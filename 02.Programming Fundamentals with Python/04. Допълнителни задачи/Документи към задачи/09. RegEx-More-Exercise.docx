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344" w:rsidRPr="009958B9" w:rsidRDefault="001C6C0E" w:rsidP="00353B1D">
      <w:pPr>
        <w:pStyle w:val="Heading1"/>
        <w:jc w:val="center"/>
        <w:rPr>
          <w:noProof/>
          <w:lang w:val="en-GB"/>
        </w:rPr>
      </w:pPr>
      <w:r>
        <w:rPr>
          <w:noProof/>
          <w:lang w:val="en-GB"/>
        </w:rPr>
        <w:t>More Exercises</w:t>
      </w:r>
      <w:r w:rsidR="00EA3C25">
        <w:rPr>
          <w:noProof/>
          <w:lang w:val="en-GB"/>
        </w:rPr>
        <w:t>: Regular Expressions</w:t>
      </w:r>
    </w:p>
    <w:p w:rsidR="001C6C0E" w:rsidRPr="00F5156A" w:rsidRDefault="001C6C0E" w:rsidP="00F5156A">
      <w:pPr>
        <w:pStyle w:val="Default"/>
        <w:jc w:val="center"/>
        <w:rPr>
          <w:noProof/>
        </w:rPr>
      </w:pPr>
      <w:r w:rsidRPr="00734EB6">
        <w:rPr>
          <w:noProof/>
        </w:rPr>
        <w:t xml:space="preserve">Additional exercises for the </w:t>
      </w:r>
      <w:hyperlink r:id="rId8" w:history="1">
        <w:r w:rsidR="00F5156A" w:rsidRPr="001B0848">
          <w:rPr>
            <w:rStyle w:val="Hyperlink"/>
            <w:rFonts w:eastAsiaTheme="majorEastAsia"/>
          </w:rPr>
          <w:t>Python Fundamentals Course</w:t>
        </w:r>
        <w:r w:rsidR="00F5156A">
          <w:rPr>
            <w:rStyle w:val="Hyperlink"/>
            <w:rFonts w:eastAsiaTheme="majorEastAsia"/>
          </w:rPr>
          <w:t xml:space="preserve"> @</w:t>
        </w:r>
        <w:r w:rsidR="00F5156A" w:rsidRPr="001B0848">
          <w:rPr>
            <w:rStyle w:val="Hyperlink"/>
            <w:rFonts w:eastAsiaTheme="majorEastAsia"/>
          </w:rPr>
          <w:t>SoftUni</w:t>
        </w:r>
      </w:hyperlink>
      <w:r w:rsidR="00F5156A">
        <w:t>.</w:t>
      </w:r>
      <w:r w:rsidR="00F5156A" w:rsidRPr="004C3F38">
        <w:rPr>
          <w:color w:val="FF0000"/>
        </w:rPr>
        <w:t xml:space="preserve"> </w:t>
      </w:r>
      <w:r w:rsidRPr="00734EB6">
        <w:rPr>
          <w:noProof/>
        </w:rPr>
        <w:t xml:space="preserve">Submit your solutions in </w:t>
      </w:r>
      <w:r w:rsidR="00F5156A">
        <w:rPr>
          <w:noProof/>
        </w:rPr>
        <w:br/>
      </w:r>
      <w:r w:rsidRPr="00734EB6">
        <w:rPr>
          <w:noProof/>
        </w:rPr>
        <w:t>the SoftUni judge</w:t>
      </w:r>
      <w:r w:rsidR="00F5156A">
        <w:rPr>
          <w:noProof/>
        </w:rPr>
        <w:t xml:space="preserve"> </w:t>
      </w:r>
      <w:r w:rsidRPr="00734EB6">
        <w:rPr>
          <w:noProof/>
        </w:rPr>
        <w:t xml:space="preserve">system at </w:t>
      </w:r>
      <w:hyperlink r:id="rId9" w:history="1">
        <w:r w:rsidR="00C532C7">
          <w:rPr>
            <w:rStyle w:val="Hyperlink"/>
          </w:rPr>
          <w:t>https://judge.softuni.bg/Contests/1744</w:t>
        </w:r>
      </w:hyperlink>
    </w:p>
    <w:p w:rsidR="001C6C0E" w:rsidRPr="00734EB6" w:rsidRDefault="001C6C0E" w:rsidP="001C6C0E">
      <w:pPr>
        <w:jc w:val="center"/>
        <w:rPr>
          <w:rFonts w:eastAsiaTheme="majorEastAsia" w:cstheme="majorBidi"/>
          <w:b/>
          <w:i/>
          <w:noProof/>
          <w:color w:val="7C380A"/>
          <w:sz w:val="36"/>
          <w:szCs w:val="36"/>
          <w:u w:val="single"/>
          <w:lang w:val="en-GB"/>
        </w:rPr>
      </w:pPr>
      <w:r w:rsidRPr="00734EB6">
        <w:rPr>
          <w:b/>
          <w:i/>
          <w:noProof/>
          <w:u w:val="single"/>
          <w:lang w:val="en-GB"/>
        </w:rPr>
        <w:t>Note: All the exercises are excluded from your homework!</w:t>
      </w:r>
    </w:p>
    <w:p w:rsidR="001C6C0E" w:rsidRPr="002F6F63" w:rsidRDefault="001C6C0E" w:rsidP="001C6C0E">
      <w:pPr>
        <w:pStyle w:val="Heading2"/>
        <w:ind w:left="357" w:hanging="357"/>
        <w:rPr>
          <w:noProof/>
          <w:lang w:val="en-GB"/>
        </w:rPr>
      </w:pPr>
      <w:r w:rsidRPr="002F6F63">
        <w:rPr>
          <w:noProof/>
          <w:lang w:val="en-GB"/>
        </w:rPr>
        <w:t>Race</w:t>
      </w:r>
    </w:p>
    <w:p w:rsidR="001C6C0E" w:rsidRPr="002F6F63" w:rsidRDefault="001C6C0E" w:rsidP="001C6C0E">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which will be some </w:t>
      </w:r>
      <w:r w:rsidRPr="002F6F63">
        <w:rPr>
          <w:b/>
          <w:noProof/>
          <w:lang w:val="en-GB"/>
        </w:rPr>
        <w:t>alphanumeric characters</w:t>
      </w:r>
      <w:r w:rsidRPr="002F6F63">
        <w:rPr>
          <w:noProof/>
          <w:lang w:val="en-GB"/>
        </w:rPr>
        <w:t xml:space="preserve">. In between them you could have some </w:t>
      </w:r>
      <w:r w:rsidRPr="002F6F63">
        <w:rPr>
          <w:b/>
          <w:noProof/>
          <w:lang w:val="en-GB"/>
        </w:rPr>
        <w:t>extra characters which you should ignore</w:t>
      </w:r>
      <w:r w:rsidRPr="002F6F63">
        <w:rPr>
          <w:noProof/>
          <w:lang w:val="en-GB"/>
        </w:rPr>
        <w:t xml:space="preserve">. For example: </w:t>
      </w:r>
      <w:r w:rsidRPr="002F6F63">
        <w:rPr>
          <w:b/>
          <w:noProof/>
          <w:lang w:val="en-GB"/>
        </w:rPr>
        <w:t>"G!32e%o7r#32g$235@!2e"</w:t>
      </w:r>
      <w:r w:rsidRPr="002F6F63">
        <w:rPr>
          <w:noProof/>
          <w:lang w:val="en-GB"/>
        </w:rPr>
        <w:t xml:space="preserve">. The </w:t>
      </w:r>
      <w:r w:rsidRPr="002F6F63">
        <w:rPr>
          <w:b/>
          <w:noProof/>
          <w:lang w:val="en-GB"/>
        </w:rPr>
        <w:t>letters are the name</w:t>
      </w:r>
      <w:r w:rsidRPr="002F6F63">
        <w:rPr>
          <w:noProof/>
          <w:lang w:val="en-GB"/>
        </w:rPr>
        <w:t xml:space="preserve"> of the person and the </w:t>
      </w:r>
      <w:r w:rsidRPr="002F6F63">
        <w:rPr>
          <w:b/>
          <w:noProof/>
          <w:lang w:val="en-GB"/>
        </w:rPr>
        <w:t>sum of the digits is the distance</w:t>
      </w:r>
      <w:r w:rsidRPr="002F6F63">
        <w:rPr>
          <w:noProof/>
          <w:lang w:val="en-GB"/>
        </w:rPr>
        <w:t xml:space="preserve"> he ran. So here we have </w:t>
      </w:r>
      <w:r w:rsidRPr="002F6F63">
        <w:rPr>
          <w:b/>
          <w:noProof/>
          <w:lang w:val="en-GB"/>
        </w:rPr>
        <w:t>George</w:t>
      </w:r>
      <w:r w:rsidRPr="002F6F63">
        <w:rPr>
          <w:noProof/>
          <w:lang w:val="en-GB"/>
        </w:rPr>
        <w:t xml:space="preserve"> who ran </w:t>
      </w:r>
      <w:r w:rsidRPr="002F6F63">
        <w:rPr>
          <w:b/>
          <w:noProof/>
          <w:lang w:val="en-GB"/>
        </w:rPr>
        <w:t>29 km</w:t>
      </w:r>
      <w:r w:rsidRPr="002F6F63">
        <w:rPr>
          <w:noProof/>
          <w:lang w:val="en-GB"/>
        </w:rPr>
        <w:t>. Store the information about the person only</w:t>
      </w:r>
      <w:r w:rsidRPr="002F6F63">
        <w:rPr>
          <w:b/>
          <w:noProof/>
          <w:lang w:val="en-GB"/>
        </w:rPr>
        <w:t xml:space="preserve"> if the list of racers contains the name of the person</w:t>
      </w:r>
      <w:r w:rsidRPr="002F6F63">
        <w:rPr>
          <w:noProof/>
          <w:lang w:val="en-GB"/>
        </w:rPr>
        <w:t xml:space="preserve">. If you receive the </w:t>
      </w:r>
      <w:r w:rsidRPr="002F6F63">
        <w:rPr>
          <w:b/>
          <w:noProof/>
          <w:lang w:val="en-GB"/>
        </w:rPr>
        <w:t>same person more than once just add the distance to his old distance</w:t>
      </w:r>
      <w:r w:rsidRPr="002F6F63">
        <w:rPr>
          <w:noProof/>
          <w:lang w:val="en-GB"/>
        </w:rPr>
        <w:t xml:space="preserve">. At the end </w:t>
      </w:r>
      <w:r w:rsidRPr="002F6F63">
        <w:rPr>
          <w:b/>
          <w:noProof/>
          <w:lang w:val="en-GB"/>
        </w:rPr>
        <w:t>print the top 3 racers</w:t>
      </w:r>
      <w:r w:rsidRPr="002F6F63">
        <w:rPr>
          <w:noProof/>
          <w:lang w:val="en-GB"/>
        </w:rPr>
        <w:t xml:space="preserve"> ordered by </w:t>
      </w:r>
      <w:r w:rsidRPr="002F6F63">
        <w:rPr>
          <w:b/>
          <w:noProof/>
          <w:lang w:val="en-GB"/>
        </w:rPr>
        <w:t>distance in descending</w:t>
      </w:r>
      <w:r w:rsidRPr="002F6F63">
        <w:rPr>
          <w:noProof/>
          <w:lang w:val="en-GB"/>
        </w:rPr>
        <w:t xml:space="preserve"> in the format:</w:t>
      </w:r>
    </w:p>
    <w:p w:rsidR="001C6C0E" w:rsidRPr="002F6F63" w:rsidRDefault="001C6C0E" w:rsidP="001C6C0E">
      <w:pPr>
        <w:rPr>
          <w:b/>
          <w:noProof/>
          <w:lang w:val="en-GB"/>
        </w:rPr>
      </w:pPr>
      <w:r w:rsidRPr="002F6F63">
        <w:rPr>
          <w:b/>
          <w:noProof/>
          <w:lang w:val="en-GB"/>
        </w:rPr>
        <w:t>"1st place: {first racer}</w:t>
      </w:r>
    </w:p>
    <w:p w:rsidR="001C6C0E" w:rsidRPr="002F6F63" w:rsidRDefault="001C6C0E" w:rsidP="001C6C0E">
      <w:pPr>
        <w:rPr>
          <w:b/>
          <w:noProof/>
          <w:lang w:val="en-GB"/>
        </w:rPr>
      </w:pPr>
      <w:r w:rsidRPr="002F6F63">
        <w:rPr>
          <w:b/>
          <w:noProof/>
          <w:lang w:val="en-GB"/>
        </w:rPr>
        <w:t>2nd place: {second racer}</w:t>
      </w:r>
    </w:p>
    <w:p w:rsidR="001C6C0E" w:rsidRPr="002F6F63" w:rsidRDefault="001C6C0E" w:rsidP="001C6C0E">
      <w:pPr>
        <w:rPr>
          <w:b/>
          <w:noProof/>
          <w:lang w:val="en-GB"/>
        </w:rPr>
      </w:pPr>
      <w:r w:rsidRPr="002F6F63">
        <w:rPr>
          <w:b/>
          <w:noProof/>
          <w:lang w:val="en-GB"/>
        </w:rPr>
        <w:t>3rd place: {third racer}"</w:t>
      </w:r>
    </w:p>
    <w:p w:rsidR="001C6C0E" w:rsidRPr="002F6F63" w:rsidRDefault="001C6C0E" w:rsidP="001C6C0E">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1C6C0E" w:rsidRPr="002F6F63" w:rsidTr="00906709">
        <w:tc>
          <w:tcPr>
            <w:tcW w:w="3794"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Comment</w:t>
            </w:r>
          </w:p>
        </w:tc>
      </w:tr>
      <w:tr w:rsidR="001C6C0E" w:rsidRPr="002F6F63" w:rsidTr="00906709">
        <w:trPr>
          <w:trHeight w:val="1592"/>
        </w:trPr>
        <w:tc>
          <w:tcPr>
            <w:tcW w:w="3794" w:type="dxa"/>
          </w:tcPr>
          <w:p w:rsidR="001C6C0E" w:rsidRPr="002F6F63" w:rsidRDefault="001C6C0E" w:rsidP="00906709">
            <w:pPr>
              <w:rPr>
                <w:noProof/>
                <w:lang w:val="en-GB"/>
              </w:rPr>
            </w:pPr>
            <w:r w:rsidRPr="002F6F63">
              <w:rPr>
                <w:noProof/>
                <w:lang w:val="en-GB"/>
              </w:rPr>
              <w:t>George, Peter, Bill, Tom</w:t>
            </w:r>
          </w:p>
          <w:p w:rsidR="001C6C0E" w:rsidRPr="002F6F63" w:rsidRDefault="001C6C0E" w:rsidP="00906709">
            <w:pPr>
              <w:rPr>
                <w:noProof/>
                <w:lang w:val="en-GB"/>
              </w:rPr>
            </w:pPr>
            <w:r w:rsidRPr="002F6F63">
              <w:rPr>
                <w:noProof/>
                <w:lang w:val="en-GB"/>
              </w:rPr>
              <w:t>G4e@55or%6g6!68e!!@</w:t>
            </w:r>
          </w:p>
          <w:p w:rsidR="001C6C0E" w:rsidRPr="002F6F63" w:rsidRDefault="001C6C0E" w:rsidP="00906709">
            <w:pPr>
              <w:rPr>
                <w:noProof/>
                <w:lang w:val="en-GB"/>
              </w:rPr>
            </w:pPr>
            <w:r w:rsidRPr="002F6F63">
              <w:rPr>
                <w:noProof/>
                <w:lang w:val="en-GB"/>
              </w:rPr>
              <w:t>R1@!3a$y4456@</w:t>
            </w:r>
          </w:p>
          <w:p w:rsidR="001C6C0E" w:rsidRPr="002F6F63" w:rsidRDefault="001C6C0E" w:rsidP="00906709">
            <w:pPr>
              <w:rPr>
                <w:noProof/>
                <w:lang w:val="en-GB"/>
              </w:rPr>
            </w:pPr>
            <w:r w:rsidRPr="002F6F63">
              <w:rPr>
                <w:noProof/>
                <w:lang w:val="en-GB"/>
              </w:rPr>
              <w:t>B5@i@#123ll</w:t>
            </w:r>
          </w:p>
          <w:p w:rsidR="001C6C0E" w:rsidRPr="002F6F63" w:rsidRDefault="001C6C0E" w:rsidP="00906709">
            <w:pPr>
              <w:rPr>
                <w:noProof/>
                <w:lang w:val="en-GB"/>
              </w:rPr>
            </w:pPr>
            <w:r w:rsidRPr="002F6F63">
              <w:rPr>
                <w:noProof/>
                <w:lang w:val="en-GB"/>
              </w:rPr>
              <w:t>G@e54o$r6ge#</w:t>
            </w:r>
          </w:p>
          <w:p w:rsidR="001C6C0E" w:rsidRPr="002F6F63" w:rsidRDefault="001C6C0E" w:rsidP="00906709">
            <w:pPr>
              <w:rPr>
                <w:noProof/>
                <w:lang w:val="en-GB"/>
              </w:rPr>
            </w:pPr>
            <w:r w:rsidRPr="002F6F63">
              <w:rPr>
                <w:noProof/>
                <w:lang w:val="en-GB"/>
              </w:rPr>
              <w:t>7P%et^#e5346r</w:t>
            </w:r>
          </w:p>
          <w:p w:rsidR="001C6C0E" w:rsidRPr="002F6F63" w:rsidRDefault="001C6C0E" w:rsidP="00906709">
            <w:pPr>
              <w:rPr>
                <w:noProof/>
                <w:lang w:val="en-GB"/>
              </w:rPr>
            </w:pPr>
            <w:r w:rsidRPr="002F6F63">
              <w:rPr>
                <w:noProof/>
                <w:lang w:val="en-GB"/>
              </w:rPr>
              <w:t>T$o553m&amp;6</w:t>
            </w:r>
          </w:p>
          <w:p w:rsidR="001C6C0E" w:rsidRPr="002F6F63" w:rsidRDefault="001C6C0E" w:rsidP="00906709">
            <w:pPr>
              <w:rPr>
                <w:noProof/>
                <w:lang w:val="en-GB"/>
              </w:rPr>
            </w:pPr>
            <w:r w:rsidRPr="002F6F63">
              <w:rPr>
                <w:noProof/>
                <w:lang w:val="en-GB"/>
              </w:rPr>
              <w:t>end of race</w:t>
            </w:r>
          </w:p>
        </w:tc>
        <w:tc>
          <w:tcPr>
            <w:tcW w:w="3510" w:type="dxa"/>
          </w:tcPr>
          <w:p w:rsidR="001C6C0E" w:rsidRPr="002F6F63" w:rsidRDefault="001C6C0E" w:rsidP="00906709">
            <w:pPr>
              <w:rPr>
                <w:noProof/>
                <w:lang w:val="en-GB"/>
              </w:rPr>
            </w:pPr>
            <w:r w:rsidRPr="002F6F63">
              <w:rPr>
                <w:noProof/>
                <w:lang w:val="en-GB"/>
              </w:rPr>
              <w:t>1st place: George</w:t>
            </w:r>
          </w:p>
          <w:p w:rsidR="001C6C0E" w:rsidRPr="002F6F63" w:rsidRDefault="001C6C0E" w:rsidP="00906709">
            <w:pPr>
              <w:rPr>
                <w:noProof/>
                <w:lang w:val="en-GB"/>
              </w:rPr>
            </w:pPr>
            <w:r w:rsidRPr="002F6F63">
              <w:rPr>
                <w:noProof/>
                <w:lang w:val="en-GB"/>
              </w:rPr>
              <w:t>2nd place: Peter</w:t>
            </w:r>
          </w:p>
          <w:p w:rsidR="001C6C0E" w:rsidRPr="002F6F63" w:rsidRDefault="001C6C0E" w:rsidP="00906709">
            <w:pPr>
              <w:rPr>
                <w:noProof/>
                <w:lang w:val="en-GB"/>
              </w:rPr>
            </w:pPr>
            <w:r w:rsidRPr="002F6F63">
              <w:rPr>
                <w:noProof/>
                <w:lang w:val="en-GB"/>
              </w:rPr>
              <w:t>3rd place: Tom</w:t>
            </w:r>
          </w:p>
        </w:tc>
        <w:tc>
          <w:tcPr>
            <w:tcW w:w="3753" w:type="dxa"/>
          </w:tcPr>
          <w:p w:rsidR="001C6C0E" w:rsidRPr="002F6F63" w:rsidRDefault="001C6C0E" w:rsidP="00906709">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rsidR="001C6C0E" w:rsidRPr="002F6F63" w:rsidRDefault="001C6C0E" w:rsidP="00906709">
            <w:pPr>
              <w:rPr>
                <w:noProof/>
                <w:lang w:val="en-GB"/>
              </w:rPr>
            </w:pPr>
          </w:p>
        </w:tc>
      </w:tr>
    </w:tbl>
    <w:p w:rsidR="001C6C0E" w:rsidRDefault="001C6C0E" w:rsidP="001C6C0E">
      <w:pPr>
        <w:pStyle w:val="Default"/>
        <w:rPr>
          <w:noProof/>
          <w:lang w:val="en-GB"/>
        </w:rPr>
      </w:pPr>
    </w:p>
    <w:p w:rsidR="001C6C0E" w:rsidRPr="002F6F63" w:rsidRDefault="001C6C0E" w:rsidP="001C6C0E">
      <w:pPr>
        <w:pStyle w:val="Heading2"/>
        <w:ind w:left="357" w:hanging="357"/>
        <w:rPr>
          <w:noProof/>
          <w:lang w:val="en-GB"/>
        </w:rPr>
      </w:pPr>
      <w:r w:rsidRPr="002F6F63">
        <w:rPr>
          <w:noProof/>
          <w:lang w:val="en-GB"/>
        </w:rPr>
        <w:t>SoftUni Bar Income</w:t>
      </w:r>
    </w:p>
    <w:p w:rsidR="001C6C0E" w:rsidRPr="002F6F63" w:rsidRDefault="001C6C0E" w:rsidP="001C6C0E">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rsidR="001C6C0E" w:rsidRPr="002F6F63" w:rsidRDefault="001C6C0E" w:rsidP="001C6C0E">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rsidR="001C6C0E" w:rsidRPr="002F6F63" w:rsidRDefault="001C6C0E" w:rsidP="001C6C0E">
      <w:pPr>
        <w:pStyle w:val="ListParagraph"/>
        <w:numPr>
          <w:ilvl w:val="0"/>
          <w:numId w:val="28"/>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rsidR="001C6C0E" w:rsidRPr="002F6F63" w:rsidRDefault="001C6C0E" w:rsidP="001C6C0E">
      <w:pPr>
        <w:pStyle w:val="ListParagraph"/>
        <w:numPr>
          <w:ilvl w:val="0"/>
          <w:numId w:val="28"/>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rsidR="001C6C0E" w:rsidRPr="002F6F63" w:rsidRDefault="001C6C0E" w:rsidP="001C6C0E">
      <w:pPr>
        <w:pStyle w:val="ListParagraph"/>
        <w:numPr>
          <w:ilvl w:val="0"/>
          <w:numId w:val="28"/>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rsidR="001C6C0E" w:rsidRPr="002F6F63" w:rsidRDefault="001C6C0E" w:rsidP="001C6C0E">
      <w:pPr>
        <w:pStyle w:val="ListParagraph"/>
        <w:numPr>
          <w:ilvl w:val="0"/>
          <w:numId w:val="28"/>
        </w:numPr>
        <w:ind w:left="720"/>
        <w:rPr>
          <w:bCs/>
          <w:noProof/>
          <w:lang w:val="en-GB"/>
        </w:rPr>
      </w:pPr>
      <w:r w:rsidRPr="002F6F63">
        <w:rPr>
          <w:bCs/>
          <w:noProof/>
          <w:lang w:val="en-GB"/>
        </w:rPr>
        <w:lastRenderedPageBreak/>
        <w:t xml:space="preserve">Valid price is any </w:t>
      </w:r>
      <w:r w:rsidRPr="002F6F63">
        <w:rPr>
          <w:b/>
          <w:bCs/>
          <w:noProof/>
          <w:lang w:val="en-GB"/>
        </w:rPr>
        <w:t>real number followed by '$'</w:t>
      </w:r>
    </w:p>
    <w:p w:rsidR="001C6C0E" w:rsidRPr="002F6F63" w:rsidRDefault="001C6C0E" w:rsidP="001C6C0E">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rsidR="001C6C0E" w:rsidRPr="002F6F63" w:rsidRDefault="001C6C0E" w:rsidP="001C6C0E">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rsidR="001C6C0E" w:rsidRPr="002F6F63" w:rsidRDefault="001C6C0E" w:rsidP="001C6C0E">
      <w:pPr>
        <w:rPr>
          <w:noProof/>
          <w:lang w:val="en-GB"/>
        </w:rPr>
      </w:pPr>
      <w:r w:rsidRPr="002F6F63">
        <w:rPr>
          <w:noProof/>
          <w:lang w:val="en-GB"/>
        </w:rPr>
        <w:t xml:space="preserve">For each valid line print on the console: </w:t>
      </w:r>
      <w:r w:rsidRPr="002F6F63">
        <w:rPr>
          <w:rStyle w:val="CodeChar"/>
          <w:lang w:val="en-GB"/>
        </w:rPr>
        <w:t>"{customerName}: {product} - {totalPrice}"</w:t>
      </w:r>
    </w:p>
    <w:p w:rsidR="001C6C0E" w:rsidRPr="002F6F63" w:rsidRDefault="001C6C0E" w:rsidP="001C6C0E">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rsidR="001C6C0E" w:rsidRPr="002F6F63" w:rsidRDefault="001C6C0E" w:rsidP="001C6C0E">
      <w:pPr>
        <w:pStyle w:val="Heading3"/>
        <w:rPr>
          <w:noProof/>
          <w:lang w:val="en-GB"/>
        </w:rPr>
      </w:pPr>
      <w:r w:rsidRPr="002F6F63">
        <w:rPr>
          <w:noProof/>
          <w:lang w:val="en-GB"/>
        </w:rPr>
        <w:t>Input / Constraints</w:t>
      </w:r>
    </w:p>
    <w:p w:rsidR="001C6C0E" w:rsidRPr="002F6F63" w:rsidRDefault="001C6C0E" w:rsidP="001C6C0E">
      <w:pPr>
        <w:pStyle w:val="ListParagraph"/>
        <w:numPr>
          <w:ilvl w:val="0"/>
          <w:numId w:val="29"/>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rsidR="001C6C0E" w:rsidRPr="002F6F63" w:rsidRDefault="001C6C0E" w:rsidP="001C6C0E">
      <w:pPr>
        <w:pStyle w:val="Heading3"/>
        <w:rPr>
          <w:noProof/>
          <w:lang w:val="en-GB"/>
        </w:rPr>
      </w:pPr>
      <w:r w:rsidRPr="002F6F63">
        <w:rPr>
          <w:noProof/>
          <w:lang w:val="en-GB"/>
        </w:rPr>
        <w:t>Output</w:t>
      </w:r>
    </w:p>
    <w:p w:rsidR="001C6C0E" w:rsidRPr="002F6F63" w:rsidRDefault="001C6C0E" w:rsidP="001C6C0E">
      <w:pPr>
        <w:pStyle w:val="ListParagraph"/>
        <w:numPr>
          <w:ilvl w:val="0"/>
          <w:numId w:val="27"/>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rsidR="001C6C0E" w:rsidRPr="002F6F63" w:rsidRDefault="001C6C0E" w:rsidP="001C6C0E">
      <w:pPr>
        <w:pStyle w:val="ListParagraph"/>
        <w:numPr>
          <w:ilvl w:val="0"/>
          <w:numId w:val="27"/>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rsidR="001C6C0E" w:rsidRPr="002F6F63" w:rsidRDefault="001C6C0E" w:rsidP="001C6C0E">
      <w:pPr>
        <w:pStyle w:val="ListParagraph"/>
        <w:numPr>
          <w:ilvl w:val="0"/>
          <w:numId w:val="27"/>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rsidR="001C6C0E" w:rsidRPr="002F6F63" w:rsidRDefault="001C6C0E" w:rsidP="001C6C0E">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1C6C0E" w:rsidRPr="002F6F63" w:rsidTr="00906709">
        <w:tc>
          <w:tcPr>
            <w:tcW w:w="3794"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Comment</w:t>
            </w:r>
          </w:p>
        </w:tc>
      </w:tr>
      <w:tr w:rsidR="001C6C0E" w:rsidRPr="002F6F63" w:rsidTr="00906709">
        <w:trPr>
          <w:trHeight w:val="1592"/>
        </w:trPr>
        <w:tc>
          <w:tcPr>
            <w:tcW w:w="3794" w:type="dxa"/>
          </w:tcPr>
          <w:p w:rsidR="001C6C0E" w:rsidRPr="002F6F63" w:rsidRDefault="001C6C0E" w:rsidP="00906709">
            <w:pPr>
              <w:rPr>
                <w:noProof/>
                <w:lang w:val="en-GB"/>
              </w:rPr>
            </w:pPr>
            <w:r w:rsidRPr="002F6F63">
              <w:rPr>
                <w:noProof/>
                <w:lang w:val="en-GB"/>
              </w:rPr>
              <w:t>%George%&lt;Croissant&gt;|2|10.3$</w:t>
            </w:r>
          </w:p>
          <w:p w:rsidR="001C6C0E" w:rsidRPr="002F6F63" w:rsidRDefault="001C6C0E" w:rsidP="00906709">
            <w:pPr>
              <w:rPr>
                <w:noProof/>
                <w:lang w:val="en-GB"/>
              </w:rPr>
            </w:pPr>
            <w:r w:rsidRPr="002F6F63">
              <w:rPr>
                <w:noProof/>
                <w:lang w:val="en-GB"/>
              </w:rPr>
              <w:t>%Peter%&lt;Gum&gt;|1|1.3$</w:t>
            </w:r>
          </w:p>
          <w:p w:rsidR="001C6C0E" w:rsidRPr="002F6F63" w:rsidRDefault="001C6C0E" w:rsidP="00906709">
            <w:pPr>
              <w:rPr>
                <w:noProof/>
                <w:lang w:val="en-GB"/>
              </w:rPr>
            </w:pPr>
            <w:r w:rsidRPr="002F6F63">
              <w:rPr>
                <w:noProof/>
                <w:lang w:val="en-GB"/>
              </w:rPr>
              <w:t>%Maria%&lt;Cola&gt;|1|2.4$</w:t>
            </w:r>
          </w:p>
          <w:p w:rsidR="001C6C0E" w:rsidRPr="002F6F63" w:rsidRDefault="001C6C0E" w:rsidP="00906709">
            <w:pPr>
              <w:rPr>
                <w:noProof/>
                <w:lang w:val="en-GB"/>
              </w:rPr>
            </w:pPr>
            <w:r w:rsidRPr="002F6F63">
              <w:rPr>
                <w:noProof/>
                <w:lang w:val="en-GB"/>
              </w:rPr>
              <w:t>end of shift</w:t>
            </w:r>
          </w:p>
        </w:tc>
        <w:tc>
          <w:tcPr>
            <w:tcW w:w="3510" w:type="dxa"/>
          </w:tcPr>
          <w:p w:rsidR="001C6C0E" w:rsidRPr="002F6F63" w:rsidRDefault="001C6C0E" w:rsidP="00906709">
            <w:pPr>
              <w:rPr>
                <w:noProof/>
                <w:lang w:val="en-GB"/>
              </w:rPr>
            </w:pPr>
            <w:r w:rsidRPr="002F6F63">
              <w:rPr>
                <w:noProof/>
                <w:lang w:val="en-GB"/>
              </w:rPr>
              <w:t>George: Croissant - 20.60</w:t>
            </w:r>
          </w:p>
          <w:p w:rsidR="001C6C0E" w:rsidRPr="002F6F63" w:rsidRDefault="001C6C0E" w:rsidP="00906709">
            <w:pPr>
              <w:rPr>
                <w:noProof/>
                <w:lang w:val="en-GB"/>
              </w:rPr>
            </w:pPr>
            <w:r w:rsidRPr="002F6F63">
              <w:rPr>
                <w:noProof/>
                <w:lang w:val="en-GB"/>
              </w:rPr>
              <w:t>Peter: Gum - 1.30</w:t>
            </w:r>
          </w:p>
          <w:p w:rsidR="001C6C0E" w:rsidRPr="002F6F63" w:rsidRDefault="001C6C0E" w:rsidP="00906709">
            <w:pPr>
              <w:rPr>
                <w:noProof/>
                <w:lang w:val="en-GB"/>
              </w:rPr>
            </w:pPr>
            <w:r w:rsidRPr="002F6F63">
              <w:rPr>
                <w:noProof/>
                <w:lang w:val="en-GB"/>
              </w:rPr>
              <w:t>Maria: Cola - 2.40</w:t>
            </w:r>
          </w:p>
          <w:p w:rsidR="001C6C0E" w:rsidRPr="002F6F63" w:rsidRDefault="001C6C0E" w:rsidP="00906709">
            <w:pPr>
              <w:rPr>
                <w:noProof/>
                <w:lang w:val="en-GB"/>
              </w:rPr>
            </w:pPr>
            <w:r w:rsidRPr="002F6F63">
              <w:rPr>
                <w:noProof/>
                <w:lang w:val="en-GB"/>
              </w:rPr>
              <w:t>Total income: 24.30</w:t>
            </w:r>
          </w:p>
        </w:tc>
        <w:tc>
          <w:tcPr>
            <w:tcW w:w="3753" w:type="dxa"/>
          </w:tcPr>
          <w:p w:rsidR="001C6C0E" w:rsidRPr="002F6F63" w:rsidRDefault="001C6C0E" w:rsidP="00906709">
            <w:pPr>
              <w:rPr>
                <w:noProof/>
                <w:lang w:val="en-GB"/>
              </w:rPr>
            </w:pPr>
            <w:r w:rsidRPr="002F6F63">
              <w:rPr>
                <w:noProof/>
                <w:lang w:val="en-GB"/>
              </w:rPr>
              <w:t>Each line is valid, so we print each order, calculating the total price of the product bought.</w:t>
            </w:r>
          </w:p>
          <w:p w:rsidR="001C6C0E" w:rsidRPr="002F6F63" w:rsidRDefault="001C6C0E" w:rsidP="00906709">
            <w:pPr>
              <w:rPr>
                <w:noProof/>
                <w:lang w:val="en-GB"/>
              </w:rPr>
            </w:pPr>
            <w:r w:rsidRPr="002F6F63">
              <w:rPr>
                <w:noProof/>
                <w:lang w:val="en-GB"/>
              </w:rPr>
              <w:t>At the end we print the total income for the day</w:t>
            </w:r>
          </w:p>
          <w:p w:rsidR="001C6C0E" w:rsidRPr="002F6F63" w:rsidRDefault="001C6C0E" w:rsidP="00906709">
            <w:pPr>
              <w:rPr>
                <w:noProof/>
                <w:lang w:val="en-GB"/>
              </w:rPr>
            </w:pPr>
          </w:p>
        </w:tc>
      </w:tr>
      <w:tr w:rsidR="001C6C0E" w:rsidRPr="002F6F63" w:rsidTr="00906709">
        <w:trPr>
          <w:trHeight w:val="1619"/>
        </w:trPr>
        <w:tc>
          <w:tcPr>
            <w:tcW w:w="3794" w:type="dxa"/>
          </w:tcPr>
          <w:p w:rsidR="001C6C0E" w:rsidRPr="002F6F63" w:rsidRDefault="001C6C0E" w:rsidP="00906709">
            <w:pPr>
              <w:rPr>
                <w:noProof/>
                <w:lang w:val="en-GB"/>
              </w:rPr>
            </w:pPr>
            <w:r w:rsidRPr="002F6F63">
              <w:rPr>
                <w:noProof/>
                <w:lang w:val="en-GB"/>
              </w:rPr>
              <w:t>%InvalidName%&lt;Croissant&gt;|2|10.3$</w:t>
            </w:r>
          </w:p>
          <w:p w:rsidR="001C6C0E" w:rsidRPr="002F6F63" w:rsidRDefault="001C6C0E" w:rsidP="00906709">
            <w:pPr>
              <w:rPr>
                <w:noProof/>
                <w:lang w:val="en-GB"/>
              </w:rPr>
            </w:pPr>
            <w:r w:rsidRPr="002F6F63">
              <w:rPr>
                <w:noProof/>
                <w:lang w:val="en-GB"/>
              </w:rPr>
              <w:t>%Peter%&lt;Gum&gt;1.3$</w:t>
            </w:r>
          </w:p>
          <w:p w:rsidR="001C6C0E" w:rsidRPr="002F6F63" w:rsidRDefault="001C6C0E" w:rsidP="00906709">
            <w:pPr>
              <w:rPr>
                <w:noProof/>
                <w:lang w:val="en-GB"/>
              </w:rPr>
            </w:pPr>
            <w:r w:rsidRPr="002F6F63">
              <w:rPr>
                <w:noProof/>
                <w:lang w:val="en-GB"/>
              </w:rPr>
              <w:t>%Maria%&lt;Cola&gt;|1|2.4</w:t>
            </w:r>
          </w:p>
          <w:p w:rsidR="001C6C0E" w:rsidRPr="002F6F63" w:rsidRDefault="001C6C0E" w:rsidP="00906709">
            <w:pPr>
              <w:rPr>
                <w:noProof/>
                <w:lang w:val="en-GB"/>
              </w:rPr>
            </w:pPr>
            <w:r w:rsidRPr="002F6F63">
              <w:rPr>
                <w:noProof/>
                <w:lang w:val="en-GB"/>
              </w:rPr>
              <w:t>%Valid%&lt;Valid&gt;valid|10|valid20$</w:t>
            </w:r>
          </w:p>
          <w:p w:rsidR="001C6C0E" w:rsidRPr="002F6F63" w:rsidRDefault="001C6C0E" w:rsidP="00906709">
            <w:pPr>
              <w:rPr>
                <w:noProof/>
                <w:lang w:val="en-GB"/>
              </w:rPr>
            </w:pPr>
            <w:r w:rsidRPr="002F6F63">
              <w:rPr>
                <w:noProof/>
                <w:lang w:val="en-GB"/>
              </w:rPr>
              <w:t>end of shift</w:t>
            </w:r>
          </w:p>
        </w:tc>
        <w:tc>
          <w:tcPr>
            <w:tcW w:w="3510" w:type="dxa"/>
          </w:tcPr>
          <w:p w:rsidR="001C6C0E" w:rsidRPr="002F6F63" w:rsidRDefault="001C6C0E" w:rsidP="00906709">
            <w:pPr>
              <w:rPr>
                <w:noProof/>
                <w:lang w:val="en-GB"/>
              </w:rPr>
            </w:pPr>
            <w:r w:rsidRPr="002F6F63">
              <w:rPr>
                <w:noProof/>
                <w:lang w:val="en-GB"/>
              </w:rPr>
              <w:t>Valid: Valid - 200.00</w:t>
            </w:r>
          </w:p>
          <w:p w:rsidR="001C6C0E" w:rsidRPr="002F6F63" w:rsidRDefault="001C6C0E" w:rsidP="00906709">
            <w:pPr>
              <w:rPr>
                <w:noProof/>
                <w:lang w:val="en-GB"/>
              </w:rPr>
            </w:pPr>
            <w:r w:rsidRPr="002F6F63">
              <w:rPr>
                <w:noProof/>
                <w:lang w:val="en-GB"/>
              </w:rPr>
              <w:t>Total income: 200.00</w:t>
            </w:r>
          </w:p>
        </w:tc>
        <w:tc>
          <w:tcPr>
            <w:tcW w:w="3753" w:type="dxa"/>
          </w:tcPr>
          <w:p w:rsidR="001C6C0E" w:rsidRPr="002F6F63" w:rsidRDefault="001C6C0E" w:rsidP="00906709">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rsidR="001C6C0E" w:rsidRPr="002F6F63" w:rsidRDefault="001C6C0E" w:rsidP="00906709">
            <w:pPr>
              <w:rPr>
                <w:noProof/>
                <w:lang w:val="en-GB"/>
              </w:rPr>
            </w:pPr>
            <w:r w:rsidRPr="002F6F63">
              <w:rPr>
                <w:noProof/>
                <w:lang w:val="en-GB"/>
              </w:rPr>
              <w:t>The third line don`t have a valid price.</w:t>
            </w:r>
          </w:p>
          <w:p w:rsidR="001C6C0E" w:rsidRPr="002F6F63" w:rsidRDefault="001C6C0E" w:rsidP="00906709">
            <w:pPr>
              <w:rPr>
                <w:noProof/>
                <w:lang w:val="en-GB"/>
              </w:rPr>
            </w:pPr>
            <w:r w:rsidRPr="002F6F63">
              <w:rPr>
                <w:noProof/>
                <w:lang w:val="en-GB"/>
              </w:rPr>
              <w:t>And only the forth line is valid</w:t>
            </w:r>
          </w:p>
        </w:tc>
      </w:tr>
    </w:tbl>
    <w:p w:rsidR="001C6C0E" w:rsidRPr="002F6F63" w:rsidRDefault="001C6C0E" w:rsidP="001C6C0E">
      <w:pPr>
        <w:rPr>
          <w:noProof/>
          <w:lang w:val="en-GB"/>
        </w:rPr>
      </w:pPr>
    </w:p>
    <w:p w:rsidR="001C6C0E" w:rsidRPr="002F6F63" w:rsidRDefault="001C6C0E" w:rsidP="001C6C0E">
      <w:pPr>
        <w:pStyle w:val="Heading2"/>
        <w:ind w:left="357" w:hanging="357"/>
        <w:rPr>
          <w:noProof/>
          <w:lang w:val="en-GB"/>
        </w:rPr>
      </w:pPr>
      <w:r w:rsidRPr="002F6F63">
        <w:rPr>
          <w:noProof/>
          <w:lang w:val="en-GB"/>
        </w:rPr>
        <w:t>Star Enigma</w:t>
      </w:r>
    </w:p>
    <w:p w:rsidR="001C6C0E" w:rsidRPr="002F6F63" w:rsidRDefault="001C6C0E" w:rsidP="001C6C0E">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rsidR="001C6C0E" w:rsidRPr="002F6F63" w:rsidRDefault="001C6C0E" w:rsidP="001C6C0E">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rsidR="001C6C0E" w:rsidRPr="002F6F63" w:rsidRDefault="001C6C0E" w:rsidP="001C6C0E">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rsidR="001C6C0E" w:rsidRPr="002F6F63" w:rsidRDefault="001C6C0E" w:rsidP="001C6C0E">
      <w:pPr>
        <w:jc w:val="both"/>
        <w:rPr>
          <w:noProof/>
          <w:lang w:val="en-GB"/>
        </w:rPr>
      </w:pPr>
      <w:r w:rsidRPr="002F6F63">
        <w:rPr>
          <w:noProof/>
          <w:lang w:val="en-GB"/>
        </w:rPr>
        <w:t>After decryption:</w:t>
      </w:r>
    </w:p>
    <w:p w:rsidR="001C6C0E" w:rsidRPr="002F6F63" w:rsidRDefault="001C6C0E" w:rsidP="001C6C0E">
      <w:pPr>
        <w:jc w:val="both"/>
        <w:rPr>
          <w:b/>
          <w:noProof/>
          <w:lang w:val="en-GB"/>
        </w:rPr>
      </w:pPr>
      <w:r w:rsidRPr="002F6F63">
        <w:rPr>
          <w:noProof/>
          <w:lang w:val="en-GB"/>
        </w:rPr>
        <w:lastRenderedPageBreak/>
        <w:t>Each message should have a</w:t>
      </w:r>
      <w:r w:rsidRPr="002F6F63">
        <w:rPr>
          <w:b/>
          <w:noProof/>
          <w:lang w:val="en-GB"/>
        </w:rPr>
        <w:t xml:space="preserve"> planet name, population, attack type ('A', as attack or 'D', as destruction) and soldier count.</w:t>
      </w:r>
    </w:p>
    <w:p w:rsidR="001C6C0E" w:rsidRPr="002F6F63" w:rsidRDefault="001C6C0E" w:rsidP="001C6C0E">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rsidR="001C6C0E" w:rsidRPr="002F6F63" w:rsidRDefault="001C6C0E" w:rsidP="001C6C0E">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rsidR="001C6C0E" w:rsidRPr="002F6F63" w:rsidRDefault="001C6C0E" w:rsidP="001C6C0E">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rsidR="001C6C0E" w:rsidRPr="002F6F63" w:rsidRDefault="001C6C0E" w:rsidP="001C6C0E">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rsidR="001C6C0E" w:rsidRPr="002F6F63" w:rsidRDefault="001C6C0E" w:rsidP="001C6C0E">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rsidR="001C6C0E" w:rsidRPr="002F6F63" w:rsidRDefault="001C6C0E" w:rsidP="001C6C0E">
      <w:pPr>
        <w:pStyle w:val="Heading3"/>
        <w:rPr>
          <w:noProof/>
          <w:lang w:val="en-GB"/>
        </w:rPr>
      </w:pPr>
      <w:r w:rsidRPr="002F6F63">
        <w:rPr>
          <w:noProof/>
          <w:lang w:val="en-GB"/>
        </w:rPr>
        <w:t>Input / Constraints</w:t>
      </w:r>
    </w:p>
    <w:p w:rsidR="001C6C0E" w:rsidRPr="002F6F63" w:rsidRDefault="001C6C0E" w:rsidP="001C6C0E">
      <w:pPr>
        <w:pStyle w:val="ListParagraph"/>
        <w:numPr>
          <w:ilvl w:val="0"/>
          <w:numId w:val="30"/>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rsidR="001C6C0E" w:rsidRPr="002F6F63" w:rsidRDefault="001C6C0E" w:rsidP="001C6C0E">
      <w:pPr>
        <w:pStyle w:val="ListParagraph"/>
        <w:numPr>
          <w:ilvl w:val="0"/>
          <w:numId w:val="30"/>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rsidR="001C6C0E" w:rsidRPr="002F6F63" w:rsidRDefault="001C6C0E" w:rsidP="001C6C0E">
      <w:pPr>
        <w:pStyle w:val="Heading3"/>
        <w:rPr>
          <w:noProof/>
          <w:lang w:val="en-GB"/>
        </w:rPr>
      </w:pPr>
      <w:r w:rsidRPr="002F6F63">
        <w:rPr>
          <w:noProof/>
          <w:lang w:val="en-GB"/>
        </w:rPr>
        <w:t>Output</w:t>
      </w:r>
    </w:p>
    <w:p w:rsidR="001C6C0E" w:rsidRPr="002F6F63" w:rsidRDefault="001C6C0E" w:rsidP="001C6C0E">
      <w:pPr>
        <w:rPr>
          <w:noProof/>
          <w:lang w:val="en-GB"/>
        </w:rPr>
      </w:pPr>
      <w:r w:rsidRPr="002F6F63">
        <w:rPr>
          <w:noProof/>
          <w:lang w:val="en-GB"/>
        </w:rPr>
        <w:t>After decrypting all messages, you should print the decrypted information in the following format:</w:t>
      </w:r>
    </w:p>
    <w:p w:rsidR="001C6C0E" w:rsidRPr="002F6F63" w:rsidRDefault="001C6C0E" w:rsidP="001C6C0E">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t>"Destroyed planets: {destroyedPlanetsCount}"</w:t>
      </w:r>
      <w:r w:rsidRPr="002F6F63">
        <w:rPr>
          <w:rStyle w:val="CodeChar"/>
          <w:lang w:val="en-GB"/>
        </w:rPr>
        <w:br/>
        <w:t>"-&gt; {planetName}"</w:t>
      </w:r>
    </w:p>
    <w:p w:rsidR="001C6C0E" w:rsidRPr="002F6F63" w:rsidRDefault="001C6C0E" w:rsidP="001C6C0E">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rsidR="001C6C0E" w:rsidRPr="002F6F63" w:rsidRDefault="001C6C0E" w:rsidP="001C6C0E">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1C6C0E" w:rsidRPr="002F6F63" w:rsidTr="00906709">
        <w:tc>
          <w:tcPr>
            <w:tcW w:w="3685" w:type="dxa"/>
            <w:tcBorders>
              <w:top w:val="single" w:sz="4" w:space="0" w:color="auto"/>
              <w:left w:val="single" w:sz="4" w:space="0" w:color="auto"/>
              <w:bottom w:val="single" w:sz="4" w:space="0" w:color="auto"/>
              <w:right w:val="single" w:sz="4" w:space="0" w:color="auto"/>
            </w:tcBorders>
            <w:shd w:val="clear" w:color="auto" w:fill="D9D9D9"/>
            <w:hideMark/>
          </w:tcPr>
          <w:p w:rsidR="001C6C0E" w:rsidRPr="002F6F63" w:rsidRDefault="001C6C0E" w:rsidP="00906709">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1C6C0E" w:rsidRPr="002F6F63" w:rsidRDefault="001C6C0E" w:rsidP="00906709">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rsidR="001C6C0E" w:rsidRPr="002F6F63" w:rsidRDefault="001C6C0E" w:rsidP="00906709">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1C6C0E" w:rsidRPr="002F6F63" w:rsidTr="00906709">
        <w:trPr>
          <w:trHeight w:val="3362"/>
        </w:trPr>
        <w:tc>
          <w:tcPr>
            <w:tcW w:w="3685" w:type="dxa"/>
            <w:tcBorders>
              <w:top w:val="single" w:sz="4" w:space="0" w:color="auto"/>
              <w:left w:val="single" w:sz="4" w:space="0" w:color="auto"/>
              <w:bottom w:val="single" w:sz="4" w:space="0" w:color="auto"/>
              <w:right w:val="single" w:sz="4" w:space="0" w:color="auto"/>
            </w:tcBorders>
            <w:hideMark/>
          </w:tcPr>
          <w:p w:rsidR="001C6C0E" w:rsidRPr="002F6F63" w:rsidRDefault="001C6C0E" w:rsidP="00906709">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rsidR="001C6C0E" w:rsidRPr="002F6F63" w:rsidRDefault="001C6C0E" w:rsidP="00906709">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The second message has key 5.</w:t>
            </w:r>
          </w:p>
          <w:p w:rsidR="001C6C0E" w:rsidRPr="002F6F63" w:rsidRDefault="001C6C0E" w:rsidP="00906709">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rsidR="001C6C0E" w:rsidRPr="002F6F63" w:rsidRDefault="001C6C0E" w:rsidP="00906709">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1C6C0E" w:rsidRPr="002F6F63" w:rsidTr="00906709">
        <w:tc>
          <w:tcPr>
            <w:tcW w:w="3685" w:type="dxa"/>
            <w:tcBorders>
              <w:top w:val="single" w:sz="4" w:space="0" w:color="auto"/>
              <w:left w:val="single" w:sz="4" w:space="0" w:color="auto"/>
              <w:bottom w:val="single" w:sz="4" w:space="0" w:color="auto"/>
              <w:right w:val="single" w:sz="4" w:space="0" w:color="auto"/>
            </w:tcBorders>
            <w:shd w:val="clear" w:color="auto" w:fill="D9D9D9"/>
            <w:hideMark/>
          </w:tcPr>
          <w:p w:rsidR="001C6C0E" w:rsidRPr="002F6F63" w:rsidRDefault="001C6C0E" w:rsidP="00906709">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1C6C0E" w:rsidRPr="002F6F63" w:rsidRDefault="001C6C0E" w:rsidP="00906709">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rsidR="001C6C0E" w:rsidRPr="002F6F63" w:rsidRDefault="001C6C0E" w:rsidP="00906709">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1C6C0E" w:rsidRPr="002F6F63" w:rsidTr="00906709">
        <w:trPr>
          <w:trHeight w:val="406"/>
        </w:trPr>
        <w:tc>
          <w:tcPr>
            <w:tcW w:w="3685" w:type="dxa"/>
            <w:tcBorders>
              <w:top w:val="single" w:sz="4" w:space="0" w:color="auto"/>
              <w:left w:val="single" w:sz="4" w:space="0" w:color="auto"/>
              <w:bottom w:val="single" w:sz="4" w:space="0" w:color="auto"/>
              <w:right w:val="single" w:sz="4" w:space="0" w:color="auto"/>
            </w:tcBorders>
            <w:hideMark/>
          </w:tcPr>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rsidR="001C6C0E" w:rsidRPr="002F6F63" w:rsidRDefault="001C6C0E" w:rsidP="00906709">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rsidR="001C6C0E" w:rsidRPr="002F6F63" w:rsidRDefault="001C6C0E" w:rsidP="00906709">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We receive three messages.</w:t>
            </w:r>
          </w:p>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Message one is decrypted with key 4:</w:t>
            </w:r>
          </w:p>
          <w:p w:rsidR="001C6C0E" w:rsidRPr="002F6F63" w:rsidRDefault="001C6C0E" w:rsidP="00906709">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Message two is decrypted with key 7:</w:t>
            </w:r>
          </w:p>
          <w:p w:rsidR="001C6C0E" w:rsidRPr="002F6F63" w:rsidRDefault="001C6C0E" w:rsidP="00906709">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rsidR="001C6C0E" w:rsidRPr="002F6F63" w:rsidRDefault="001C6C0E" w:rsidP="00906709">
            <w:pPr>
              <w:spacing w:before="0" w:after="0"/>
              <w:jc w:val="both"/>
              <w:rPr>
                <w:rFonts w:eastAsia="Calibri" w:cs="Times New Roman"/>
                <w:noProof/>
                <w:lang w:val="en-GB"/>
              </w:rPr>
            </w:pPr>
            <w:r w:rsidRPr="002F6F63">
              <w:rPr>
                <w:rFonts w:eastAsia="Calibri" w:cs="Times New Roman"/>
                <w:noProof/>
                <w:lang w:val="en-GB"/>
              </w:rPr>
              <w:t>The third message has key 5.</w:t>
            </w:r>
          </w:p>
          <w:p w:rsidR="001C6C0E" w:rsidRPr="002F6F63" w:rsidRDefault="001C6C0E" w:rsidP="00906709">
            <w:pPr>
              <w:spacing w:before="0" w:after="0"/>
              <w:jc w:val="both"/>
              <w:rPr>
                <w:rFonts w:eastAsia="Calibri" w:cs="Times New Roman"/>
                <w:b/>
                <w:noProof/>
                <w:lang w:val="en-GB"/>
              </w:rPr>
            </w:pPr>
            <w:r w:rsidRPr="002F6F63">
              <w:rPr>
                <w:rFonts w:eastAsia="Calibri" w:cs="Times New Roman"/>
                <w:b/>
                <w:noProof/>
                <w:lang w:val="en-GB"/>
              </w:rPr>
              <w:lastRenderedPageBreak/>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rsidR="001C6C0E" w:rsidRPr="002F6F63" w:rsidRDefault="001C6C0E" w:rsidP="001C6C0E">
      <w:pPr>
        <w:jc w:val="center"/>
        <w:rPr>
          <w:noProof/>
          <w:lang w:val="en-GB"/>
        </w:rPr>
      </w:pPr>
      <w:r w:rsidRPr="002F6F63">
        <w:rPr>
          <w:noProof/>
          <w:lang w:val="en-GB"/>
        </w:rPr>
        <w:lastRenderedPageBreak/>
        <w:t>"It’s a trap!" – Admiral Ackbar</w:t>
      </w:r>
    </w:p>
    <w:p w:rsidR="001C6C0E" w:rsidRPr="002F6F63" w:rsidRDefault="001C6C0E" w:rsidP="001C6C0E">
      <w:pPr>
        <w:pStyle w:val="Heading2"/>
        <w:ind w:left="357" w:hanging="357"/>
        <w:rPr>
          <w:noProof/>
          <w:lang w:val="en-GB"/>
        </w:rPr>
      </w:pPr>
      <w:r w:rsidRPr="002F6F63">
        <w:rPr>
          <w:noProof/>
          <w:lang w:val="en-GB"/>
        </w:rPr>
        <w:t>Nether Realms</w:t>
      </w:r>
    </w:p>
    <w:p w:rsidR="001C6C0E" w:rsidRPr="002F6F63" w:rsidRDefault="001C6C0E" w:rsidP="001C6C0E">
      <w:pPr>
        <w:rPr>
          <w:noProof/>
          <w:lang w:val="en-GB"/>
        </w:rPr>
      </w:pPr>
      <w:r w:rsidRPr="002F6F63">
        <w:rPr>
          <w:noProof/>
          <w:lang w:val="en-GB"/>
        </w:rPr>
        <w:t xml:space="preserve">Mighty battle is coming. In the stormy nether realms, demons are fighting against each other for supremacy in a duel from which only one will survive. </w:t>
      </w:r>
    </w:p>
    <w:p w:rsidR="001C6C0E" w:rsidRPr="002F6F63" w:rsidRDefault="001C6C0E" w:rsidP="001C6C0E">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rsidR="001C6C0E" w:rsidRPr="002F6F63" w:rsidRDefault="001C6C0E" w:rsidP="001C6C0E">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rsidR="001C6C0E" w:rsidRPr="002F6F63" w:rsidRDefault="001C6C0E" w:rsidP="001C6C0E">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rsidR="001C6C0E" w:rsidRPr="002F6F63" w:rsidRDefault="001C6C0E" w:rsidP="001C6C0E">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rsidR="001C6C0E" w:rsidRPr="002F6F63" w:rsidRDefault="001C6C0E" w:rsidP="001C6C0E">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rsidR="001C6C0E" w:rsidRPr="002F6F63" w:rsidRDefault="001C6C0E" w:rsidP="001C6C0E">
      <w:pPr>
        <w:rPr>
          <w:noProof/>
          <w:lang w:val="en-GB"/>
        </w:rPr>
      </w:pPr>
      <w:r w:rsidRPr="002F6F63">
        <w:rPr>
          <w:noProof/>
          <w:lang w:val="en-GB"/>
        </w:rPr>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rsidR="001C6C0E" w:rsidRPr="002F6F63" w:rsidRDefault="001C6C0E" w:rsidP="001C6C0E">
      <w:pPr>
        <w:pStyle w:val="Heading3"/>
        <w:rPr>
          <w:noProof/>
          <w:lang w:val="en-GB"/>
        </w:rPr>
      </w:pPr>
      <w:r w:rsidRPr="002F6F63">
        <w:rPr>
          <w:noProof/>
          <w:lang w:val="en-GB"/>
        </w:rPr>
        <w:t>Input</w:t>
      </w:r>
    </w:p>
    <w:p w:rsidR="001C6C0E" w:rsidRPr="002F6F63" w:rsidRDefault="001C6C0E" w:rsidP="001C6C0E">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rsidR="001C6C0E" w:rsidRPr="002F6F63" w:rsidRDefault="001C6C0E" w:rsidP="001C6C0E">
      <w:pPr>
        <w:pStyle w:val="Heading3"/>
        <w:rPr>
          <w:noProof/>
          <w:lang w:val="en-GB" w:eastAsia="ja-JP"/>
        </w:rPr>
      </w:pPr>
      <w:r w:rsidRPr="002F6F63">
        <w:rPr>
          <w:noProof/>
          <w:lang w:val="en-GB" w:eastAsia="ja-JP"/>
        </w:rPr>
        <w:t>Output</w:t>
      </w:r>
    </w:p>
    <w:p w:rsidR="001C6C0E" w:rsidRPr="002F6F63" w:rsidRDefault="001C6C0E" w:rsidP="001C6C0E">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rsidR="001C6C0E" w:rsidRPr="002F6F63" w:rsidRDefault="001C6C0E" w:rsidP="001C6C0E">
      <w:pPr>
        <w:numPr>
          <w:ilvl w:val="0"/>
          <w:numId w:val="32"/>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rsidR="001C6C0E" w:rsidRPr="002F6F63" w:rsidRDefault="001C6C0E" w:rsidP="001C6C0E">
      <w:pPr>
        <w:pStyle w:val="Heading3"/>
        <w:rPr>
          <w:noProof/>
          <w:lang w:val="en-GB"/>
        </w:rPr>
      </w:pPr>
      <w:r w:rsidRPr="002F6F63">
        <w:rPr>
          <w:noProof/>
          <w:lang w:val="en-GB"/>
        </w:rPr>
        <w:t>Constraints</w:t>
      </w:r>
    </w:p>
    <w:p w:rsidR="001C6C0E" w:rsidRPr="002F6F63" w:rsidRDefault="001C6C0E" w:rsidP="001C6C0E">
      <w:pPr>
        <w:numPr>
          <w:ilvl w:val="0"/>
          <w:numId w:val="31"/>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rsidR="001C6C0E" w:rsidRPr="002F6F63" w:rsidRDefault="001C6C0E" w:rsidP="001C6C0E">
      <w:pPr>
        <w:numPr>
          <w:ilvl w:val="0"/>
          <w:numId w:val="31"/>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rsidR="001C6C0E" w:rsidRPr="002F6F63" w:rsidRDefault="001C6C0E" w:rsidP="001C6C0E">
      <w:pPr>
        <w:pStyle w:val="ListParagraph"/>
        <w:numPr>
          <w:ilvl w:val="0"/>
          <w:numId w:val="31"/>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rsidR="001C6C0E" w:rsidRPr="002F6F63" w:rsidRDefault="001C6C0E" w:rsidP="001C6C0E">
      <w:pPr>
        <w:pStyle w:val="ListParagraph"/>
        <w:numPr>
          <w:ilvl w:val="0"/>
          <w:numId w:val="31"/>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rsidR="001C6C0E" w:rsidRPr="002F6F63" w:rsidRDefault="001C6C0E" w:rsidP="001C6C0E">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1C6C0E" w:rsidRPr="002F6F63" w:rsidTr="00906709">
        <w:trPr>
          <w:trHeight w:val="28"/>
        </w:trPr>
        <w:tc>
          <w:tcPr>
            <w:tcW w:w="2467" w:type="dxa"/>
            <w:shd w:val="clear" w:color="auto" w:fill="D9D9D9" w:themeFill="background1" w:themeFillShade="D9"/>
            <w:tcMar>
              <w:left w:w="80" w:type="dxa"/>
            </w:tcMar>
          </w:tcPr>
          <w:p w:rsidR="001C6C0E" w:rsidRPr="002F6F63" w:rsidRDefault="001C6C0E" w:rsidP="00906709">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rsidR="001C6C0E" w:rsidRPr="002F6F63" w:rsidRDefault="001C6C0E" w:rsidP="00906709">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rsidR="001C6C0E" w:rsidRPr="002F6F63" w:rsidRDefault="001C6C0E" w:rsidP="00906709">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1C6C0E" w:rsidRPr="002F6F63" w:rsidTr="00906709">
        <w:trPr>
          <w:trHeight w:val="1211"/>
        </w:trPr>
        <w:tc>
          <w:tcPr>
            <w:tcW w:w="2467" w:type="dxa"/>
            <w:shd w:val="clear" w:color="auto" w:fill="FFFFFF"/>
            <w:tcMar>
              <w:left w:w="80" w:type="dxa"/>
            </w:tcMar>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1C6C0E" w:rsidRPr="002F6F63" w:rsidTr="00906709">
        <w:trPr>
          <w:trHeight w:val="28"/>
        </w:trPr>
        <w:tc>
          <w:tcPr>
            <w:tcW w:w="2467" w:type="dxa"/>
            <w:shd w:val="clear" w:color="auto" w:fill="D9D9D9" w:themeFill="background1" w:themeFillShade="D9"/>
            <w:tcMar>
              <w:left w:w="80" w:type="dxa"/>
            </w:tcMar>
          </w:tcPr>
          <w:p w:rsidR="001C6C0E" w:rsidRPr="002F6F63" w:rsidRDefault="001C6C0E" w:rsidP="00906709">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rsidR="001C6C0E" w:rsidRPr="002F6F63" w:rsidRDefault="001C6C0E" w:rsidP="00906709">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rsidR="001C6C0E" w:rsidRPr="002F6F63" w:rsidRDefault="001C6C0E" w:rsidP="00906709">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1C6C0E" w:rsidRPr="002F6F63" w:rsidTr="00906709">
        <w:trPr>
          <w:trHeight w:val="1211"/>
        </w:trPr>
        <w:tc>
          <w:tcPr>
            <w:tcW w:w="2467" w:type="dxa"/>
            <w:shd w:val="clear" w:color="auto" w:fill="FFFFFF"/>
            <w:tcMar>
              <w:left w:w="80" w:type="dxa"/>
            </w:tcMar>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lastRenderedPageBreak/>
              <w:t>M3ph1st0**, Azazel</w:t>
            </w:r>
          </w:p>
        </w:tc>
        <w:tc>
          <w:tcPr>
            <w:tcW w:w="3685" w:type="dxa"/>
            <w:gridSpan w:val="2"/>
            <w:tcBorders>
              <w:right w:val="single" w:sz="4" w:space="0" w:color="auto"/>
            </w:tcBorders>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1C6C0E" w:rsidRPr="002F6F63" w:rsidTr="00906709">
        <w:trPr>
          <w:trHeight w:val="1211"/>
        </w:trPr>
        <w:tc>
          <w:tcPr>
            <w:tcW w:w="2467" w:type="dxa"/>
            <w:shd w:val="clear" w:color="auto" w:fill="FFFFFF"/>
            <w:tcMar>
              <w:left w:w="80" w:type="dxa"/>
            </w:tcMar>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rsidR="001C6C0E" w:rsidRPr="002F6F63" w:rsidRDefault="001C6C0E" w:rsidP="00906709">
            <w:pPr>
              <w:autoSpaceDE w:val="0"/>
              <w:autoSpaceDN w:val="0"/>
              <w:adjustRightInd w:val="0"/>
              <w:spacing w:after="0" w:line="240" w:lineRule="auto"/>
              <w:jc w:val="both"/>
              <w:rPr>
                <w:rFonts w:ascii="Consolas" w:eastAsia="Times New Roman" w:hAnsi="Consolas" w:cs="Consolas"/>
                <w:noProof/>
                <w:color w:val="000000"/>
                <w:lang w:val="en-GB"/>
              </w:rPr>
            </w:pPr>
          </w:p>
        </w:tc>
      </w:tr>
    </w:tbl>
    <w:p w:rsidR="001C6C0E" w:rsidRPr="002F6F63" w:rsidRDefault="001C6C0E" w:rsidP="001C6C0E">
      <w:pPr>
        <w:rPr>
          <w:noProof/>
          <w:lang w:val="en-GB"/>
        </w:rPr>
      </w:pPr>
    </w:p>
    <w:p w:rsidR="001C6C0E" w:rsidRPr="002F6F63" w:rsidRDefault="00175682" w:rsidP="001C6C0E">
      <w:pPr>
        <w:pStyle w:val="Heading2"/>
        <w:ind w:left="357" w:hanging="357"/>
        <w:rPr>
          <w:noProof/>
          <w:lang w:val="en-GB"/>
        </w:rPr>
      </w:pPr>
      <w:r>
        <w:rPr>
          <w:noProof/>
          <w:lang w:val="en-GB"/>
        </w:rPr>
        <w:t>HTML P</w:t>
      </w:r>
      <w:bookmarkStart w:id="2" w:name="_GoBack"/>
      <w:bookmarkEnd w:id="2"/>
      <w:r w:rsidR="001C6C0E" w:rsidRPr="002F6F63">
        <w:rPr>
          <w:noProof/>
          <w:lang w:val="en-GB"/>
        </w:rPr>
        <w:t>arser</w:t>
      </w:r>
    </w:p>
    <w:p w:rsidR="001C6C0E" w:rsidRPr="002F6F63" w:rsidRDefault="001C6C0E" w:rsidP="001C6C0E">
      <w:pPr>
        <w:rPr>
          <w:noProof/>
          <w:lang w:val="en-GB"/>
        </w:rPr>
      </w:pPr>
      <w:r w:rsidRPr="002F6F63">
        <w:rPr>
          <w:noProof/>
          <w:lang w:val="en-GB"/>
        </w:rPr>
        <w:t>Write a program that extracts a title of a HTML file and all the content in its body. When you do that print the result in the following format:</w:t>
      </w:r>
    </w:p>
    <w:p w:rsidR="001C6C0E" w:rsidRPr="002F6F63" w:rsidRDefault="001C6C0E" w:rsidP="001C6C0E">
      <w:pPr>
        <w:rPr>
          <w:b/>
          <w:noProof/>
          <w:lang w:val="en-GB"/>
        </w:rPr>
      </w:pPr>
      <w:r w:rsidRPr="002F6F63">
        <w:rPr>
          <w:b/>
          <w:noProof/>
          <w:lang w:val="en-GB"/>
        </w:rPr>
        <w:t>"Title: {extracted title}"</w:t>
      </w:r>
    </w:p>
    <w:p w:rsidR="001C6C0E" w:rsidRPr="002F6F63" w:rsidRDefault="001C6C0E" w:rsidP="001C6C0E">
      <w:pPr>
        <w:rPr>
          <w:b/>
          <w:noProof/>
          <w:lang w:val="en-GB"/>
        </w:rPr>
      </w:pPr>
      <w:r w:rsidRPr="002F6F63">
        <w:rPr>
          <w:b/>
          <w:noProof/>
          <w:lang w:val="en-GB"/>
        </w:rPr>
        <w:t>"Content: {extracted content}"</w:t>
      </w:r>
    </w:p>
    <w:p w:rsidR="001C6C0E" w:rsidRPr="002F6F63" w:rsidRDefault="001C6C0E" w:rsidP="001C6C0E">
      <w:pPr>
        <w:shd w:val="clear" w:color="auto" w:fill="FFFFFF"/>
        <w:jc w:val="both"/>
        <w:rPr>
          <w:noProof/>
          <w:lang w:val="en-GB"/>
        </w:rPr>
      </w:pPr>
      <w:r w:rsidRPr="002F6F63">
        <w:rPr>
          <w:noProof/>
          <w:lang w:val="en-GB"/>
        </w:rPr>
        <w:t xml:space="preserve">The content should be a single string. There might be different tags inside of the body, which you must ignore. You extract only the text without the tags. The input will be on a single line. Example: </w:t>
      </w:r>
    </w:p>
    <w:p w:rsidR="001C6C0E" w:rsidRPr="002F6F63" w:rsidRDefault="001C6C0E" w:rsidP="001C6C0E">
      <w:pPr>
        <w:shd w:val="clear" w:color="auto" w:fill="FFFFFF"/>
        <w:spacing w:before="0" w:after="0"/>
        <w:jc w:val="both"/>
        <w:rPr>
          <w:b/>
          <w:noProof/>
          <w:lang w:val="en-GB"/>
        </w:rPr>
      </w:pPr>
      <w:r w:rsidRPr="002F6F63">
        <w:rPr>
          <w:rFonts w:cstheme="minorHAnsi"/>
          <w:b/>
          <w:noProof/>
          <w:lang w:val="en-GB"/>
        </w:rPr>
        <w:t>"</w:t>
      </w:r>
      <w:r w:rsidRPr="002F6F63">
        <w:rPr>
          <w:rFonts w:eastAsia="Times New Roman" w:cstheme="minorHAnsi"/>
          <w:b/>
          <w:noProof/>
          <w:color w:val="000000"/>
          <w:bdr w:val="none" w:sz="0" w:space="0" w:color="auto" w:frame="1"/>
          <w:lang w:val="en-GB" w:eastAsia="bg-BG"/>
        </w:rPr>
        <w:t>&lt;html&gt;</w:t>
      </w:r>
      <w:r w:rsidRPr="002F6F63">
        <w:rPr>
          <w:rFonts w:eastAsia="Times New Roman" w:cstheme="minorHAnsi"/>
          <w:b/>
          <w:noProof/>
          <w:color w:val="000000"/>
          <w:lang w:val="en-GB" w:eastAsia="bg-BG"/>
        </w:rPr>
        <w:t>\n</w:t>
      </w:r>
      <w:r w:rsidRPr="002F6F63">
        <w:rPr>
          <w:rFonts w:eastAsia="Times New Roman" w:cstheme="minorHAnsi"/>
          <w:b/>
          <w:noProof/>
          <w:color w:val="000000"/>
          <w:bdr w:val="none" w:sz="0" w:space="0" w:color="auto" w:frame="1"/>
          <w:lang w:val="en-GB" w:eastAsia="bg-BG"/>
        </w:rPr>
        <w:t>&lt;head&gt;&lt;title&gt;News&lt;/title&gt;&lt;/head&gt;</w:t>
      </w:r>
      <w:r w:rsidRPr="002F6F63">
        <w:rPr>
          <w:rFonts w:eastAsia="Times New Roman" w:cstheme="minorHAnsi"/>
          <w:b/>
          <w:noProof/>
          <w:color w:val="000000"/>
          <w:lang w:val="en-GB" w:eastAsia="bg-BG"/>
        </w:rPr>
        <w:t>\n</w:t>
      </w:r>
      <w:r w:rsidRPr="002F6F63">
        <w:rPr>
          <w:rFonts w:eastAsia="Times New Roman" w:cstheme="minorHAnsi"/>
          <w:b/>
          <w:noProof/>
          <w:color w:val="000000"/>
          <w:bdr w:val="none" w:sz="0" w:space="0" w:color="auto" w:frame="1"/>
          <w:lang w:val="en-GB" w:eastAsia="bg-BG"/>
        </w:rPr>
        <w:t>&lt;body&gt;&lt;p&gt;&lt;a href="https://softuni.bg"&gt;Telerik</w:t>
      </w:r>
      <w:r w:rsidRPr="002F6F63">
        <w:rPr>
          <w:rFonts w:eastAsia="Times New Roman" w:cstheme="minorHAnsi"/>
          <w:b/>
          <w:noProof/>
          <w:color w:val="000000"/>
          <w:lang w:val="en-GB" w:eastAsia="bg-BG"/>
        </w:rPr>
        <w:t>\n</w:t>
      </w:r>
      <w:r w:rsidRPr="002F6F63">
        <w:rPr>
          <w:rFonts w:eastAsia="Times New Roman" w:cstheme="minorHAnsi"/>
          <w:b/>
          <w:noProof/>
          <w:color w:val="000000"/>
          <w:bdr w:val="none" w:sz="0" w:space="0" w:color="auto" w:frame="1"/>
          <w:lang w:val="en-GB" w:eastAsia="bg-BG"/>
        </w:rPr>
        <w:t>Academy&lt;/a&gt;aims to provide free real-world practical</w:t>
      </w:r>
      <w:r w:rsidRPr="002F6F63">
        <w:rPr>
          <w:rFonts w:eastAsia="Times New Roman" w:cstheme="minorHAnsi"/>
          <w:b/>
          <w:noProof/>
          <w:color w:val="000000"/>
          <w:lang w:val="en-GB" w:eastAsia="bg-BG"/>
        </w:rPr>
        <w:t>\n</w:t>
      </w:r>
      <w:r w:rsidRPr="002F6F63">
        <w:rPr>
          <w:rFonts w:eastAsia="Times New Roman" w:cstheme="minorHAnsi"/>
          <w:b/>
          <w:noProof/>
          <w:color w:val="000000"/>
          <w:bdr w:val="none" w:sz="0" w:space="0" w:color="auto" w:frame="1"/>
          <w:lang w:val="en-GB" w:eastAsia="bg-BG"/>
        </w:rPr>
        <w:t>training for young people who want to turn into</w:t>
      </w:r>
      <w:r w:rsidRPr="002F6F63">
        <w:rPr>
          <w:rFonts w:eastAsia="Times New Roman" w:cstheme="minorHAnsi"/>
          <w:b/>
          <w:noProof/>
          <w:color w:val="000000"/>
          <w:lang w:val="en-GB" w:eastAsia="bg-BG"/>
        </w:rPr>
        <w:t>\n</w:t>
      </w:r>
      <w:r w:rsidRPr="002F6F63">
        <w:rPr>
          <w:rFonts w:eastAsia="Times New Roman" w:cstheme="minorHAnsi"/>
          <w:b/>
          <w:noProof/>
          <w:color w:val="000000"/>
          <w:bdr w:val="none" w:sz="0" w:space="0" w:color="auto" w:frame="1"/>
          <w:lang w:val="en-GB" w:eastAsia="bg-BG"/>
        </w:rPr>
        <w:t>skillful .NET software engineers.&lt;/p&gt;&lt;/body&gt;</w:t>
      </w:r>
      <w:r w:rsidRPr="002F6F63">
        <w:rPr>
          <w:rFonts w:eastAsia="Times New Roman" w:cstheme="minorHAnsi"/>
          <w:b/>
          <w:noProof/>
          <w:color w:val="000000"/>
          <w:lang w:val="en-GB" w:eastAsia="bg-BG"/>
        </w:rPr>
        <w:t>\n</w:t>
      </w:r>
      <w:r w:rsidRPr="002F6F63">
        <w:rPr>
          <w:rFonts w:eastAsia="Times New Roman" w:cstheme="minorHAnsi"/>
          <w:b/>
          <w:noProof/>
          <w:color w:val="000000"/>
          <w:bdr w:val="none" w:sz="0" w:space="0" w:color="auto" w:frame="1"/>
          <w:lang w:val="en-GB" w:eastAsia="bg-BG"/>
        </w:rPr>
        <w:t>&lt;/html&gt;</w:t>
      </w:r>
      <w:r w:rsidRPr="002F6F63">
        <w:rPr>
          <w:b/>
          <w:noProof/>
          <w:lang w:val="en-GB"/>
        </w:rPr>
        <w:t>"</w:t>
      </w:r>
    </w:p>
    <w:p w:rsidR="001C6C0E" w:rsidRPr="002F6F63" w:rsidRDefault="001C6C0E" w:rsidP="001C6C0E">
      <w:pPr>
        <w:shd w:val="clear" w:color="auto" w:fill="FFFFFF"/>
        <w:spacing w:before="0" w:after="0"/>
        <w:jc w:val="both"/>
        <w:rPr>
          <w:rFonts w:eastAsia="Times New Roman" w:cstheme="minorHAnsi"/>
          <w:b/>
          <w:noProof/>
          <w:color w:val="000000"/>
          <w:lang w:val="en-GB" w:eastAsia="bg-BG"/>
        </w:rPr>
      </w:pPr>
      <w:r w:rsidRPr="002F6F63">
        <w:rPr>
          <w:rFonts w:eastAsia="Times New Roman" w:cstheme="minorHAnsi"/>
          <w:noProof/>
          <w:color w:val="000000"/>
          <w:lang w:val="en-GB" w:eastAsia="bg-BG"/>
        </w:rPr>
        <w:t xml:space="preserve">Here the title is </w:t>
      </w:r>
      <w:r w:rsidRPr="002F6F63">
        <w:rPr>
          <w:rFonts w:eastAsia="Times New Roman" w:cstheme="minorHAnsi"/>
          <w:b/>
          <w:noProof/>
          <w:color w:val="000000"/>
          <w:lang w:val="en-GB" w:eastAsia="bg-BG"/>
        </w:rPr>
        <w:t>"News"</w:t>
      </w:r>
      <w:r w:rsidRPr="002F6F63">
        <w:rPr>
          <w:rFonts w:eastAsia="Times New Roman" w:cstheme="minorHAnsi"/>
          <w:noProof/>
          <w:color w:val="000000"/>
          <w:lang w:val="en-GB" w:eastAsia="bg-BG"/>
        </w:rPr>
        <w:t xml:space="preserve"> and the content is </w:t>
      </w:r>
      <w:r w:rsidRPr="002F6F63">
        <w:rPr>
          <w:rFonts w:eastAsia="Times New Roman" w:cstheme="minorHAnsi"/>
          <w:b/>
          <w:noProof/>
          <w:color w:val="000000"/>
          <w:lang w:val="en-GB" w:eastAsia="bg-BG"/>
        </w:rPr>
        <w:t>"</w:t>
      </w:r>
      <w:r w:rsidRPr="002F6F63">
        <w:rPr>
          <w:rFonts w:cstheme="minorHAnsi"/>
          <w:b/>
          <w:noProof/>
          <w:color w:val="000000"/>
          <w:shd w:val="clear" w:color="auto" w:fill="FFFFFF"/>
          <w:lang w:val="en-GB"/>
        </w:rPr>
        <w:t>Telerik Academy aims to provide free real-world practical training for young people who want to turn into skillful .NET software engineers.</w:t>
      </w:r>
      <w:r w:rsidRPr="002F6F63">
        <w:rPr>
          <w:rFonts w:eastAsia="Times New Roman" w:cstheme="minorHAnsi"/>
          <w:b/>
          <w:noProof/>
          <w:color w:val="000000"/>
          <w:lang w:val="en-GB" w:eastAsia="bg-BG"/>
        </w:rPr>
        <w:t>"</w:t>
      </w:r>
    </w:p>
    <w:p w:rsidR="001C6C0E" w:rsidRPr="002F6F63" w:rsidRDefault="001C6C0E" w:rsidP="001C6C0E">
      <w:pPr>
        <w:shd w:val="clear" w:color="auto" w:fill="FFFFFF"/>
        <w:spacing w:before="0" w:after="0"/>
        <w:jc w:val="both"/>
        <w:rPr>
          <w:rFonts w:eastAsia="Times New Roman" w:cstheme="minorHAnsi"/>
          <w:b/>
          <w:noProof/>
          <w:color w:val="000000"/>
          <w:lang w:val="en-GB" w:eastAsia="bg-BG"/>
        </w:rPr>
      </w:pPr>
    </w:p>
    <w:p w:rsidR="001C6C0E" w:rsidRPr="002F6F63" w:rsidRDefault="001C6C0E" w:rsidP="001C6C0E">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5014"/>
        <w:gridCol w:w="2905"/>
        <w:gridCol w:w="3138"/>
      </w:tblGrid>
      <w:tr w:rsidR="001C6C0E" w:rsidRPr="002F6F63" w:rsidTr="00906709">
        <w:tc>
          <w:tcPr>
            <w:tcW w:w="3794"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rsidR="001C6C0E" w:rsidRPr="002F6F63" w:rsidRDefault="001C6C0E" w:rsidP="00906709">
            <w:pPr>
              <w:jc w:val="center"/>
              <w:rPr>
                <w:b/>
                <w:noProof/>
                <w:sz w:val="24"/>
                <w:szCs w:val="24"/>
                <w:lang w:val="en-GB"/>
              </w:rPr>
            </w:pPr>
            <w:r w:rsidRPr="002F6F63">
              <w:rPr>
                <w:b/>
                <w:noProof/>
                <w:sz w:val="24"/>
                <w:szCs w:val="24"/>
                <w:lang w:val="en-GB"/>
              </w:rPr>
              <w:t>Comment</w:t>
            </w:r>
          </w:p>
        </w:tc>
      </w:tr>
      <w:tr w:rsidR="001C6C0E" w:rsidRPr="002F6F63" w:rsidTr="00906709">
        <w:trPr>
          <w:trHeight w:val="1592"/>
        </w:trPr>
        <w:tc>
          <w:tcPr>
            <w:tcW w:w="3794" w:type="dxa"/>
          </w:tcPr>
          <w:p w:rsidR="001C6C0E" w:rsidRPr="002F6F63" w:rsidRDefault="001C6C0E" w:rsidP="00906709">
            <w:pPr>
              <w:rPr>
                <w:noProof/>
                <w:lang w:val="en-GB"/>
              </w:rPr>
            </w:pPr>
            <w:r w:rsidRPr="002F6F63">
              <w:rPr>
                <w:noProof/>
                <w:lang w:val="en-GB"/>
              </w:rPr>
              <w:t>&lt;html&gt;\n&lt;head&gt;&lt;title&gt;Some title&lt;/title&gt;&lt;/head&gt;\n&lt;body&gt;Here&lt;p&gt;is some&lt;/p&gt;content&lt;a href="www.somesite.com"&gt;\nclick&lt;/body&gt;\n&lt;/html&gt;</w:t>
            </w:r>
          </w:p>
        </w:tc>
        <w:tc>
          <w:tcPr>
            <w:tcW w:w="3510" w:type="dxa"/>
          </w:tcPr>
          <w:p w:rsidR="001C6C0E" w:rsidRPr="002F6F63" w:rsidRDefault="001C6C0E" w:rsidP="00906709">
            <w:pPr>
              <w:rPr>
                <w:noProof/>
                <w:lang w:val="en-GB"/>
              </w:rPr>
            </w:pPr>
            <w:r w:rsidRPr="002F6F63">
              <w:rPr>
                <w:noProof/>
                <w:lang w:val="en-GB"/>
              </w:rPr>
              <w:t>Title: Some title</w:t>
            </w:r>
          </w:p>
          <w:p w:rsidR="001C6C0E" w:rsidRPr="002F6F63" w:rsidRDefault="001C6C0E" w:rsidP="00906709">
            <w:pPr>
              <w:rPr>
                <w:noProof/>
                <w:lang w:val="en-GB"/>
              </w:rPr>
            </w:pPr>
            <w:r w:rsidRPr="002F6F63">
              <w:rPr>
                <w:noProof/>
                <w:lang w:val="en-GB"/>
              </w:rPr>
              <w:t>Content: Here is some content click</w:t>
            </w:r>
          </w:p>
        </w:tc>
        <w:tc>
          <w:tcPr>
            <w:tcW w:w="3753" w:type="dxa"/>
          </w:tcPr>
          <w:p w:rsidR="001C6C0E" w:rsidRPr="002F6F63" w:rsidRDefault="001C6C0E" w:rsidP="00906709">
            <w:pPr>
              <w:rPr>
                <w:noProof/>
                <w:lang w:val="en-GB"/>
              </w:rPr>
            </w:pPr>
            <w:r w:rsidRPr="002F6F63">
              <w:rPr>
                <w:noProof/>
                <w:lang w:val="en-GB"/>
              </w:rPr>
              <w:t>We take the title and ignore all the tags to get the content</w:t>
            </w:r>
          </w:p>
          <w:p w:rsidR="001C6C0E" w:rsidRPr="002F6F63" w:rsidRDefault="001C6C0E" w:rsidP="00906709">
            <w:pPr>
              <w:rPr>
                <w:noProof/>
                <w:lang w:val="en-GB"/>
              </w:rPr>
            </w:pPr>
          </w:p>
        </w:tc>
      </w:tr>
    </w:tbl>
    <w:p w:rsidR="00F850FE" w:rsidRPr="009958B9" w:rsidRDefault="00F850FE" w:rsidP="001C6C0E">
      <w:pPr>
        <w:pStyle w:val="Default"/>
        <w:rPr>
          <w:noProof/>
          <w:lang w:val="en-GB"/>
        </w:rPr>
      </w:pPr>
    </w:p>
    <w:sectPr w:rsidR="00F850FE" w:rsidRPr="009958B9" w:rsidSect="00CE296F">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CC3" w:rsidRDefault="00843CC3" w:rsidP="008068A2">
      <w:pPr>
        <w:spacing w:after="0" w:line="240" w:lineRule="auto"/>
      </w:pPr>
      <w:r>
        <w:separator/>
      </w:r>
    </w:p>
  </w:endnote>
  <w:endnote w:type="continuationSeparator" w:id="0">
    <w:p w:rsidR="00843CC3" w:rsidRDefault="00843C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96F" w:rsidRPr="00AC77AD" w:rsidRDefault="00CE296F" w:rsidP="00CE296F">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EDA26D"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68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68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xv80ljICAABrBAAADgAAAAAAAAAAAAAAAAAu&#10;AgAAZHJzL2Uyb0RvYy54bWxQSwECLQAUAAYACAAAACEAvBgOYN4AAAAKAQAADwAAAAAAAAAAAAAA&#10;AACMBAAAZHJzL2Rvd25yZXYueG1sUEsFBgAAAAAEAAQA8wAAAJcFAAAAAA==&#10;" filled="f" stroked="f" strokeweight=".5pt">
              <v:path arrowok="t"/>
              <v:textbox inset="0,0,0,0">
                <w:txbxContent>
                  <w:p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568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5682">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CE296F" w:rsidRDefault="00CE296F" w:rsidP="00CE296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" filled="f" stroked="f" strokeweight=".5pt">
              <v:path arrowok="t"/>
              <v:textbox inset=".5mm,0,0,0">
                <w:txbxContent>
                  <w:p w:rsidR="00CE296F" w:rsidRDefault="00CE296F" w:rsidP="00CE296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E296F" w:rsidRDefault="00CE296F"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34" name="Picture 3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rsidR="00CE296F" w:rsidRDefault="00CE296F" w:rsidP="00CE296F">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CE296F" w:rsidRDefault="00CE296F" w:rsidP="00CE296F">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34" name="Picture 3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CC3" w:rsidRDefault="00843CC3" w:rsidP="008068A2">
      <w:pPr>
        <w:spacing w:after="0" w:line="240" w:lineRule="auto"/>
      </w:pPr>
      <w:r>
        <w:separator/>
      </w:r>
    </w:p>
  </w:footnote>
  <w:footnote w:type="continuationSeparator" w:id="0">
    <w:p w:rsidR="00843CC3" w:rsidRDefault="00843C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01" w:rsidRDefault="00507E0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3FC0B45"/>
    <w:multiLevelType w:val="hybridMultilevel"/>
    <w:tmpl w:val="EF9CB5B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797576C"/>
    <w:multiLevelType w:val="hybridMultilevel"/>
    <w:tmpl w:val="1140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54F12"/>
    <w:multiLevelType w:val="hybridMultilevel"/>
    <w:tmpl w:val="26F879AC"/>
    <w:lvl w:ilvl="0" w:tplc="3BBAA7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169A7"/>
    <w:multiLevelType w:val="hybridMultilevel"/>
    <w:tmpl w:val="2A02F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11557"/>
    <w:multiLevelType w:val="hybridMultilevel"/>
    <w:tmpl w:val="DC926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2" w15:restartNumberingAfterBreak="0">
    <w:nsid w:val="35AA66F2"/>
    <w:multiLevelType w:val="hybridMultilevel"/>
    <w:tmpl w:val="682E33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C15A5"/>
    <w:multiLevelType w:val="hybridMultilevel"/>
    <w:tmpl w:val="2A38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4C6632"/>
    <w:multiLevelType w:val="hybridMultilevel"/>
    <w:tmpl w:val="BB10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9"/>
  </w:num>
  <w:num w:numId="5">
    <w:abstractNumId w:val="10"/>
  </w:num>
  <w:num w:numId="6">
    <w:abstractNumId w:val="20"/>
  </w:num>
  <w:num w:numId="7">
    <w:abstractNumId w:val="2"/>
  </w:num>
  <w:num w:numId="8">
    <w:abstractNumId w:val="16"/>
  </w:num>
  <w:num w:numId="9">
    <w:abstractNumId w:val="14"/>
  </w:num>
  <w:num w:numId="10">
    <w:abstractNumId w:val="7"/>
  </w:num>
  <w:num w:numId="11">
    <w:abstractNumId w:val="24"/>
  </w:num>
  <w:num w:numId="12">
    <w:abstractNumId w:val="25"/>
  </w:num>
  <w:num w:numId="13">
    <w:abstractNumId w:val="21"/>
  </w:num>
  <w:num w:numId="14">
    <w:abstractNumId w:val="6"/>
  </w:num>
  <w:num w:numId="15">
    <w:abstractNumId w:val="19"/>
  </w:num>
  <w:num w:numId="16">
    <w:abstractNumId w:val="0"/>
  </w:num>
  <w:num w:numId="17">
    <w:abstractNumId w:val="13"/>
  </w:num>
  <w:num w:numId="18">
    <w:abstractNumId w:val="27"/>
  </w:num>
  <w:num w:numId="19">
    <w:abstractNumId w:val="30"/>
  </w:num>
  <w:num w:numId="20">
    <w:abstractNumId w:val="22"/>
  </w:num>
  <w:num w:numId="21">
    <w:abstractNumId w:val="17"/>
  </w:num>
  <w:num w:numId="22">
    <w:abstractNumId w:val="23"/>
  </w:num>
  <w:num w:numId="23">
    <w:abstractNumId w:val="31"/>
  </w:num>
  <w:num w:numId="24">
    <w:abstractNumId w:val="26"/>
  </w:num>
  <w:num w:numId="25">
    <w:abstractNumId w:val="8"/>
  </w:num>
  <w:num w:numId="26">
    <w:abstractNumId w:val="5"/>
  </w:num>
  <w:num w:numId="27">
    <w:abstractNumId w:val="4"/>
  </w:num>
  <w:num w:numId="28">
    <w:abstractNumId w:val="28"/>
  </w:num>
  <w:num w:numId="29">
    <w:abstractNumId w:val="29"/>
  </w:num>
  <w:num w:numId="30">
    <w:abstractNumId w:val="11"/>
  </w:num>
  <w:num w:numId="31">
    <w:abstractNumId w:val="15"/>
  </w:num>
  <w:num w:numId="32">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2AF3"/>
    <w:rsid w:val="00013392"/>
    <w:rsid w:val="000136AA"/>
    <w:rsid w:val="00016D20"/>
    <w:rsid w:val="0002043F"/>
    <w:rsid w:val="00022676"/>
    <w:rsid w:val="00022972"/>
    <w:rsid w:val="00025F04"/>
    <w:rsid w:val="000271F9"/>
    <w:rsid w:val="00031E70"/>
    <w:rsid w:val="000617B6"/>
    <w:rsid w:val="00064D15"/>
    <w:rsid w:val="00086727"/>
    <w:rsid w:val="000B39E6"/>
    <w:rsid w:val="000B56F0"/>
    <w:rsid w:val="000C16DC"/>
    <w:rsid w:val="000C4B2C"/>
    <w:rsid w:val="000C5B72"/>
    <w:rsid w:val="000E1610"/>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4CDC"/>
    <w:rsid w:val="00167CF1"/>
    <w:rsid w:val="001703A1"/>
    <w:rsid w:val="00171021"/>
    <w:rsid w:val="00175682"/>
    <w:rsid w:val="00175F5C"/>
    <w:rsid w:val="00183A2C"/>
    <w:rsid w:val="00192692"/>
    <w:rsid w:val="001926D4"/>
    <w:rsid w:val="001A2DD2"/>
    <w:rsid w:val="001A6728"/>
    <w:rsid w:val="001C1FCD"/>
    <w:rsid w:val="001C2C7D"/>
    <w:rsid w:val="001C364F"/>
    <w:rsid w:val="001C6C0E"/>
    <w:rsid w:val="001D145D"/>
    <w:rsid w:val="001D2464"/>
    <w:rsid w:val="001E1161"/>
    <w:rsid w:val="001E2ACE"/>
    <w:rsid w:val="001E3FEF"/>
    <w:rsid w:val="001F25D9"/>
    <w:rsid w:val="00202520"/>
    <w:rsid w:val="00202683"/>
    <w:rsid w:val="00205549"/>
    <w:rsid w:val="00213298"/>
    <w:rsid w:val="00213C43"/>
    <w:rsid w:val="00215FCE"/>
    <w:rsid w:val="00216F8D"/>
    <w:rsid w:val="00226968"/>
    <w:rsid w:val="0024025C"/>
    <w:rsid w:val="00244B04"/>
    <w:rsid w:val="00261ABB"/>
    <w:rsid w:val="00264287"/>
    <w:rsid w:val="0026589D"/>
    <w:rsid w:val="002664E1"/>
    <w:rsid w:val="00274400"/>
    <w:rsid w:val="0028205D"/>
    <w:rsid w:val="00293E9D"/>
    <w:rsid w:val="0029403A"/>
    <w:rsid w:val="00295575"/>
    <w:rsid w:val="00297155"/>
    <w:rsid w:val="002A2B24"/>
    <w:rsid w:val="002A2D2D"/>
    <w:rsid w:val="002B0473"/>
    <w:rsid w:val="002B7064"/>
    <w:rsid w:val="002C2D54"/>
    <w:rsid w:val="002C2E9C"/>
    <w:rsid w:val="002C435C"/>
    <w:rsid w:val="002C5101"/>
    <w:rsid w:val="002C5181"/>
    <w:rsid w:val="002D1F91"/>
    <w:rsid w:val="002E2885"/>
    <w:rsid w:val="002E63DF"/>
    <w:rsid w:val="002E671D"/>
    <w:rsid w:val="002F3045"/>
    <w:rsid w:val="002F683D"/>
    <w:rsid w:val="00303EEE"/>
    <w:rsid w:val="00306B13"/>
    <w:rsid w:val="003131B4"/>
    <w:rsid w:val="0033212E"/>
    <w:rsid w:val="00333CFE"/>
    <w:rsid w:val="00333D71"/>
    <w:rsid w:val="0033490F"/>
    <w:rsid w:val="00335E1A"/>
    <w:rsid w:val="003412A2"/>
    <w:rsid w:val="00341AA1"/>
    <w:rsid w:val="00347E21"/>
    <w:rsid w:val="003507F7"/>
    <w:rsid w:val="00353B1D"/>
    <w:rsid w:val="003578C4"/>
    <w:rsid w:val="00363A65"/>
    <w:rsid w:val="003657C1"/>
    <w:rsid w:val="003817EF"/>
    <w:rsid w:val="003818AF"/>
    <w:rsid w:val="00382A45"/>
    <w:rsid w:val="00383BDD"/>
    <w:rsid w:val="00385CD9"/>
    <w:rsid w:val="00386DD2"/>
    <w:rsid w:val="003941F4"/>
    <w:rsid w:val="003A1601"/>
    <w:rsid w:val="003A1A83"/>
    <w:rsid w:val="003A5602"/>
    <w:rsid w:val="003A6F50"/>
    <w:rsid w:val="003B0278"/>
    <w:rsid w:val="003B0341"/>
    <w:rsid w:val="003B08DF"/>
    <w:rsid w:val="003B6A53"/>
    <w:rsid w:val="003C0A7B"/>
    <w:rsid w:val="003C12BB"/>
    <w:rsid w:val="003C1C2E"/>
    <w:rsid w:val="003C2850"/>
    <w:rsid w:val="003D01CA"/>
    <w:rsid w:val="003E1013"/>
    <w:rsid w:val="003E167F"/>
    <w:rsid w:val="003E2A2C"/>
    <w:rsid w:val="003E4F83"/>
    <w:rsid w:val="003E6BFB"/>
    <w:rsid w:val="003F1864"/>
    <w:rsid w:val="003F536F"/>
    <w:rsid w:val="00406EB3"/>
    <w:rsid w:val="00413566"/>
    <w:rsid w:val="00415F96"/>
    <w:rsid w:val="00420F26"/>
    <w:rsid w:val="004309BE"/>
    <w:rsid w:val="004311CA"/>
    <w:rsid w:val="004375F1"/>
    <w:rsid w:val="004409EC"/>
    <w:rsid w:val="004415A7"/>
    <w:rsid w:val="00447CD6"/>
    <w:rsid w:val="0047097A"/>
    <w:rsid w:val="0047331A"/>
    <w:rsid w:val="00473B2B"/>
    <w:rsid w:val="00474838"/>
    <w:rsid w:val="00476D4B"/>
    <w:rsid w:val="004879B8"/>
    <w:rsid w:val="00491748"/>
    <w:rsid w:val="00495EBE"/>
    <w:rsid w:val="004A7E77"/>
    <w:rsid w:val="004B1B75"/>
    <w:rsid w:val="004B4CB7"/>
    <w:rsid w:val="004C0847"/>
    <w:rsid w:val="004C2677"/>
    <w:rsid w:val="004C4871"/>
    <w:rsid w:val="004C518B"/>
    <w:rsid w:val="004D29A9"/>
    <w:rsid w:val="004D4039"/>
    <w:rsid w:val="004D45E2"/>
    <w:rsid w:val="004E487A"/>
    <w:rsid w:val="004E5CBF"/>
    <w:rsid w:val="0050017E"/>
    <w:rsid w:val="005075E7"/>
    <w:rsid w:val="00507E01"/>
    <w:rsid w:val="00514FEA"/>
    <w:rsid w:val="005177D3"/>
    <w:rsid w:val="00517B12"/>
    <w:rsid w:val="00524789"/>
    <w:rsid w:val="0054484D"/>
    <w:rsid w:val="00546BB8"/>
    <w:rsid w:val="00553CCB"/>
    <w:rsid w:val="00560213"/>
    <w:rsid w:val="00562FD3"/>
    <w:rsid w:val="00563DC7"/>
    <w:rsid w:val="00564029"/>
    <w:rsid w:val="005643BD"/>
    <w:rsid w:val="00564D7B"/>
    <w:rsid w:val="0056527D"/>
    <w:rsid w:val="0056786B"/>
    <w:rsid w:val="00571D0C"/>
    <w:rsid w:val="005763FB"/>
    <w:rsid w:val="005803E5"/>
    <w:rsid w:val="00584EDB"/>
    <w:rsid w:val="0058723E"/>
    <w:rsid w:val="00596357"/>
    <w:rsid w:val="005A60D4"/>
    <w:rsid w:val="005B2348"/>
    <w:rsid w:val="005B3796"/>
    <w:rsid w:val="005B3DD3"/>
    <w:rsid w:val="005B6011"/>
    <w:rsid w:val="005B6A26"/>
    <w:rsid w:val="005C131C"/>
    <w:rsid w:val="005C573C"/>
    <w:rsid w:val="005C6A24"/>
    <w:rsid w:val="005D15F3"/>
    <w:rsid w:val="005D27FB"/>
    <w:rsid w:val="005E04CE"/>
    <w:rsid w:val="005E52E6"/>
    <w:rsid w:val="005E6CC9"/>
    <w:rsid w:val="005F04FE"/>
    <w:rsid w:val="005F375D"/>
    <w:rsid w:val="005F4375"/>
    <w:rsid w:val="00600083"/>
    <w:rsid w:val="00601452"/>
    <w:rsid w:val="006014B1"/>
    <w:rsid w:val="00604363"/>
    <w:rsid w:val="0060650E"/>
    <w:rsid w:val="006155F9"/>
    <w:rsid w:val="00623A98"/>
    <w:rsid w:val="00624DCF"/>
    <w:rsid w:val="0063342B"/>
    <w:rsid w:val="00636453"/>
    <w:rsid w:val="0064231A"/>
    <w:rsid w:val="006441C4"/>
    <w:rsid w:val="00644273"/>
    <w:rsid w:val="00644707"/>
    <w:rsid w:val="00644924"/>
    <w:rsid w:val="00644B3A"/>
    <w:rsid w:val="00645535"/>
    <w:rsid w:val="00654B32"/>
    <w:rsid w:val="00655D1A"/>
    <w:rsid w:val="00661F23"/>
    <w:rsid w:val="00664643"/>
    <w:rsid w:val="006660E2"/>
    <w:rsid w:val="00670041"/>
    <w:rsid w:val="006719BA"/>
    <w:rsid w:val="00671FE2"/>
    <w:rsid w:val="00673B36"/>
    <w:rsid w:val="00690742"/>
    <w:rsid w:val="00695634"/>
    <w:rsid w:val="00697AE7"/>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51DF"/>
    <w:rsid w:val="0071692E"/>
    <w:rsid w:val="00716BBC"/>
    <w:rsid w:val="007237EC"/>
    <w:rsid w:val="00724DA4"/>
    <w:rsid w:val="00735A0E"/>
    <w:rsid w:val="007416B6"/>
    <w:rsid w:val="00741C5B"/>
    <w:rsid w:val="00742056"/>
    <w:rsid w:val="00743C18"/>
    <w:rsid w:val="00747AA7"/>
    <w:rsid w:val="00751792"/>
    <w:rsid w:val="007547BA"/>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4BAD"/>
    <w:rsid w:val="007A635E"/>
    <w:rsid w:val="007A644E"/>
    <w:rsid w:val="007B0A8D"/>
    <w:rsid w:val="007C0BEA"/>
    <w:rsid w:val="007C164A"/>
    <w:rsid w:val="007C2C37"/>
    <w:rsid w:val="007C30DC"/>
    <w:rsid w:val="007C3E81"/>
    <w:rsid w:val="007C5F2B"/>
    <w:rsid w:val="007D1F12"/>
    <w:rsid w:val="007E0960"/>
    <w:rsid w:val="007E2292"/>
    <w:rsid w:val="007F0815"/>
    <w:rsid w:val="007F177C"/>
    <w:rsid w:val="007F503F"/>
    <w:rsid w:val="007F6061"/>
    <w:rsid w:val="00801502"/>
    <w:rsid w:val="00805055"/>
    <w:rsid w:val="008063E1"/>
    <w:rsid w:val="008068A2"/>
    <w:rsid w:val="008105A0"/>
    <w:rsid w:val="008109D1"/>
    <w:rsid w:val="008145A3"/>
    <w:rsid w:val="00821478"/>
    <w:rsid w:val="008240DB"/>
    <w:rsid w:val="00830E30"/>
    <w:rsid w:val="00831EEA"/>
    <w:rsid w:val="008372D0"/>
    <w:rsid w:val="00843CC3"/>
    <w:rsid w:val="008569A6"/>
    <w:rsid w:val="00861625"/>
    <w:rsid w:val="008617B5"/>
    <w:rsid w:val="00863C18"/>
    <w:rsid w:val="0087027E"/>
    <w:rsid w:val="00870828"/>
    <w:rsid w:val="008717EF"/>
    <w:rsid w:val="00872658"/>
    <w:rsid w:val="0088080B"/>
    <w:rsid w:val="00886B85"/>
    <w:rsid w:val="0089002E"/>
    <w:rsid w:val="0089334C"/>
    <w:rsid w:val="008970E4"/>
    <w:rsid w:val="008A6206"/>
    <w:rsid w:val="008B6661"/>
    <w:rsid w:val="008C1929"/>
    <w:rsid w:val="008C2B83"/>
    <w:rsid w:val="008C5930"/>
    <w:rsid w:val="008D2E0D"/>
    <w:rsid w:val="008D3BE1"/>
    <w:rsid w:val="008D7CF6"/>
    <w:rsid w:val="008E0567"/>
    <w:rsid w:val="008E331F"/>
    <w:rsid w:val="008E4F35"/>
    <w:rsid w:val="008E6CF3"/>
    <w:rsid w:val="008E750B"/>
    <w:rsid w:val="008F202C"/>
    <w:rsid w:val="008F5B43"/>
    <w:rsid w:val="008F5FDB"/>
    <w:rsid w:val="008F6035"/>
    <w:rsid w:val="008F6FDD"/>
    <w:rsid w:val="00901CE1"/>
    <w:rsid w:val="00902716"/>
    <w:rsid w:val="00902E68"/>
    <w:rsid w:val="00911C8B"/>
    <w:rsid w:val="00912BC6"/>
    <w:rsid w:val="00914996"/>
    <w:rsid w:val="00915820"/>
    <w:rsid w:val="00920934"/>
    <w:rsid w:val="00922C4F"/>
    <w:rsid w:val="009233B5"/>
    <w:rsid w:val="00923543"/>
    <w:rsid w:val="009254B7"/>
    <w:rsid w:val="00925C25"/>
    <w:rsid w:val="00925D13"/>
    <w:rsid w:val="00941053"/>
    <w:rsid w:val="00941FFF"/>
    <w:rsid w:val="00952217"/>
    <w:rsid w:val="0095466F"/>
    <w:rsid w:val="00955691"/>
    <w:rsid w:val="009572C5"/>
    <w:rsid w:val="00961157"/>
    <w:rsid w:val="00965DF3"/>
    <w:rsid w:val="00970954"/>
    <w:rsid w:val="00976E46"/>
    <w:rsid w:val="009901A3"/>
    <w:rsid w:val="009958B9"/>
    <w:rsid w:val="00996948"/>
    <w:rsid w:val="009A0FA6"/>
    <w:rsid w:val="009B287A"/>
    <w:rsid w:val="009B6713"/>
    <w:rsid w:val="009C0C39"/>
    <w:rsid w:val="009C1139"/>
    <w:rsid w:val="009C58B9"/>
    <w:rsid w:val="009C6304"/>
    <w:rsid w:val="009D1805"/>
    <w:rsid w:val="009D57AC"/>
    <w:rsid w:val="009D619D"/>
    <w:rsid w:val="009E07F9"/>
    <w:rsid w:val="009E41BD"/>
    <w:rsid w:val="009F760D"/>
    <w:rsid w:val="009F7ABF"/>
    <w:rsid w:val="00A02545"/>
    <w:rsid w:val="00A02813"/>
    <w:rsid w:val="00A06D89"/>
    <w:rsid w:val="00A12615"/>
    <w:rsid w:val="00A213E7"/>
    <w:rsid w:val="00A2426C"/>
    <w:rsid w:val="00A34204"/>
    <w:rsid w:val="00A36D9F"/>
    <w:rsid w:val="00A3781A"/>
    <w:rsid w:val="00A41120"/>
    <w:rsid w:val="00A45A89"/>
    <w:rsid w:val="00A47F12"/>
    <w:rsid w:val="00A66DE2"/>
    <w:rsid w:val="00A70227"/>
    <w:rsid w:val="00A7354D"/>
    <w:rsid w:val="00A826E2"/>
    <w:rsid w:val="00A86476"/>
    <w:rsid w:val="00A90E35"/>
    <w:rsid w:val="00AA3772"/>
    <w:rsid w:val="00AB106E"/>
    <w:rsid w:val="00AB2224"/>
    <w:rsid w:val="00AC60FE"/>
    <w:rsid w:val="00AC77AD"/>
    <w:rsid w:val="00AD3214"/>
    <w:rsid w:val="00AE05D3"/>
    <w:rsid w:val="00AE102D"/>
    <w:rsid w:val="00AE5576"/>
    <w:rsid w:val="00AE6D60"/>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BD7"/>
    <w:rsid w:val="00B63DED"/>
    <w:rsid w:val="00B671BA"/>
    <w:rsid w:val="00B73898"/>
    <w:rsid w:val="00B76438"/>
    <w:rsid w:val="00B9309B"/>
    <w:rsid w:val="00B947F1"/>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7C75"/>
    <w:rsid w:val="00BF0E1C"/>
    <w:rsid w:val="00BF1775"/>
    <w:rsid w:val="00BF1B8B"/>
    <w:rsid w:val="00BF201D"/>
    <w:rsid w:val="00BF3C41"/>
    <w:rsid w:val="00BF408E"/>
    <w:rsid w:val="00BF434F"/>
    <w:rsid w:val="00C0185D"/>
    <w:rsid w:val="00C03066"/>
    <w:rsid w:val="00C0490B"/>
    <w:rsid w:val="00C06FBA"/>
    <w:rsid w:val="00C07904"/>
    <w:rsid w:val="00C11320"/>
    <w:rsid w:val="00C14C80"/>
    <w:rsid w:val="00C32820"/>
    <w:rsid w:val="00C34F46"/>
    <w:rsid w:val="00C355A5"/>
    <w:rsid w:val="00C43B64"/>
    <w:rsid w:val="00C531AF"/>
    <w:rsid w:val="00C532C7"/>
    <w:rsid w:val="00C53F37"/>
    <w:rsid w:val="00C600A6"/>
    <w:rsid w:val="00C62A0F"/>
    <w:rsid w:val="00C707A7"/>
    <w:rsid w:val="00C70A9A"/>
    <w:rsid w:val="00C755F7"/>
    <w:rsid w:val="00C806B6"/>
    <w:rsid w:val="00C82862"/>
    <w:rsid w:val="00C84E4D"/>
    <w:rsid w:val="00C86A92"/>
    <w:rsid w:val="00C87257"/>
    <w:rsid w:val="00C872ED"/>
    <w:rsid w:val="00C90B9E"/>
    <w:rsid w:val="00C917B8"/>
    <w:rsid w:val="00C923E5"/>
    <w:rsid w:val="00C95C26"/>
    <w:rsid w:val="00CA0919"/>
    <w:rsid w:val="00CA281C"/>
    <w:rsid w:val="00CB2024"/>
    <w:rsid w:val="00CB27FE"/>
    <w:rsid w:val="00CB3C22"/>
    <w:rsid w:val="00CB4755"/>
    <w:rsid w:val="00CB5784"/>
    <w:rsid w:val="00CB6D30"/>
    <w:rsid w:val="00CB74E8"/>
    <w:rsid w:val="00CD212F"/>
    <w:rsid w:val="00CD5181"/>
    <w:rsid w:val="00CD7485"/>
    <w:rsid w:val="00CE296F"/>
    <w:rsid w:val="00CE63F6"/>
    <w:rsid w:val="00CE72A9"/>
    <w:rsid w:val="00CE7514"/>
    <w:rsid w:val="00CF40C3"/>
    <w:rsid w:val="00CF5658"/>
    <w:rsid w:val="00CF5EB1"/>
    <w:rsid w:val="00CF7483"/>
    <w:rsid w:val="00D02D55"/>
    <w:rsid w:val="00D14DA2"/>
    <w:rsid w:val="00D175D1"/>
    <w:rsid w:val="00D22895"/>
    <w:rsid w:val="00D26659"/>
    <w:rsid w:val="00D30AFE"/>
    <w:rsid w:val="00D37E1F"/>
    <w:rsid w:val="00D4354E"/>
    <w:rsid w:val="00D436A0"/>
    <w:rsid w:val="00D43F69"/>
    <w:rsid w:val="00D50831"/>
    <w:rsid w:val="00D55609"/>
    <w:rsid w:val="00D67C0E"/>
    <w:rsid w:val="00D73957"/>
    <w:rsid w:val="00D75B0C"/>
    <w:rsid w:val="00D829DE"/>
    <w:rsid w:val="00D910AA"/>
    <w:rsid w:val="00D91BFC"/>
    <w:rsid w:val="00D921C0"/>
    <w:rsid w:val="00D94C9E"/>
    <w:rsid w:val="00DB3094"/>
    <w:rsid w:val="00DB6576"/>
    <w:rsid w:val="00DC1F50"/>
    <w:rsid w:val="00DC28E6"/>
    <w:rsid w:val="00DC6A5F"/>
    <w:rsid w:val="00DD22CD"/>
    <w:rsid w:val="00DD24FF"/>
    <w:rsid w:val="00DD3BDE"/>
    <w:rsid w:val="00DD4693"/>
    <w:rsid w:val="00DD7A43"/>
    <w:rsid w:val="00DD7BB2"/>
    <w:rsid w:val="00DE1B8E"/>
    <w:rsid w:val="00DE5D78"/>
    <w:rsid w:val="00DF00FA"/>
    <w:rsid w:val="00DF01D4"/>
    <w:rsid w:val="00DF10B5"/>
    <w:rsid w:val="00DF11B4"/>
    <w:rsid w:val="00DF51A6"/>
    <w:rsid w:val="00DF57D8"/>
    <w:rsid w:val="00E20275"/>
    <w:rsid w:val="00E2044D"/>
    <w:rsid w:val="00E24C6A"/>
    <w:rsid w:val="00E25811"/>
    <w:rsid w:val="00E32F85"/>
    <w:rsid w:val="00E36FD8"/>
    <w:rsid w:val="00E37380"/>
    <w:rsid w:val="00E37C86"/>
    <w:rsid w:val="00E465C4"/>
    <w:rsid w:val="00E5518D"/>
    <w:rsid w:val="00E62A3B"/>
    <w:rsid w:val="00E63F64"/>
    <w:rsid w:val="00E7088A"/>
    <w:rsid w:val="00E74623"/>
    <w:rsid w:val="00E84D92"/>
    <w:rsid w:val="00E86D42"/>
    <w:rsid w:val="00E92282"/>
    <w:rsid w:val="00E9383E"/>
    <w:rsid w:val="00EA1019"/>
    <w:rsid w:val="00EA2D98"/>
    <w:rsid w:val="00EA3B29"/>
    <w:rsid w:val="00EA3C25"/>
    <w:rsid w:val="00EA573C"/>
    <w:rsid w:val="00EB11C3"/>
    <w:rsid w:val="00EB2868"/>
    <w:rsid w:val="00EB3AA6"/>
    <w:rsid w:val="00EB3F09"/>
    <w:rsid w:val="00EB7421"/>
    <w:rsid w:val="00EC5718"/>
    <w:rsid w:val="00EC5A4D"/>
    <w:rsid w:val="00EC7711"/>
    <w:rsid w:val="00ED0DEA"/>
    <w:rsid w:val="00ED73C4"/>
    <w:rsid w:val="00EE613C"/>
    <w:rsid w:val="00F07548"/>
    <w:rsid w:val="00F11AB3"/>
    <w:rsid w:val="00F15B15"/>
    <w:rsid w:val="00F16055"/>
    <w:rsid w:val="00F16B52"/>
    <w:rsid w:val="00F20B48"/>
    <w:rsid w:val="00F22DD6"/>
    <w:rsid w:val="00F25EBE"/>
    <w:rsid w:val="00F303C4"/>
    <w:rsid w:val="00F35DE2"/>
    <w:rsid w:val="00F40E3A"/>
    <w:rsid w:val="00F432B1"/>
    <w:rsid w:val="00F43876"/>
    <w:rsid w:val="00F44ED6"/>
    <w:rsid w:val="00F45A5B"/>
    <w:rsid w:val="00F45A61"/>
    <w:rsid w:val="00F46918"/>
    <w:rsid w:val="00F46DDE"/>
    <w:rsid w:val="00F5156A"/>
    <w:rsid w:val="00F51CDC"/>
    <w:rsid w:val="00F54256"/>
    <w:rsid w:val="00F566B3"/>
    <w:rsid w:val="00F57638"/>
    <w:rsid w:val="00F7033C"/>
    <w:rsid w:val="00F8238F"/>
    <w:rsid w:val="00F8292E"/>
    <w:rsid w:val="00F850FE"/>
    <w:rsid w:val="00F933A8"/>
    <w:rsid w:val="00F93C22"/>
    <w:rsid w:val="00F976AD"/>
    <w:rsid w:val="00FA4E7F"/>
    <w:rsid w:val="00FC6423"/>
    <w:rsid w:val="00FD014C"/>
    <w:rsid w:val="00FD2354"/>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700C4"/>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82"/>
    <w:pPr>
      <w:spacing w:before="80" w:after="120"/>
    </w:pPr>
  </w:style>
  <w:style w:type="paragraph" w:styleId="Heading1">
    <w:name w:val="heading 1"/>
    <w:basedOn w:val="Normal"/>
    <w:next w:val="Normal"/>
    <w:link w:val="Heading1Char"/>
    <w:uiPriority w:val="9"/>
    <w:qFormat/>
    <w:rsid w:val="00175682"/>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75682"/>
    <w:pPr>
      <w:keepNext/>
      <w:keepLines/>
      <w:numPr>
        <w:numId w:val="8"/>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75682"/>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175682"/>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175682"/>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1756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5682"/>
  </w:style>
  <w:style w:type="paragraph" w:styleId="Header">
    <w:name w:val="header"/>
    <w:basedOn w:val="Normal"/>
    <w:link w:val="HeaderChar"/>
    <w:uiPriority w:val="99"/>
    <w:unhideWhenUsed/>
    <w:rsid w:val="00175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82"/>
  </w:style>
  <w:style w:type="paragraph" w:styleId="Footer">
    <w:name w:val="footer"/>
    <w:basedOn w:val="Normal"/>
    <w:link w:val="FooterChar"/>
    <w:uiPriority w:val="99"/>
    <w:unhideWhenUsed/>
    <w:rsid w:val="00175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82"/>
  </w:style>
  <w:style w:type="paragraph" w:styleId="BalloonText">
    <w:name w:val="Balloon Text"/>
    <w:basedOn w:val="Normal"/>
    <w:link w:val="BalloonTextChar"/>
    <w:uiPriority w:val="99"/>
    <w:semiHidden/>
    <w:unhideWhenUsed/>
    <w:rsid w:val="00175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682"/>
    <w:rPr>
      <w:rFonts w:ascii="Tahoma" w:hAnsi="Tahoma" w:cs="Tahoma"/>
      <w:sz w:val="16"/>
      <w:szCs w:val="16"/>
    </w:rPr>
  </w:style>
  <w:style w:type="character" w:styleId="Hyperlink">
    <w:name w:val="Hyperlink"/>
    <w:basedOn w:val="DefaultParagraphFont"/>
    <w:uiPriority w:val="99"/>
    <w:unhideWhenUsed/>
    <w:rsid w:val="00175682"/>
    <w:rPr>
      <w:color w:val="0000FF" w:themeColor="hyperlink"/>
      <w:u w:val="single"/>
    </w:rPr>
  </w:style>
  <w:style w:type="character" w:customStyle="1" w:styleId="Heading1Char">
    <w:name w:val="Heading 1 Char"/>
    <w:basedOn w:val="DefaultParagraphFont"/>
    <w:link w:val="Heading1"/>
    <w:uiPriority w:val="9"/>
    <w:rsid w:val="00175682"/>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75682"/>
    <w:rPr>
      <w:rFonts w:eastAsiaTheme="majorEastAsia" w:cstheme="majorBidi"/>
      <w:b/>
      <w:bCs/>
      <w:color w:val="7C380A"/>
      <w:sz w:val="36"/>
      <w:szCs w:val="36"/>
    </w:rPr>
  </w:style>
  <w:style w:type="paragraph" w:styleId="NormalWeb">
    <w:name w:val="Normal (Web)"/>
    <w:basedOn w:val="Normal"/>
    <w:uiPriority w:val="99"/>
    <w:semiHidden/>
    <w:unhideWhenUsed/>
    <w:rsid w:val="00175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682"/>
    <w:rPr>
      <w:b/>
      <w:bCs/>
    </w:rPr>
  </w:style>
  <w:style w:type="character" w:customStyle="1" w:styleId="Heading3Char">
    <w:name w:val="Heading 3 Char"/>
    <w:basedOn w:val="DefaultParagraphFont"/>
    <w:link w:val="Heading3"/>
    <w:uiPriority w:val="9"/>
    <w:rsid w:val="00175682"/>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175682"/>
    <w:rPr>
      <w:rFonts w:eastAsiaTheme="majorEastAsia" w:cstheme="majorBidi"/>
      <w:b/>
      <w:iCs/>
      <w:color w:val="A34A0D"/>
      <w:sz w:val="28"/>
    </w:rPr>
  </w:style>
  <w:style w:type="paragraph" w:styleId="ListParagraph">
    <w:name w:val="List Paragraph"/>
    <w:basedOn w:val="Normal"/>
    <w:link w:val="ListParagraphChar"/>
    <w:uiPriority w:val="34"/>
    <w:qFormat/>
    <w:rsid w:val="00175682"/>
    <w:pPr>
      <w:ind w:left="720"/>
      <w:contextualSpacing/>
    </w:pPr>
  </w:style>
  <w:style w:type="character" w:styleId="FollowedHyperlink">
    <w:name w:val="FollowedHyperlink"/>
    <w:basedOn w:val="DefaultParagraphFont"/>
    <w:uiPriority w:val="99"/>
    <w:semiHidden/>
    <w:unhideWhenUsed/>
    <w:rsid w:val="00175682"/>
    <w:rPr>
      <w:color w:val="800080" w:themeColor="followedHyperlink"/>
      <w:u w:val="single"/>
    </w:rPr>
  </w:style>
  <w:style w:type="character" w:customStyle="1" w:styleId="Heading5Char">
    <w:name w:val="Heading 5 Char"/>
    <w:basedOn w:val="DefaultParagraphFont"/>
    <w:link w:val="Heading5"/>
    <w:uiPriority w:val="9"/>
    <w:semiHidden/>
    <w:rsid w:val="00175682"/>
    <w:rPr>
      <w:rFonts w:eastAsiaTheme="majorEastAsia" w:cstheme="majorBidi"/>
      <w:b/>
      <w:color w:val="B2500E"/>
    </w:rPr>
  </w:style>
  <w:style w:type="paragraph" w:customStyle="1" w:styleId="Code">
    <w:name w:val="Code"/>
    <w:basedOn w:val="Normal"/>
    <w:link w:val="CodeChar"/>
    <w:qFormat/>
    <w:rsid w:val="00175682"/>
    <w:rPr>
      <w:rFonts w:ascii="Consolas" w:hAnsi="Consolas"/>
      <w:b/>
      <w:noProof/>
    </w:rPr>
  </w:style>
  <w:style w:type="character" w:customStyle="1" w:styleId="CodeChar">
    <w:name w:val="Code Char"/>
    <w:basedOn w:val="DefaultParagraphFont"/>
    <w:link w:val="Code"/>
    <w:rsid w:val="00175682"/>
    <w:rPr>
      <w:rFonts w:ascii="Consolas" w:hAnsi="Consolas"/>
      <w:b/>
      <w:noProof/>
    </w:rPr>
  </w:style>
  <w:style w:type="table" w:styleId="TableGrid">
    <w:name w:val="Table Grid"/>
    <w:basedOn w:val="TableNormal"/>
    <w:uiPriority w:val="59"/>
    <w:rsid w:val="0017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175682"/>
  </w:style>
  <w:style w:type="character" w:customStyle="1" w:styleId="Mention1">
    <w:name w:val="Mention1"/>
    <w:basedOn w:val="DefaultParagraphFont"/>
    <w:uiPriority w:val="99"/>
    <w:semiHidden/>
    <w:unhideWhenUsed/>
    <w:rsid w:val="00B76438"/>
    <w:rPr>
      <w:color w:val="2B579A"/>
      <w:shd w:val="clear" w:color="auto" w:fill="E6E6E6"/>
    </w:rPr>
  </w:style>
  <w:style w:type="table" w:customStyle="1" w:styleId="TableGrid1">
    <w:name w:val="Table Grid1"/>
    <w:basedOn w:val="TableNormal"/>
    <w:next w:val="TableGrid"/>
    <w:uiPriority w:val="59"/>
    <w:rsid w:val="00175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7568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75682"/>
    <w:rPr>
      <w:color w:val="605E5C"/>
      <w:shd w:val="clear" w:color="auto" w:fill="E1DFDD"/>
    </w:rPr>
  </w:style>
  <w:style w:type="paragraph" w:customStyle="1" w:styleId="Default">
    <w:name w:val="Default"/>
    <w:qFormat/>
    <w:rsid w:val="001C6C0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75C0B-1875-4DE1-A67A-D9991651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3371</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Manager>Svetlin Nakov</Manager>
  <Company>Software University (SoftUni)</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Regular Expressions</dc:title>
  <dc:subject>Technology Fundamentals  – Practical Training Course @ SoftUni</dc:subject>
  <dc:creator>Software University Foundation</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293</cp:revision>
  <cp:lastPrinted>2015-10-26T22:35:00Z</cp:lastPrinted>
  <dcterms:created xsi:type="dcterms:W3CDTF">2016-06-17T07:37:00Z</dcterms:created>
  <dcterms:modified xsi:type="dcterms:W3CDTF">2019-07-16T07:42:00Z</dcterms:modified>
  <cp:category>programming, education, software engineering, software development</cp:category>
</cp:coreProperties>
</file>