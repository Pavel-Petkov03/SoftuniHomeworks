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0B293" w14:textId="2933D063" w:rsidR="0090099E" w:rsidRDefault="00D4221D" w:rsidP="00D4221D">
      <w:pPr>
        <w:pStyle w:val="Heading1"/>
        <w:ind w:left="720"/>
        <w:jc w:val="center"/>
        <w:rPr>
          <w:lang w:val="en-CA"/>
        </w:rPr>
      </w:pPr>
      <w:r>
        <w:rPr>
          <w:lang w:val="en-CA"/>
        </w:rPr>
        <w:t>Bulls and Cows</w:t>
      </w:r>
    </w:p>
    <w:p w14:paraId="43CE3743" w14:textId="4D8535F1" w:rsidR="00D4221D" w:rsidRDefault="00D4221D" w:rsidP="00D4221D">
      <w:pPr>
        <w:rPr>
          <w:i/>
        </w:rPr>
      </w:pPr>
      <w:r w:rsidRPr="00D4221D">
        <w:rPr>
          <w:i/>
          <w:lang w:val="en-CA"/>
        </w:rPr>
        <w:t xml:space="preserve">In this exercise we are going to create a very popular game called "bulls and cows". You can read more information about the game and how it is played here: </w:t>
      </w:r>
      <w:hyperlink r:id="rId8" w:history="1">
        <w:r w:rsidRPr="00D4221D">
          <w:rPr>
            <w:i/>
            <w:color w:val="0000FF"/>
            <w:u w:val="single"/>
          </w:rPr>
          <w:t>https://en.wikipedia.org/wiki/Bulls_and_Cows</w:t>
        </w:r>
      </w:hyperlink>
    </w:p>
    <w:p w14:paraId="0A732F2D" w14:textId="4B03B0B1" w:rsidR="00D4221D" w:rsidRDefault="00D4221D" w:rsidP="00D4221D">
      <w:pPr>
        <w:pStyle w:val="Heading2"/>
        <w:rPr>
          <w:lang w:val="en-CA"/>
        </w:rPr>
      </w:pPr>
      <w:r>
        <w:rPr>
          <w:lang w:val="en-CA"/>
        </w:rPr>
        <w:t>The game function</w:t>
      </w:r>
    </w:p>
    <w:p w14:paraId="679E4F9D" w14:textId="4ACCD316" w:rsidR="00D4221D" w:rsidRDefault="00D4221D" w:rsidP="00D4221D">
      <w:pPr>
        <w:rPr>
          <w:rFonts w:ascii="Consolas" w:hAnsi="Consolas"/>
          <w:b/>
          <w:lang w:val="en-CA"/>
        </w:rPr>
      </w:pPr>
      <w:r>
        <w:rPr>
          <w:lang w:val="en-CA"/>
        </w:rPr>
        <w:t xml:space="preserve">We are going to create all of our logic in a function called game. The purpose of this is for us to be able to start a game by passing it how many digits we have to guess. At the end, we should be able to start a game using the following lines of code: </w:t>
      </w:r>
      <w:r w:rsidRPr="00D4221D">
        <w:rPr>
          <w:rFonts w:ascii="Consolas" w:hAnsi="Consolas"/>
          <w:b/>
          <w:lang w:val="en-CA"/>
        </w:rPr>
        <w:t>"</w:t>
      </w:r>
      <w:proofErr w:type="gramStart"/>
      <w:r w:rsidRPr="00D4221D">
        <w:rPr>
          <w:rFonts w:ascii="Consolas" w:hAnsi="Consolas"/>
          <w:b/>
          <w:lang w:val="en-CA"/>
        </w:rPr>
        <w:t>game(</w:t>
      </w:r>
      <w:proofErr w:type="gramEnd"/>
      <w:r w:rsidRPr="00D4221D">
        <w:rPr>
          <w:rFonts w:ascii="Consolas" w:hAnsi="Consolas"/>
          <w:b/>
          <w:lang w:val="en-CA"/>
        </w:rPr>
        <w:t>4)" / "game(5)"</w:t>
      </w:r>
    </w:p>
    <w:p w14:paraId="2ECAD41A" w14:textId="3EBEFBE3" w:rsidR="00D4221D" w:rsidRDefault="00D4221D" w:rsidP="00D4221D">
      <w:pPr>
        <w:pStyle w:val="Heading2"/>
        <w:rPr>
          <w:lang w:val="en-CA"/>
        </w:rPr>
      </w:pPr>
      <w:r>
        <w:rPr>
          <w:lang w:val="en-CA"/>
        </w:rPr>
        <w:t>Creating a random number</w:t>
      </w:r>
    </w:p>
    <w:p w14:paraId="3FD2171F" w14:textId="2FBD1785" w:rsidR="00D4221D" w:rsidRDefault="00D4221D" w:rsidP="00D4221D">
      <w:pPr>
        <w:rPr>
          <w:lang w:val="en-CA"/>
        </w:rPr>
      </w:pPr>
      <w:r>
        <w:rPr>
          <w:noProof/>
          <w:lang w:eastAsia="ja-JP"/>
        </w:rPr>
        <w:drawing>
          <wp:inline distT="0" distB="0" distL="0" distR="0" wp14:anchorId="2A25F6E1" wp14:editId="34B329DD">
            <wp:extent cx="4561114" cy="544187"/>
            <wp:effectExtent l="19050" t="19050" r="1143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224" cy="562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C221C" w14:textId="3F323392" w:rsidR="00D4221D" w:rsidRDefault="00D4221D" w:rsidP="00E139B0">
      <w:pPr>
        <w:pStyle w:val="ListParagraph"/>
        <w:numPr>
          <w:ilvl w:val="0"/>
          <w:numId w:val="3"/>
        </w:numPr>
        <w:rPr>
          <w:lang w:val="en-CA"/>
        </w:rPr>
      </w:pPr>
      <w:r w:rsidRPr="00D4221D">
        <w:rPr>
          <w:lang w:val="en-CA"/>
        </w:rPr>
        <w:t>Let us start by creating the game function. It should receive the number of digits that we want to guess.</w:t>
      </w:r>
    </w:p>
    <w:p w14:paraId="43866AD5" w14:textId="0FE1877C" w:rsidR="00D4221D" w:rsidRDefault="00D4221D" w:rsidP="00E139B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Then, we want to create the number that we want to guess. Since we want it to be random, we import the random library and use it to generate our number (as a list)</w:t>
      </w:r>
    </w:p>
    <w:p w14:paraId="5A1750D3" w14:textId="64753400" w:rsidR="00D4221D" w:rsidRDefault="00D4221D" w:rsidP="00D4221D">
      <w:pPr>
        <w:pStyle w:val="Heading2"/>
        <w:rPr>
          <w:lang w:val="en-CA"/>
        </w:rPr>
      </w:pPr>
      <w:r>
        <w:rPr>
          <w:lang w:val="en-CA"/>
        </w:rPr>
        <w:t>Infinite while loop</w:t>
      </w:r>
    </w:p>
    <w:p w14:paraId="7F58D045" w14:textId="4623197D" w:rsidR="00D4221D" w:rsidRDefault="00D4221D" w:rsidP="00D4221D">
      <w:pPr>
        <w:rPr>
          <w:lang w:val="en-CA"/>
        </w:rPr>
      </w:pPr>
      <w:r>
        <w:rPr>
          <w:lang w:val="en-CA"/>
        </w:rPr>
        <w:t>The next thing that we will do is to create a while loop for the user to be able to write his guess.</w:t>
      </w:r>
    </w:p>
    <w:p w14:paraId="4B95AE98" w14:textId="5463BF0B" w:rsidR="00D4221D" w:rsidRDefault="00D4221D" w:rsidP="00D4221D">
      <w:pPr>
        <w:rPr>
          <w:lang w:val="en-CA"/>
        </w:rPr>
      </w:pPr>
      <w:r>
        <w:rPr>
          <w:noProof/>
          <w:lang w:eastAsia="ja-JP"/>
        </w:rPr>
        <w:drawing>
          <wp:inline distT="0" distB="0" distL="0" distR="0" wp14:anchorId="4A1971E0" wp14:editId="1BAB71F3">
            <wp:extent cx="4474029" cy="506356"/>
            <wp:effectExtent l="19050" t="19050" r="2222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480" cy="5302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4F892" w14:textId="011CD158" w:rsidR="00D4221D" w:rsidRDefault="00D4221D" w:rsidP="00E139B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We create a list with the guess of the user</w:t>
      </w:r>
    </w:p>
    <w:p w14:paraId="4997CBF3" w14:textId="1ADF504D" w:rsidR="00D4221D" w:rsidRDefault="00D4221D" w:rsidP="00E139B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 next step is to calculate how many bulls and cows he has</w:t>
      </w:r>
    </w:p>
    <w:p w14:paraId="041867D4" w14:textId="1931764B" w:rsidR="00D4221D" w:rsidRDefault="00BB05BE" w:rsidP="00BB05BE">
      <w:pPr>
        <w:pStyle w:val="Heading2"/>
        <w:rPr>
          <w:lang w:val="en-CA"/>
        </w:rPr>
      </w:pPr>
      <w:r>
        <w:rPr>
          <w:lang w:val="en-CA"/>
        </w:rPr>
        <w:t>Calculating the bulls and cows</w:t>
      </w:r>
    </w:p>
    <w:p w14:paraId="1993D757" w14:textId="1A18A2C6" w:rsidR="00BB05BE" w:rsidRDefault="00BB05BE" w:rsidP="00BB05BE">
      <w:pPr>
        <w:rPr>
          <w:lang w:val="en-CA"/>
        </w:rPr>
      </w:pPr>
      <w:r>
        <w:rPr>
          <w:lang w:val="en-CA"/>
        </w:rPr>
        <w:t>Now we are going to make several checks. The first would be to see if the guess of the user is correct</w:t>
      </w:r>
    </w:p>
    <w:p w14:paraId="3E293609" w14:textId="7FED0332" w:rsidR="00BB05BE" w:rsidRDefault="00BB05BE" w:rsidP="00BB05BE">
      <w:pPr>
        <w:rPr>
          <w:lang w:val="en-CA"/>
        </w:rPr>
      </w:pPr>
      <w:r>
        <w:rPr>
          <w:noProof/>
          <w:lang w:eastAsia="ja-JP"/>
        </w:rPr>
        <w:drawing>
          <wp:inline distT="0" distB="0" distL="0" distR="0" wp14:anchorId="198F7D7F" wp14:editId="65A483E3">
            <wp:extent cx="4397829" cy="759453"/>
            <wp:effectExtent l="19050" t="19050" r="22225" b="222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471" cy="803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09BA9" w14:textId="4B527DDB" w:rsidR="00BB05BE" w:rsidRDefault="00BB05BE" w:rsidP="00BB05BE">
      <w:pPr>
        <w:rPr>
          <w:lang w:val="en-CA"/>
        </w:rPr>
      </w:pPr>
      <w:r>
        <w:rPr>
          <w:lang w:val="en-CA"/>
        </w:rPr>
        <w:t>In any other case, we want to check how many bulls and cows the user has</w:t>
      </w:r>
    </w:p>
    <w:p w14:paraId="36B32901" w14:textId="5120ECDA" w:rsidR="00BB05BE" w:rsidRDefault="00BB05BE" w:rsidP="00BB05BE">
      <w:pPr>
        <w:rPr>
          <w:lang w:val="en-CA"/>
        </w:rPr>
      </w:pPr>
      <w:r>
        <w:rPr>
          <w:noProof/>
          <w:lang w:eastAsia="ja-JP"/>
        </w:rPr>
        <w:drawing>
          <wp:inline distT="0" distB="0" distL="0" distR="0" wp14:anchorId="1861F98E" wp14:editId="719D5648">
            <wp:extent cx="4392385" cy="1647092"/>
            <wp:effectExtent l="19050" t="19050" r="8255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683" cy="1658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B406F" w14:textId="74BC9F37" w:rsidR="00BB05BE" w:rsidRDefault="00BB05BE" w:rsidP="00BB05BE">
      <w:pPr>
        <w:rPr>
          <w:lang w:val="en-CA"/>
        </w:rPr>
      </w:pPr>
      <w:r>
        <w:rPr>
          <w:lang w:val="en-CA"/>
        </w:rPr>
        <w:lastRenderedPageBreak/>
        <w:t>Finally, we want to print whose bulls and cows and ask the user to guess again</w:t>
      </w:r>
    </w:p>
    <w:p w14:paraId="0334F307" w14:textId="4F8299EE" w:rsidR="00BB05BE" w:rsidRDefault="00BB05BE" w:rsidP="00BB05BE">
      <w:pPr>
        <w:rPr>
          <w:lang w:val="en-CA"/>
        </w:rPr>
      </w:pPr>
      <w:r>
        <w:rPr>
          <w:noProof/>
          <w:lang w:eastAsia="ja-JP"/>
        </w:rPr>
        <w:drawing>
          <wp:inline distT="0" distB="0" distL="0" distR="0" wp14:anchorId="26477C0F" wp14:editId="14B65D44">
            <wp:extent cx="4686300" cy="356132"/>
            <wp:effectExtent l="19050" t="19050" r="19050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464" cy="358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816AD" w14:textId="4BCE0C65" w:rsidR="00BB05BE" w:rsidRDefault="0027579A" w:rsidP="0027579A">
      <w:pPr>
        <w:pStyle w:val="Heading2"/>
        <w:rPr>
          <w:lang w:val="en-CA"/>
        </w:rPr>
      </w:pPr>
      <w:r>
        <w:rPr>
          <w:lang w:val="en-CA"/>
        </w:rPr>
        <w:t>Calculating the guesses of the User</w:t>
      </w:r>
    </w:p>
    <w:p w14:paraId="3ABE5084" w14:textId="3C321C8E" w:rsidR="0027579A" w:rsidRDefault="0027579A" w:rsidP="0027579A">
      <w:pPr>
        <w:rPr>
          <w:lang w:val="en-CA"/>
        </w:rPr>
      </w:pPr>
      <w:r>
        <w:rPr>
          <w:lang w:val="en-CA"/>
        </w:rPr>
        <w:t>Before testing our game, we want to calculate the count of guesses that the user makes and when he has guessed the number we want to congratulate him</w:t>
      </w:r>
    </w:p>
    <w:p w14:paraId="697E3DEA" w14:textId="1895B317" w:rsidR="0027579A" w:rsidRDefault="0027579A" w:rsidP="0027579A">
      <w:pPr>
        <w:rPr>
          <w:lang w:val="en-CA"/>
        </w:rPr>
      </w:pPr>
      <w:r>
        <w:rPr>
          <w:noProof/>
          <w:lang w:eastAsia="ja-JP"/>
        </w:rPr>
        <w:drawing>
          <wp:inline distT="0" distB="0" distL="0" distR="0" wp14:anchorId="39D9EE64" wp14:editId="5CE63851">
            <wp:extent cx="4642757" cy="1441991"/>
            <wp:effectExtent l="19050" t="19050" r="24765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370" cy="1451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4366C" w14:textId="29DCFF34" w:rsidR="0027579A" w:rsidRDefault="00334AD3" w:rsidP="0027579A">
      <w:pPr>
        <w:pStyle w:val="Heading2"/>
        <w:rPr>
          <w:lang w:val="en-CA"/>
        </w:rPr>
      </w:pPr>
      <w:r>
        <w:rPr>
          <w:lang w:val="en-CA"/>
        </w:rPr>
        <w:t>Giving up</w:t>
      </w:r>
    </w:p>
    <w:p w14:paraId="1E3737C6" w14:textId="519BD0BA" w:rsidR="00334AD3" w:rsidRDefault="00334AD3" w:rsidP="00334AD3">
      <w:pPr>
        <w:rPr>
          <w:lang w:val="en-CA"/>
        </w:rPr>
      </w:pPr>
      <w:r>
        <w:rPr>
          <w:lang w:val="en-CA"/>
        </w:rPr>
        <w:t>Now let us give the user a chance to give up and see the number. To do that, we need to make some changes to our code</w:t>
      </w:r>
    </w:p>
    <w:p w14:paraId="61A34057" w14:textId="7F2ADC75" w:rsidR="00334AD3" w:rsidRDefault="00334AD3" w:rsidP="00334AD3">
      <w:pPr>
        <w:rPr>
          <w:lang w:val="en-CA"/>
        </w:rPr>
      </w:pPr>
      <w:r>
        <w:rPr>
          <w:noProof/>
          <w:lang w:eastAsia="ja-JP"/>
        </w:rPr>
        <w:drawing>
          <wp:inline distT="0" distB="0" distL="0" distR="0" wp14:anchorId="4FA76721" wp14:editId="392DAF2C">
            <wp:extent cx="4626428" cy="1968504"/>
            <wp:effectExtent l="19050" t="19050" r="22225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244" cy="1974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86BB7" w14:textId="56073B77" w:rsidR="00334AD3" w:rsidRDefault="00334AD3" w:rsidP="00334AD3">
      <w:pPr>
        <w:pStyle w:val="Heading2"/>
        <w:rPr>
          <w:lang w:val="en-CA"/>
        </w:rPr>
      </w:pPr>
      <w:r>
        <w:rPr>
          <w:lang w:val="en-CA"/>
        </w:rPr>
        <w:t>Testing the code</w:t>
      </w:r>
    </w:p>
    <w:p w14:paraId="6E8135BF" w14:textId="7C3BA268" w:rsidR="00334AD3" w:rsidRPr="00334AD3" w:rsidRDefault="00334AD3" w:rsidP="00334AD3">
      <w:pPr>
        <w:rPr>
          <w:lang w:val="en-CA"/>
        </w:rPr>
      </w:pPr>
      <w:r>
        <w:rPr>
          <w:lang w:val="en-CA"/>
        </w:rPr>
        <w:t xml:space="preserve">Now try to play the game and see the result </w:t>
      </w:r>
      <w:r w:rsidRPr="00334AD3">
        <w:rPr>
          <w:lang w:val="en-CA"/>
        </w:rPr>
        <w:sym w:font="Wingdings" w:char="F04A"/>
      </w:r>
      <w:bookmarkStart w:id="0" w:name="_GoBack"/>
      <w:bookmarkEnd w:id="0"/>
    </w:p>
    <w:p w14:paraId="21A33A6D" w14:textId="77777777" w:rsidR="00334AD3" w:rsidRPr="00334AD3" w:rsidRDefault="00334AD3" w:rsidP="00334AD3">
      <w:pPr>
        <w:rPr>
          <w:lang w:val="en-CA"/>
        </w:rPr>
      </w:pPr>
    </w:p>
    <w:sectPr w:rsidR="00334AD3" w:rsidRPr="00334AD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7B512" w14:textId="77777777" w:rsidR="00E139B0" w:rsidRDefault="00E139B0" w:rsidP="008068A2">
      <w:pPr>
        <w:spacing w:after="0" w:line="240" w:lineRule="auto"/>
      </w:pPr>
      <w:r>
        <w:separator/>
      </w:r>
    </w:p>
  </w:endnote>
  <w:endnote w:type="continuationSeparator" w:id="0">
    <w:p w14:paraId="0DDE67AF" w14:textId="77777777" w:rsidR="00E139B0" w:rsidRDefault="00E139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B46F1" w14:textId="77777777" w:rsidR="007E019F" w:rsidRDefault="007E019F" w:rsidP="00ED3468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6581E97" wp14:editId="3D9A68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9611A9" wp14:editId="03306B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FE90DC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A8E2F2" wp14:editId="3117502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15C876" w14:textId="77777777" w:rsidR="007E019F" w:rsidRDefault="007E019F" w:rsidP="00ED34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B838BA" w14:textId="77777777" w:rsidR="007E019F" w:rsidRDefault="007E019F" w:rsidP="00ED34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1AE21CE" wp14:editId="4053CB0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9A0BAA9" wp14:editId="5625CD8B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34B39C6" wp14:editId="77F4001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6B4AE80" wp14:editId="3C97592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54472FB" wp14:editId="7DFBCF0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04293E4" wp14:editId="553062F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51DFCC" wp14:editId="2C0359D2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799966C" wp14:editId="7A2C6B7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524E52B" wp14:editId="43786A2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8E2F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815C876" w14:textId="77777777" w:rsidR="007E019F" w:rsidRDefault="007E019F" w:rsidP="00ED34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B838BA" w14:textId="77777777" w:rsidR="007E019F" w:rsidRDefault="007E019F" w:rsidP="00ED34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1AE21CE" wp14:editId="4053CB0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9A0BAA9" wp14:editId="5625CD8B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34B39C6" wp14:editId="77F4001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6B4AE80" wp14:editId="3C97592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54472FB" wp14:editId="7DFBCF09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04293E4" wp14:editId="553062F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51DFCC" wp14:editId="2C0359D2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799966C" wp14:editId="7A2C6B7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524E52B" wp14:editId="43786A2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6BE5A0" wp14:editId="5455211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E1AE4A" w14:textId="77777777" w:rsidR="007E019F" w:rsidRDefault="007E019F" w:rsidP="00ED34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BE5A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FE1AE4A" w14:textId="77777777" w:rsidR="007E019F" w:rsidRDefault="007E019F" w:rsidP="00ED34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E238E7" wp14:editId="61ADEA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A6E9F4" w14:textId="3112E5D3" w:rsidR="007E019F" w:rsidRDefault="007E019F" w:rsidP="00ED34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4A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4A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E238E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6A6E9F4" w14:textId="3112E5D3" w:rsidR="007E019F" w:rsidRDefault="007E019F" w:rsidP="00ED34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4AD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4AD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29140" w14:textId="77777777" w:rsidR="00E139B0" w:rsidRDefault="00E139B0" w:rsidP="008068A2">
      <w:pPr>
        <w:spacing w:after="0" w:line="240" w:lineRule="auto"/>
      </w:pPr>
      <w:r>
        <w:separator/>
      </w:r>
    </w:p>
  </w:footnote>
  <w:footnote w:type="continuationSeparator" w:id="0">
    <w:p w14:paraId="1865BA2E" w14:textId="77777777" w:rsidR="00E139B0" w:rsidRDefault="00E139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66DAF" w14:textId="77777777" w:rsidR="007E019F" w:rsidRDefault="007E0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FE649D4"/>
    <w:multiLevelType w:val="hybridMultilevel"/>
    <w:tmpl w:val="FB7EDE3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B4D42"/>
    <w:multiLevelType w:val="hybridMultilevel"/>
    <w:tmpl w:val="652E343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2788"/>
    <w:rsid w:val="00020611"/>
    <w:rsid w:val="00020612"/>
    <w:rsid w:val="00025F04"/>
    <w:rsid w:val="00026772"/>
    <w:rsid w:val="000306E0"/>
    <w:rsid w:val="00031324"/>
    <w:rsid w:val="00033F7F"/>
    <w:rsid w:val="00034CF0"/>
    <w:rsid w:val="000429AB"/>
    <w:rsid w:val="000527E0"/>
    <w:rsid w:val="0005778E"/>
    <w:rsid w:val="000647F3"/>
    <w:rsid w:val="00064D15"/>
    <w:rsid w:val="000666D0"/>
    <w:rsid w:val="00066756"/>
    <w:rsid w:val="00070DEC"/>
    <w:rsid w:val="0007392D"/>
    <w:rsid w:val="00086727"/>
    <w:rsid w:val="000958B5"/>
    <w:rsid w:val="00096223"/>
    <w:rsid w:val="00097470"/>
    <w:rsid w:val="000A2F0C"/>
    <w:rsid w:val="000A2FA9"/>
    <w:rsid w:val="000A45F7"/>
    <w:rsid w:val="000A50B6"/>
    <w:rsid w:val="000B39E6"/>
    <w:rsid w:val="000B4E3E"/>
    <w:rsid w:val="000B56F0"/>
    <w:rsid w:val="000C6957"/>
    <w:rsid w:val="000D0303"/>
    <w:rsid w:val="000D0344"/>
    <w:rsid w:val="000E1274"/>
    <w:rsid w:val="000E52D7"/>
    <w:rsid w:val="000F160C"/>
    <w:rsid w:val="000F35B0"/>
    <w:rsid w:val="000F37CA"/>
    <w:rsid w:val="001012B4"/>
    <w:rsid w:val="00103906"/>
    <w:rsid w:val="00105B2E"/>
    <w:rsid w:val="0010745E"/>
    <w:rsid w:val="00110B72"/>
    <w:rsid w:val="001275B9"/>
    <w:rsid w:val="00130372"/>
    <w:rsid w:val="0013605E"/>
    <w:rsid w:val="00142C75"/>
    <w:rsid w:val="00146506"/>
    <w:rsid w:val="00150336"/>
    <w:rsid w:val="001619DF"/>
    <w:rsid w:val="00164CDC"/>
    <w:rsid w:val="00167CF1"/>
    <w:rsid w:val="00171021"/>
    <w:rsid w:val="001731B1"/>
    <w:rsid w:val="00180ECE"/>
    <w:rsid w:val="00183A2C"/>
    <w:rsid w:val="001900CF"/>
    <w:rsid w:val="00190825"/>
    <w:rsid w:val="00195BFE"/>
    <w:rsid w:val="001970A9"/>
    <w:rsid w:val="001A11A6"/>
    <w:rsid w:val="001A32CF"/>
    <w:rsid w:val="001A43F3"/>
    <w:rsid w:val="001A6728"/>
    <w:rsid w:val="001A7BEC"/>
    <w:rsid w:val="001C055D"/>
    <w:rsid w:val="001C1FCD"/>
    <w:rsid w:val="001C2F25"/>
    <w:rsid w:val="001D2464"/>
    <w:rsid w:val="001E1161"/>
    <w:rsid w:val="001E3FEF"/>
    <w:rsid w:val="001E5B90"/>
    <w:rsid w:val="001F3C79"/>
    <w:rsid w:val="001F5EDC"/>
    <w:rsid w:val="00201346"/>
    <w:rsid w:val="00202683"/>
    <w:rsid w:val="00206B9D"/>
    <w:rsid w:val="00213EB3"/>
    <w:rsid w:val="00213FE1"/>
    <w:rsid w:val="00215FCE"/>
    <w:rsid w:val="002174FC"/>
    <w:rsid w:val="0022632E"/>
    <w:rsid w:val="00232B95"/>
    <w:rsid w:val="002348A5"/>
    <w:rsid w:val="0023734F"/>
    <w:rsid w:val="00242810"/>
    <w:rsid w:val="00257C10"/>
    <w:rsid w:val="00262575"/>
    <w:rsid w:val="00264287"/>
    <w:rsid w:val="00264E73"/>
    <w:rsid w:val="0026589D"/>
    <w:rsid w:val="002664E1"/>
    <w:rsid w:val="00274282"/>
    <w:rsid w:val="0027579A"/>
    <w:rsid w:val="0028049E"/>
    <w:rsid w:val="00280DDF"/>
    <w:rsid w:val="00281065"/>
    <w:rsid w:val="00291785"/>
    <w:rsid w:val="002A2D2D"/>
    <w:rsid w:val="002A529D"/>
    <w:rsid w:val="002B2C2C"/>
    <w:rsid w:val="002B5203"/>
    <w:rsid w:val="002C2880"/>
    <w:rsid w:val="002C583F"/>
    <w:rsid w:val="002C7394"/>
    <w:rsid w:val="002E04C4"/>
    <w:rsid w:val="002E1729"/>
    <w:rsid w:val="002E56C1"/>
    <w:rsid w:val="002E76A3"/>
    <w:rsid w:val="002F3A4B"/>
    <w:rsid w:val="002F4661"/>
    <w:rsid w:val="002F58D0"/>
    <w:rsid w:val="00312F81"/>
    <w:rsid w:val="00316543"/>
    <w:rsid w:val="00320657"/>
    <w:rsid w:val="00320FBC"/>
    <w:rsid w:val="00325DC4"/>
    <w:rsid w:val="0033212E"/>
    <w:rsid w:val="003326A9"/>
    <w:rsid w:val="0033490F"/>
    <w:rsid w:val="00334AD3"/>
    <w:rsid w:val="00335800"/>
    <w:rsid w:val="00335B58"/>
    <w:rsid w:val="003418B3"/>
    <w:rsid w:val="003427D9"/>
    <w:rsid w:val="00347222"/>
    <w:rsid w:val="00357C72"/>
    <w:rsid w:val="00376DE6"/>
    <w:rsid w:val="00380D0D"/>
    <w:rsid w:val="003817EF"/>
    <w:rsid w:val="00381F9E"/>
    <w:rsid w:val="00382A45"/>
    <w:rsid w:val="00382A7D"/>
    <w:rsid w:val="00390C7C"/>
    <w:rsid w:val="003A1601"/>
    <w:rsid w:val="003A378F"/>
    <w:rsid w:val="003A5602"/>
    <w:rsid w:val="003B0278"/>
    <w:rsid w:val="003B0E70"/>
    <w:rsid w:val="003B6070"/>
    <w:rsid w:val="003B6A53"/>
    <w:rsid w:val="003C5FA1"/>
    <w:rsid w:val="003D1AB2"/>
    <w:rsid w:val="003E1013"/>
    <w:rsid w:val="003E167F"/>
    <w:rsid w:val="003E1CE5"/>
    <w:rsid w:val="003E36D5"/>
    <w:rsid w:val="003E4DA7"/>
    <w:rsid w:val="003E6BFB"/>
    <w:rsid w:val="003E6C57"/>
    <w:rsid w:val="003F1864"/>
    <w:rsid w:val="003F2E92"/>
    <w:rsid w:val="00403CE0"/>
    <w:rsid w:val="004045F7"/>
    <w:rsid w:val="00404DA8"/>
    <w:rsid w:val="0040609C"/>
    <w:rsid w:val="00416596"/>
    <w:rsid w:val="00417ABA"/>
    <w:rsid w:val="00420882"/>
    <w:rsid w:val="00427F46"/>
    <w:rsid w:val="004311CA"/>
    <w:rsid w:val="00443E08"/>
    <w:rsid w:val="00444B3E"/>
    <w:rsid w:val="0045099E"/>
    <w:rsid w:val="004553EF"/>
    <w:rsid w:val="0046161F"/>
    <w:rsid w:val="0046482E"/>
    <w:rsid w:val="004679C1"/>
    <w:rsid w:val="004709F2"/>
    <w:rsid w:val="0047331A"/>
    <w:rsid w:val="00476D4B"/>
    <w:rsid w:val="00485839"/>
    <w:rsid w:val="00491300"/>
    <w:rsid w:val="00491748"/>
    <w:rsid w:val="00491B00"/>
    <w:rsid w:val="004928D6"/>
    <w:rsid w:val="00496CD9"/>
    <w:rsid w:val="004A7E77"/>
    <w:rsid w:val="004B139D"/>
    <w:rsid w:val="004B2EB3"/>
    <w:rsid w:val="004C24F2"/>
    <w:rsid w:val="004D0F9A"/>
    <w:rsid w:val="004D29A9"/>
    <w:rsid w:val="004D52C8"/>
    <w:rsid w:val="004F57DA"/>
    <w:rsid w:val="0050017E"/>
    <w:rsid w:val="005014A3"/>
    <w:rsid w:val="005031AF"/>
    <w:rsid w:val="0050332E"/>
    <w:rsid w:val="00504BE5"/>
    <w:rsid w:val="00504CBD"/>
    <w:rsid w:val="005055C4"/>
    <w:rsid w:val="00512F54"/>
    <w:rsid w:val="00517980"/>
    <w:rsid w:val="00517B12"/>
    <w:rsid w:val="005223C4"/>
    <w:rsid w:val="00524789"/>
    <w:rsid w:val="005312D0"/>
    <w:rsid w:val="005355D2"/>
    <w:rsid w:val="00537B7F"/>
    <w:rsid w:val="00540CCC"/>
    <w:rsid w:val="00542FB4"/>
    <w:rsid w:val="0054354F"/>
    <w:rsid w:val="00547718"/>
    <w:rsid w:val="00553CCB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803E5"/>
    <w:rsid w:val="00584EDB"/>
    <w:rsid w:val="0058723E"/>
    <w:rsid w:val="00590850"/>
    <w:rsid w:val="00596357"/>
    <w:rsid w:val="005A3134"/>
    <w:rsid w:val="005B72B1"/>
    <w:rsid w:val="005C0FDA"/>
    <w:rsid w:val="005C0FF7"/>
    <w:rsid w:val="005C131C"/>
    <w:rsid w:val="005C6047"/>
    <w:rsid w:val="005C6A24"/>
    <w:rsid w:val="005D1521"/>
    <w:rsid w:val="005D5A65"/>
    <w:rsid w:val="005E04CE"/>
    <w:rsid w:val="005E6454"/>
    <w:rsid w:val="005E6CC9"/>
    <w:rsid w:val="005E7844"/>
    <w:rsid w:val="005F3419"/>
    <w:rsid w:val="00600083"/>
    <w:rsid w:val="00604363"/>
    <w:rsid w:val="006076C5"/>
    <w:rsid w:val="00610CD1"/>
    <w:rsid w:val="00611908"/>
    <w:rsid w:val="00617EDA"/>
    <w:rsid w:val="0062368D"/>
    <w:rsid w:val="00624DCF"/>
    <w:rsid w:val="00625DA9"/>
    <w:rsid w:val="00626B8C"/>
    <w:rsid w:val="0063342B"/>
    <w:rsid w:val="0063360E"/>
    <w:rsid w:val="0063765C"/>
    <w:rsid w:val="006430DE"/>
    <w:rsid w:val="006501DB"/>
    <w:rsid w:val="00654BC7"/>
    <w:rsid w:val="00656CE8"/>
    <w:rsid w:val="00657C18"/>
    <w:rsid w:val="00670041"/>
    <w:rsid w:val="00671FE2"/>
    <w:rsid w:val="0067782E"/>
    <w:rsid w:val="00684C46"/>
    <w:rsid w:val="00695634"/>
    <w:rsid w:val="006A0327"/>
    <w:rsid w:val="006A0F54"/>
    <w:rsid w:val="006A1308"/>
    <w:rsid w:val="006A3D7B"/>
    <w:rsid w:val="006B08E3"/>
    <w:rsid w:val="006B5889"/>
    <w:rsid w:val="006B66B1"/>
    <w:rsid w:val="006C0D30"/>
    <w:rsid w:val="006D239A"/>
    <w:rsid w:val="006D24A7"/>
    <w:rsid w:val="006D3308"/>
    <w:rsid w:val="006D4DD6"/>
    <w:rsid w:val="006D6C8B"/>
    <w:rsid w:val="006E2245"/>
    <w:rsid w:val="006E3D9B"/>
    <w:rsid w:val="006E55B4"/>
    <w:rsid w:val="006E7E50"/>
    <w:rsid w:val="006F1AD0"/>
    <w:rsid w:val="006F30B6"/>
    <w:rsid w:val="006F6F24"/>
    <w:rsid w:val="00704432"/>
    <w:rsid w:val="007044AB"/>
    <w:rsid w:val="007051DF"/>
    <w:rsid w:val="007216A0"/>
    <w:rsid w:val="00724DA4"/>
    <w:rsid w:val="00735B01"/>
    <w:rsid w:val="007373CC"/>
    <w:rsid w:val="0074004A"/>
    <w:rsid w:val="007446CE"/>
    <w:rsid w:val="00745D28"/>
    <w:rsid w:val="00750565"/>
    <w:rsid w:val="007530A3"/>
    <w:rsid w:val="00754469"/>
    <w:rsid w:val="007560B3"/>
    <w:rsid w:val="00763912"/>
    <w:rsid w:val="00765E15"/>
    <w:rsid w:val="00767055"/>
    <w:rsid w:val="00767E4C"/>
    <w:rsid w:val="00770357"/>
    <w:rsid w:val="007708D7"/>
    <w:rsid w:val="00770EAE"/>
    <w:rsid w:val="007710EF"/>
    <w:rsid w:val="0077727E"/>
    <w:rsid w:val="00777D12"/>
    <w:rsid w:val="00783738"/>
    <w:rsid w:val="007844FF"/>
    <w:rsid w:val="00784922"/>
    <w:rsid w:val="00785258"/>
    <w:rsid w:val="0078532E"/>
    <w:rsid w:val="00791F02"/>
    <w:rsid w:val="0079324A"/>
    <w:rsid w:val="00794EEE"/>
    <w:rsid w:val="00796300"/>
    <w:rsid w:val="007A2AA0"/>
    <w:rsid w:val="007A3E5F"/>
    <w:rsid w:val="007A635E"/>
    <w:rsid w:val="007A6F96"/>
    <w:rsid w:val="007C2B7B"/>
    <w:rsid w:val="007C2C37"/>
    <w:rsid w:val="007C3E81"/>
    <w:rsid w:val="007D4628"/>
    <w:rsid w:val="007D5E57"/>
    <w:rsid w:val="007D770E"/>
    <w:rsid w:val="007E019F"/>
    <w:rsid w:val="007E0960"/>
    <w:rsid w:val="007E1766"/>
    <w:rsid w:val="007E275A"/>
    <w:rsid w:val="007E4FF5"/>
    <w:rsid w:val="007E5A78"/>
    <w:rsid w:val="007E6033"/>
    <w:rsid w:val="007F177C"/>
    <w:rsid w:val="007F431C"/>
    <w:rsid w:val="007F4637"/>
    <w:rsid w:val="007F4DB7"/>
    <w:rsid w:val="007F55E3"/>
    <w:rsid w:val="00801502"/>
    <w:rsid w:val="00801716"/>
    <w:rsid w:val="00803A68"/>
    <w:rsid w:val="008063E1"/>
    <w:rsid w:val="008068A2"/>
    <w:rsid w:val="008105A0"/>
    <w:rsid w:val="008156A6"/>
    <w:rsid w:val="00816CA1"/>
    <w:rsid w:val="008200B1"/>
    <w:rsid w:val="008367F7"/>
    <w:rsid w:val="00841F6C"/>
    <w:rsid w:val="008535E7"/>
    <w:rsid w:val="008536D4"/>
    <w:rsid w:val="00861625"/>
    <w:rsid w:val="008617B5"/>
    <w:rsid w:val="00870828"/>
    <w:rsid w:val="0087097E"/>
    <w:rsid w:val="008736C1"/>
    <w:rsid w:val="008801FB"/>
    <w:rsid w:val="0088080B"/>
    <w:rsid w:val="0088696D"/>
    <w:rsid w:val="00892572"/>
    <w:rsid w:val="008A30E1"/>
    <w:rsid w:val="008B383A"/>
    <w:rsid w:val="008B4042"/>
    <w:rsid w:val="008B6686"/>
    <w:rsid w:val="008C17AD"/>
    <w:rsid w:val="008C2B83"/>
    <w:rsid w:val="008C532D"/>
    <w:rsid w:val="008C5930"/>
    <w:rsid w:val="008D281B"/>
    <w:rsid w:val="008D7B59"/>
    <w:rsid w:val="008D7F2A"/>
    <w:rsid w:val="008E6CF3"/>
    <w:rsid w:val="008E6E3D"/>
    <w:rsid w:val="008E721F"/>
    <w:rsid w:val="008F202C"/>
    <w:rsid w:val="008F5B43"/>
    <w:rsid w:val="008F5FDB"/>
    <w:rsid w:val="009001D5"/>
    <w:rsid w:val="009006EF"/>
    <w:rsid w:val="0090099E"/>
    <w:rsid w:val="00902112"/>
    <w:rsid w:val="00902E68"/>
    <w:rsid w:val="00905F55"/>
    <w:rsid w:val="00905FCC"/>
    <w:rsid w:val="0091008E"/>
    <w:rsid w:val="00912BC6"/>
    <w:rsid w:val="009131B0"/>
    <w:rsid w:val="00923CB7"/>
    <w:rsid w:val="009254B7"/>
    <w:rsid w:val="00925EF5"/>
    <w:rsid w:val="00926F75"/>
    <w:rsid w:val="0092728B"/>
    <w:rsid w:val="00931C0F"/>
    <w:rsid w:val="009409B4"/>
    <w:rsid w:val="00941FFF"/>
    <w:rsid w:val="00942441"/>
    <w:rsid w:val="009472C8"/>
    <w:rsid w:val="00955691"/>
    <w:rsid w:val="00961078"/>
    <w:rsid w:val="00961157"/>
    <w:rsid w:val="00962EB8"/>
    <w:rsid w:val="00965B13"/>
    <w:rsid w:val="00966B52"/>
    <w:rsid w:val="00966D0F"/>
    <w:rsid w:val="00966FB2"/>
    <w:rsid w:val="0097156A"/>
    <w:rsid w:val="00971BEB"/>
    <w:rsid w:val="00975734"/>
    <w:rsid w:val="00976E46"/>
    <w:rsid w:val="00981B24"/>
    <w:rsid w:val="009A3E71"/>
    <w:rsid w:val="009A7864"/>
    <w:rsid w:val="009B3D50"/>
    <w:rsid w:val="009B4C36"/>
    <w:rsid w:val="009B4D3B"/>
    <w:rsid w:val="009C0C39"/>
    <w:rsid w:val="009C5447"/>
    <w:rsid w:val="009D1805"/>
    <w:rsid w:val="009D3101"/>
    <w:rsid w:val="009D409D"/>
    <w:rsid w:val="009E27A3"/>
    <w:rsid w:val="009F00D0"/>
    <w:rsid w:val="009F093E"/>
    <w:rsid w:val="00A02545"/>
    <w:rsid w:val="00A03187"/>
    <w:rsid w:val="00A038A5"/>
    <w:rsid w:val="00A038DD"/>
    <w:rsid w:val="00A06D89"/>
    <w:rsid w:val="00A0755A"/>
    <w:rsid w:val="00A113C4"/>
    <w:rsid w:val="00A21C0A"/>
    <w:rsid w:val="00A2213B"/>
    <w:rsid w:val="00A23701"/>
    <w:rsid w:val="00A23808"/>
    <w:rsid w:val="00A2613A"/>
    <w:rsid w:val="00A32917"/>
    <w:rsid w:val="00A34FBF"/>
    <w:rsid w:val="00A3606E"/>
    <w:rsid w:val="00A45A89"/>
    <w:rsid w:val="00A47F12"/>
    <w:rsid w:val="00A553F1"/>
    <w:rsid w:val="00A554CB"/>
    <w:rsid w:val="00A66DE2"/>
    <w:rsid w:val="00A70227"/>
    <w:rsid w:val="00A874EC"/>
    <w:rsid w:val="00A95FBF"/>
    <w:rsid w:val="00A96FE5"/>
    <w:rsid w:val="00AA1BF7"/>
    <w:rsid w:val="00AA3772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3733"/>
    <w:rsid w:val="00AF0356"/>
    <w:rsid w:val="00AF3FF5"/>
    <w:rsid w:val="00AF579B"/>
    <w:rsid w:val="00B0175E"/>
    <w:rsid w:val="00B04977"/>
    <w:rsid w:val="00B13EC3"/>
    <w:rsid w:val="00B148DD"/>
    <w:rsid w:val="00B16811"/>
    <w:rsid w:val="00B30828"/>
    <w:rsid w:val="00B327E9"/>
    <w:rsid w:val="00B41424"/>
    <w:rsid w:val="00B471AE"/>
    <w:rsid w:val="00B47BD8"/>
    <w:rsid w:val="00B53CF4"/>
    <w:rsid w:val="00B55512"/>
    <w:rsid w:val="00B56480"/>
    <w:rsid w:val="00B567F6"/>
    <w:rsid w:val="00B615F6"/>
    <w:rsid w:val="00B62005"/>
    <w:rsid w:val="00B63DED"/>
    <w:rsid w:val="00B6476E"/>
    <w:rsid w:val="00B71AE8"/>
    <w:rsid w:val="00B9309B"/>
    <w:rsid w:val="00BA1F40"/>
    <w:rsid w:val="00BA44C8"/>
    <w:rsid w:val="00BA4820"/>
    <w:rsid w:val="00BA48A3"/>
    <w:rsid w:val="00BA5C70"/>
    <w:rsid w:val="00BB05BE"/>
    <w:rsid w:val="00BB05FA"/>
    <w:rsid w:val="00BB2441"/>
    <w:rsid w:val="00BB5B10"/>
    <w:rsid w:val="00BC56D6"/>
    <w:rsid w:val="00BD3AFD"/>
    <w:rsid w:val="00BD47F8"/>
    <w:rsid w:val="00BD6EB9"/>
    <w:rsid w:val="00BE0541"/>
    <w:rsid w:val="00BE1F0D"/>
    <w:rsid w:val="00BE553B"/>
    <w:rsid w:val="00BE7A49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20405"/>
    <w:rsid w:val="00C21504"/>
    <w:rsid w:val="00C355A5"/>
    <w:rsid w:val="00C43B64"/>
    <w:rsid w:val="00C53F37"/>
    <w:rsid w:val="00C552D4"/>
    <w:rsid w:val="00C62A0F"/>
    <w:rsid w:val="00C7233A"/>
    <w:rsid w:val="00C76EC9"/>
    <w:rsid w:val="00C8013A"/>
    <w:rsid w:val="00C82862"/>
    <w:rsid w:val="00C84E4D"/>
    <w:rsid w:val="00C84E9E"/>
    <w:rsid w:val="00C92312"/>
    <w:rsid w:val="00C947A5"/>
    <w:rsid w:val="00C948EE"/>
    <w:rsid w:val="00C9591F"/>
    <w:rsid w:val="00C979BD"/>
    <w:rsid w:val="00CA4E7C"/>
    <w:rsid w:val="00CB1453"/>
    <w:rsid w:val="00CB1E68"/>
    <w:rsid w:val="00CC08C3"/>
    <w:rsid w:val="00CC3E4F"/>
    <w:rsid w:val="00CC4728"/>
    <w:rsid w:val="00CC6379"/>
    <w:rsid w:val="00CC79E9"/>
    <w:rsid w:val="00CD5181"/>
    <w:rsid w:val="00CD603D"/>
    <w:rsid w:val="00CD7485"/>
    <w:rsid w:val="00CE6965"/>
    <w:rsid w:val="00D00FAA"/>
    <w:rsid w:val="00D010AB"/>
    <w:rsid w:val="00D020BF"/>
    <w:rsid w:val="00D02E6D"/>
    <w:rsid w:val="00D11480"/>
    <w:rsid w:val="00D12055"/>
    <w:rsid w:val="00D14248"/>
    <w:rsid w:val="00D226D0"/>
    <w:rsid w:val="00D22895"/>
    <w:rsid w:val="00D25163"/>
    <w:rsid w:val="00D3163E"/>
    <w:rsid w:val="00D4221D"/>
    <w:rsid w:val="00D4354E"/>
    <w:rsid w:val="00D43F69"/>
    <w:rsid w:val="00D44B5A"/>
    <w:rsid w:val="00D6000A"/>
    <w:rsid w:val="00D64230"/>
    <w:rsid w:val="00D677FA"/>
    <w:rsid w:val="00D73538"/>
    <w:rsid w:val="00D73957"/>
    <w:rsid w:val="00D73A6D"/>
    <w:rsid w:val="00D90275"/>
    <w:rsid w:val="00D910AA"/>
    <w:rsid w:val="00D9364E"/>
    <w:rsid w:val="00D969E9"/>
    <w:rsid w:val="00DA19AE"/>
    <w:rsid w:val="00DA4054"/>
    <w:rsid w:val="00DB0127"/>
    <w:rsid w:val="00DB3D13"/>
    <w:rsid w:val="00DB438B"/>
    <w:rsid w:val="00DB4490"/>
    <w:rsid w:val="00DC28E6"/>
    <w:rsid w:val="00DC56E8"/>
    <w:rsid w:val="00DD44CE"/>
    <w:rsid w:val="00DD7372"/>
    <w:rsid w:val="00DD7BB2"/>
    <w:rsid w:val="00DE0454"/>
    <w:rsid w:val="00DE1B8E"/>
    <w:rsid w:val="00DE1BDC"/>
    <w:rsid w:val="00DE2677"/>
    <w:rsid w:val="00DF00FA"/>
    <w:rsid w:val="00DF1CF9"/>
    <w:rsid w:val="00DF57D8"/>
    <w:rsid w:val="00E07A25"/>
    <w:rsid w:val="00E101B1"/>
    <w:rsid w:val="00E12239"/>
    <w:rsid w:val="00E139B0"/>
    <w:rsid w:val="00E24C6A"/>
    <w:rsid w:val="00E24FCA"/>
    <w:rsid w:val="00E25811"/>
    <w:rsid w:val="00E2599D"/>
    <w:rsid w:val="00E32F85"/>
    <w:rsid w:val="00E33398"/>
    <w:rsid w:val="00E36FD8"/>
    <w:rsid w:val="00E37380"/>
    <w:rsid w:val="00E44EE7"/>
    <w:rsid w:val="00E463D8"/>
    <w:rsid w:val="00E465C4"/>
    <w:rsid w:val="00E52CF4"/>
    <w:rsid w:val="00E52ECA"/>
    <w:rsid w:val="00E60DDB"/>
    <w:rsid w:val="00E63F64"/>
    <w:rsid w:val="00E63FE7"/>
    <w:rsid w:val="00E7255B"/>
    <w:rsid w:val="00E74623"/>
    <w:rsid w:val="00E7677A"/>
    <w:rsid w:val="00E77327"/>
    <w:rsid w:val="00E7763C"/>
    <w:rsid w:val="00E77DEB"/>
    <w:rsid w:val="00E8576C"/>
    <w:rsid w:val="00E862F5"/>
    <w:rsid w:val="00E86D42"/>
    <w:rsid w:val="00E8784A"/>
    <w:rsid w:val="00E95375"/>
    <w:rsid w:val="00E97F67"/>
    <w:rsid w:val="00EA1019"/>
    <w:rsid w:val="00EA3B29"/>
    <w:rsid w:val="00EA3C5F"/>
    <w:rsid w:val="00EA4729"/>
    <w:rsid w:val="00EA5CAB"/>
    <w:rsid w:val="00EA665B"/>
    <w:rsid w:val="00EA6DF7"/>
    <w:rsid w:val="00EA7CBB"/>
    <w:rsid w:val="00EB1DC1"/>
    <w:rsid w:val="00EB1DF2"/>
    <w:rsid w:val="00EB7421"/>
    <w:rsid w:val="00EB7861"/>
    <w:rsid w:val="00EC5A4D"/>
    <w:rsid w:val="00ED0DEA"/>
    <w:rsid w:val="00ED3468"/>
    <w:rsid w:val="00ED7087"/>
    <w:rsid w:val="00ED73C4"/>
    <w:rsid w:val="00ED7E92"/>
    <w:rsid w:val="00EE2C18"/>
    <w:rsid w:val="00EE613C"/>
    <w:rsid w:val="00EE6764"/>
    <w:rsid w:val="00EE6E7E"/>
    <w:rsid w:val="00F01BE4"/>
    <w:rsid w:val="00F067B3"/>
    <w:rsid w:val="00F06FBA"/>
    <w:rsid w:val="00F10796"/>
    <w:rsid w:val="00F109AF"/>
    <w:rsid w:val="00F13103"/>
    <w:rsid w:val="00F140A9"/>
    <w:rsid w:val="00F20B48"/>
    <w:rsid w:val="00F31E02"/>
    <w:rsid w:val="00F346DE"/>
    <w:rsid w:val="00F34ECE"/>
    <w:rsid w:val="00F3716B"/>
    <w:rsid w:val="00F3786D"/>
    <w:rsid w:val="00F44A36"/>
    <w:rsid w:val="00F46918"/>
    <w:rsid w:val="00F46DDE"/>
    <w:rsid w:val="00F50D51"/>
    <w:rsid w:val="00F54808"/>
    <w:rsid w:val="00F625FA"/>
    <w:rsid w:val="00F7033C"/>
    <w:rsid w:val="00F72C46"/>
    <w:rsid w:val="00F76B58"/>
    <w:rsid w:val="00F80538"/>
    <w:rsid w:val="00F90FFE"/>
    <w:rsid w:val="00F932B1"/>
    <w:rsid w:val="00F954ED"/>
    <w:rsid w:val="00F95E8B"/>
    <w:rsid w:val="00F976AD"/>
    <w:rsid w:val="00FA039A"/>
    <w:rsid w:val="00FA3FA3"/>
    <w:rsid w:val="00FA61DF"/>
    <w:rsid w:val="00FA6B6F"/>
    <w:rsid w:val="00FB6537"/>
    <w:rsid w:val="00FB7EA0"/>
    <w:rsid w:val="00FE038F"/>
    <w:rsid w:val="00FE6CAB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E7633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21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221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221D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21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21D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D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D4221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4221D"/>
  </w:style>
  <w:style w:type="paragraph" w:styleId="Header">
    <w:name w:val="header"/>
    <w:basedOn w:val="Normal"/>
    <w:link w:val="HeaderChar"/>
    <w:uiPriority w:val="99"/>
    <w:unhideWhenUsed/>
    <w:rsid w:val="00D42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21D"/>
  </w:style>
  <w:style w:type="paragraph" w:styleId="Footer">
    <w:name w:val="footer"/>
    <w:basedOn w:val="Normal"/>
    <w:link w:val="FooterChar"/>
    <w:uiPriority w:val="99"/>
    <w:unhideWhenUsed/>
    <w:rsid w:val="00D42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21D"/>
  </w:style>
  <w:style w:type="paragraph" w:styleId="BalloonText">
    <w:name w:val="Balloon Text"/>
    <w:basedOn w:val="Normal"/>
    <w:link w:val="BalloonTextChar"/>
    <w:uiPriority w:val="99"/>
    <w:semiHidden/>
    <w:unhideWhenUsed/>
    <w:rsid w:val="00D42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2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22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221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21D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2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2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4221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221D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D422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221D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D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D4221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4221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42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4221D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Emphasis">
    <w:name w:val="Emphasis"/>
    <w:uiPriority w:val="20"/>
    <w:qFormat/>
    <w:rsid w:val="005E7844"/>
    <w:rPr>
      <w:i/>
      <w:iCs/>
    </w:rPr>
  </w:style>
  <w:style w:type="table" w:customStyle="1" w:styleId="TableGrid1">
    <w:name w:val="Table Grid1"/>
    <w:basedOn w:val="TableNormal"/>
    <w:next w:val="TableGrid"/>
    <w:uiPriority w:val="59"/>
    <w:rsid w:val="00D42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4221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4221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221D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D4221D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D4221D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D4221D"/>
    <w:pPr>
      <w:numPr>
        <w:numId w:val="2"/>
      </w:numPr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2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lls_and_Cow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66E45-8D8E-46F8-BAA1-BAD7D2703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349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Problem Solving - Einsteins Riddle</vt:lpstr>
    </vt:vector>
  </TitlesOfParts>
  <Company>Software University Foundation - http://softuni.org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Problem Solving - Bulls and Cows</dc:title>
  <dc:subject>Technology Fundamentals – Practical Training Course @ SoftUni</dc:subject>
  <dc:creator>Software University Foundation</dc:creator>
  <cp:keywords>Тechnology Fundamentals, Sofware University, SoftUni, programming, coding, software development, education, training, course</cp:keywords>
  <dc:description>Technology Fundamentals Course @ SoftUni - https://softuni.bg/courses/technology-fundamentals</dc:description>
  <cp:lastModifiedBy>Tanya Staneva</cp:lastModifiedBy>
  <cp:revision>12</cp:revision>
  <cp:lastPrinted>2015-10-26T22:35:00Z</cp:lastPrinted>
  <dcterms:created xsi:type="dcterms:W3CDTF">2018-10-18T21:49:00Z</dcterms:created>
  <dcterms:modified xsi:type="dcterms:W3CDTF">2019-10-21T09:45:00Z</dcterms:modified>
  <cp:category>programming, education, software engineering, software development</cp:category>
</cp:coreProperties>
</file>