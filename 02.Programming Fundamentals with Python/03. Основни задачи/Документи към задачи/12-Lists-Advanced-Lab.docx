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4C3F38" w:rsidP="004C3F38">
      <w:pPr>
        <w:pStyle w:val="Heading1"/>
        <w:jc w:val="center"/>
      </w:pPr>
      <w:r>
        <w:t xml:space="preserve">Lab: </w:t>
      </w:r>
      <w:r w:rsidR="00296D1E">
        <w:t>Lists Advanced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7" w:history="1">
        <w:r w:rsidR="00196284" w:rsidRPr="001B0848">
          <w:rPr>
            <w:rStyle w:val="Hyperlink"/>
            <w:sz w:val="24"/>
            <w:szCs w:val="24"/>
          </w:rPr>
          <w:t>Python Fundamentals Course</w:t>
        </w:r>
        <w:r w:rsidR="00196284">
          <w:rPr>
            <w:rStyle w:val="Hyperlink"/>
            <w:sz w:val="24"/>
            <w:szCs w:val="24"/>
          </w:rPr>
          <w:t xml:space="preserve"> @</w:t>
        </w:r>
        <w:r w:rsidR="00196284" w:rsidRPr="001B0848">
          <w:rPr>
            <w:rStyle w:val="Hyperlink"/>
            <w:sz w:val="24"/>
            <w:szCs w:val="24"/>
          </w:rPr>
          <w:t>SoftUni</w:t>
        </w:r>
      </w:hyperlink>
      <w:r w:rsidR="00196284">
        <w:rPr>
          <w:sz w:val="24"/>
          <w:szCs w:val="24"/>
        </w:rPr>
        <w:t>.</w:t>
      </w:r>
      <w:r w:rsidR="00196284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00183">
          <w:rPr>
            <w:rStyle w:val="Hyperlink"/>
          </w:rPr>
          <w:t>https://judge.softuni.bg/Contests/1730</w:t>
        </w:r>
      </w:hyperlink>
    </w:p>
    <w:p w:rsidR="006D492E" w:rsidRDefault="00691663" w:rsidP="00D97BB3">
      <w:pPr>
        <w:pStyle w:val="Heading2"/>
      </w:pPr>
      <w:r>
        <w:t>Trains</w:t>
      </w:r>
    </w:p>
    <w:p w:rsidR="00691663" w:rsidRPr="00691663" w:rsidRDefault="00691663" w:rsidP="00691663">
      <w:r w:rsidRPr="00691663">
        <w:t xml:space="preserve">You will receive how many </w:t>
      </w:r>
      <w:r w:rsidRPr="00691663">
        <w:rPr>
          <w:b/>
        </w:rPr>
        <w:t xml:space="preserve">wagons </w:t>
      </w:r>
      <w:r w:rsidRPr="00691663">
        <w:t>the train has</w:t>
      </w:r>
      <w:r>
        <w:t xml:space="preserve">. Create a </w:t>
      </w:r>
      <w:r w:rsidRPr="00691663">
        <w:rPr>
          <w:b/>
        </w:rPr>
        <w:t xml:space="preserve">list </w:t>
      </w:r>
      <w:r>
        <w:t xml:space="preserve">with that length </w:t>
      </w:r>
      <w:r w:rsidRPr="00691663">
        <w:rPr>
          <w:b/>
        </w:rPr>
        <w:t>with all zeros</w:t>
      </w:r>
      <w:r>
        <w:t xml:space="preserve">. </w:t>
      </w:r>
      <w:r w:rsidRPr="00691663">
        <w:t xml:space="preserve">Until you receive </w:t>
      </w:r>
      <w:r>
        <w:t xml:space="preserve">the command </w:t>
      </w:r>
      <w:r w:rsidRPr="00691663">
        <w:rPr>
          <w:rFonts w:ascii="Consolas" w:hAnsi="Consolas"/>
          <w:b/>
        </w:rPr>
        <w:t>"End"</w:t>
      </w:r>
      <w:r w:rsidRPr="00691663">
        <w:t>, you get some of the</w:t>
      </w:r>
      <w:r>
        <w:t xml:space="preserve"> following</w:t>
      </w:r>
      <w:r w:rsidRPr="00691663">
        <w:t xml:space="preserve"> commands:</w:t>
      </w:r>
    </w:p>
    <w:p w:rsidR="00691663" w:rsidRPr="00691663" w:rsidRDefault="00691663" w:rsidP="00691663">
      <w:pPr>
        <w:pStyle w:val="ListParagraph"/>
        <w:numPr>
          <w:ilvl w:val="0"/>
          <w:numId w:val="28"/>
        </w:numPr>
      </w:pPr>
      <w:r w:rsidRPr="00691663">
        <w:rPr>
          <w:rFonts w:ascii="Consolas" w:hAnsi="Consolas"/>
          <w:b/>
        </w:rPr>
        <w:t>add {people}</w:t>
      </w:r>
      <w:r w:rsidRPr="00691663">
        <w:t xml:space="preserve"> -&gt; adds the people in the last wagon</w:t>
      </w:r>
    </w:p>
    <w:p w:rsidR="00691663" w:rsidRPr="00691663" w:rsidRDefault="00691663" w:rsidP="00691663">
      <w:pPr>
        <w:pStyle w:val="ListParagraph"/>
        <w:numPr>
          <w:ilvl w:val="0"/>
          <w:numId w:val="28"/>
        </w:numPr>
      </w:pPr>
      <w:r w:rsidRPr="00691663">
        <w:rPr>
          <w:rFonts w:ascii="Consolas" w:hAnsi="Consolas"/>
          <w:b/>
        </w:rPr>
        <w:t>insert {index} {people}</w:t>
      </w:r>
      <w:r w:rsidRPr="00691663">
        <w:t xml:space="preserve"> -&gt; adds the people at the given wagon</w:t>
      </w:r>
    </w:p>
    <w:p w:rsidR="00691663" w:rsidRDefault="00691663" w:rsidP="00691663">
      <w:pPr>
        <w:pStyle w:val="ListParagraph"/>
        <w:numPr>
          <w:ilvl w:val="0"/>
          <w:numId w:val="28"/>
        </w:numPr>
      </w:pPr>
      <w:r w:rsidRPr="00691663">
        <w:rPr>
          <w:rFonts w:ascii="Consolas" w:hAnsi="Consolas"/>
          <w:b/>
        </w:rPr>
        <w:t>leave {index} {people}</w:t>
      </w:r>
      <w:r w:rsidRPr="00691663">
        <w:t xml:space="preserve"> -&gt; removes the people from the wagon</w:t>
      </w:r>
    </w:p>
    <w:p w:rsidR="00691663" w:rsidRDefault="00691663" w:rsidP="00691663">
      <w:r>
        <w:t xml:space="preserve">After you receive the </w:t>
      </w:r>
      <w:r w:rsidRPr="00691663">
        <w:rPr>
          <w:rFonts w:ascii="Consolas" w:hAnsi="Consolas"/>
          <w:b/>
        </w:rPr>
        <w:t>"End"</w:t>
      </w:r>
      <w:r>
        <w:t xml:space="preserve"> command print the train</w:t>
      </w:r>
    </w:p>
    <w:p w:rsidR="00691663" w:rsidRPr="00167B0D" w:rsidRDefault="00691663" w:rsidP="0069166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4950"/>
      </w:tblGrid>
      <w:tr w:rsidR="00691663" w:rsidRPr="0053582A" w:rsidTr="00691663">
        <w:tc>
          <w:tcPr>
            <w:tcW w:w="2042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91663" w:rsidRPr="0053582A" w:rsidTr="00691663">
        <w:tc>
          <w:tcPr>
            <w:tcW w:w="2042" w:type="dxa"/>
          </w:tcPr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3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20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0 15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leave 0 5</w:t>
            </w:r>
          </w:p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950" w:type="dxa"/>
          </w:tcPr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Pr="00691663">
              <w:rPr>
                <w:rFonts w:ascii="Consolas" w:hAnsi="Consolas"/>
                <w:bCs/>
                <w:sz w:val="24"/>
                <w:szCs w:val="24"/>
              </w:rPr>
              <w:t>10, 0, 20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691663" w:rsidRPr="0053582A" w:rsidTr="00691663">
        <w:tc>
          <w:tcPr>
            <w:tcW w:w="2042" w:type="dxa"/>
          </w:tcPr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5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10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20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0 16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1 44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leave 1 12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2 100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4 61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leave 4 1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15</w:t>
            </w:r>
          </w:p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950" w:type="dxa"/>
          </w:tcPr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91663">
              <w:rPr>
                <w:rFonts w:ascii="Consolas" w:hAnsi="Consolas"/>
                <w:bCs/>
                <w:sz w:val="24"/>
                <w:szCs w:val="24"/>
              </w:rPr>
              <w:t>[16, 32, 100, 0, 105]</w:t>
            </w:r>
          </w:p>
        </w:tc>
      </w:tr>
    </w:tbl>
    <w:p w:rsidR="00691663" w:rsidRDefault="0098603C" w:rsidP="0098603C">
      <w:pPr>
        <w:pStyle w:val="Heading2"/>
      </w:pPr>
      <w:r>
        <w:t>Todo List</w:t>
      </w:r>
    </w:p>
    <w:p w:rsidR="0098603C" w:rsidRPr="00AA234A" w:rsidRDefault="0098603C" w:rsidP="0098603C">
      <w:r w:rsidRPr="0098603C">
        <w:t xml:space="preserve">You will receive a </w:t>
      </w:r>
      <w:r w:rsidRPr="0098603C">
        <w:rPr>
          <w:b/>
        </w:rPr>
        <w:t>todo-notes</w:t>
      </w:r>
      <w:r w:rsidRPr="0098603C">
        <w:t xml:space="preserve"> until you get the command </w:t>
      </w:r>
      <w:r w:rsidRPr="0098603C">
        <w:rPr>
          <w:rFonts w:ascii="Consolas" w:hAnsi="Consolas"/>
          <w:b/>
        </w:rPr>
        <w:t>"End"</w:t>
      </w:r>
      <w:r>
        <w:t xml:space="preserve">. </w:t>
      </w:r>
      <w:r w:rsidRPr="0098603C">
        <w:t xml:space="preserve">The notes will be in the format: </w:t>
      </w:r>
      <w:r w:rsidRPr="0098603C">
        <w:rPr>
          <w:rFonts w:ascii="Consolas" w:hAnsi="Consolas"/>
          <w:b/>
        </w:rPr>
        <w:t>"{importance}-{value}"</w:t>
      </w:r>
      <w:r>
        <w:t xml:space="preserve">. </w:t>
      </w:r>
      <w:r w:rsidRPr="0098603C">
        <w:t xml:space="preserve">Return the list of </w:t>
      </w:r>
      <w:r w:rsidRPr="0098603C">
        <w:rPr>
          <w:b/>
        </w:rPr>
        <w:t>todo-notes</w:t>
      </w:r>
      <w:r w:rsidRPr="0098603C">
        <w:t xml:space="preserve"> sorted by </w:t>
      </w:r>
      <w:r w:rsidRPr="0098603C">
        <w:rPr>
          <w:b/>
        </w:rPr>
        <w:t>importance</w:t>
      </w:r>
      <w:r w:rsidR="00AA234A">
        <w:rPr>
          <w:b/>
        </w:rPr>
        <w:t xml:space="preserve">. </w:t>
      </w:r>
      <w:r w:rsidR="00AA234A">
        <w:t xml:space="preserve">The maximum importance will be </w:t>
      </w:r>
      <w:r w:rsidR="00AA234A" w:rsidRPr="00AA234A">
        <w:rPr>
          <w:b/>
        </w:rPr>
        <w:t>10</w:t>
      </w:r>
    </w:p>
    <w:p w:rsidR="0098603C" w:rsidRDefault="0098603C" w:rsidP="0098603C">
      <w:pPr>
        <w:pStyle w:val="Heading3"/>
      </w:pPr>
      <w:r>
        <w:lastRenderedPageBreak/>
        <w:t>Hint</w:t>
      </w:r>
    </w:p>
    <w:p w:rsidR="0098603C" w:rsidRDefault="0098603C" w:rsidP="0098603C">
      <w:pPr>
        <w:pStyle w:val="ListParagraph"/>
        <w:numPr>
          <w:ilvl w:val="0"/>
          <w:numId w:val="29"/>
        </w:numPr>
      </w:pPr>
      <w:r>
        <w:t>U</w:t>
      </w:r>
      <w:r w:rsidRPr="0098603C">
        <w:t xml:space="preserve">se the </w:t>
      </w:r>
      <w:r w:rsidRPr="00E019DA">
        <w:rPr>
          <w:rFonts w:ascii="Consolas" w:hAnsi="Consolas"/>
          <w:b/>
        </w:rPr>
        <w:t>insert()</w:t>
      </w:r>
      <w:r w:rsidRPr="0098603C">
        <w:t xml:space="preserve"> method</w:t>
      </w:r>
    </w:p>
    <w:p w:rsidR="0098603C" w:rsidRPr="00167B0D" w:rsidRDefault="0098603C" w:rsidP="0098603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7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4590"/>
      </w:tblGrid>
      <w:tr w:rsidR="0098603C" w:rsidRPr="0053582A" w:rsidTr="001D6A9E">
        <w:tc>
          <w:tcPr>
            <w:tcW w:w="2492" w:type="dxa"/>
            <w:shd w:val="clear" w:color="auto" w:fill="D9D9D9" w:themeFill="background1" w:themeFillShade="D9"/>
          </w:tcPr>
          <w:p w:rsidR="0098603C" w:rsidRPr="0053582A" w:rsidRDefault="0098603C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8603C" w:rsidRPr="0053582A" w:rsidRDefault="0098603C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98603C" w:rsidRPr="0053582A" w:rsidTr="001D6A9E">
        <w:tc>
          <w:tcPr>
            <w:tcW w:w="2492" w:type="dxa"/>
          </w:tcPr>
          <w:p w:rsidR="0098603C" w:rsidRPr="0098603C" w:rsidRDefault="0060554F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  <w:r w:rsidR="0098603C" w:rsidRPr="0098603C">
              <w:rPr>
                <w:rFonts w:ascii="Consolas" w:hAnsi="Consolas"/>
                <w:sz w:val="24"/>
                <w:szCs w:val="24"/>
              </w:rPr>
              <w:t>-Walk the dog</w:t>
            </w:r>
          </w:p>
          <w:p w:rsidR="0098603C" w:rsidRPr="0098603C" w:rsidRDefault="0060554F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  <w:r w:rsidR="0098603C" w:rsidRPr="0098603C">
              <w:rPr>
                <w:rFonts w:ascii="Consolas" w:hAnsi="Consolas"/>
                <w:sz w:val="24"/>
                <w:szCs w:val="24"/>
              </w:rPr>
              <w:t>-Drink coffee</w:t>
            </w:r>
          </w:p>
          <w:p w:rsidR="0098603C" w:rsidRPr="0098603C" w:rsidRDefault="0098603C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98603C">
              <w:rPr>
                <w:rFonts w:ascii="Consolas" w:hAnsi="Consolas"/>
                <w:sz w:val="24"/>
                <w:szCs w:val="24"/>
              </w:rPr>
              <w:t>6-Dinner</w:t>
            </w:r>
          </w:p>
          <w:p w:rsidR="0098603C" w:rsidRPr="0098603C" w:rsidRDefault="0098603C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98603C">
              <w:rPr>
                <w:rFonts w:ascii="Consolas" w:hAnsi="Consolas"/>
                <w:sz w:val="24"/>
                <w:szCs w:val="24"/>
              </w:rPr>
              <w:t>5-Work</w:t>
            </w:r>
          </w:p>
          <w:p w:rsidR="0098603C" w:rsidRPr="0053582A" w:rsidRDefault="0098603C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98603C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590" w:type="dxa"/>
          </w:tcPr>
          <w:p w:rsidR="0098603C" w:rsidRPr="0053582A" w:rsidRDefault="0098603C" w:rsidP="0060554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98603C">
              <w:rPr>
                <w:rFonts w:ascii="Consolas" w:hAnsi="Consolas"/>
                <w:bCs/>
                <w:sz w:val="24"/>
                <w:szCs w:val="24"/>
              </w:rPr>
              <w:t>['</w:t>
            </w:r>
            <w:r w:rsidR="0060554F">
              <w:rPr>
                <w:rFonts w:ascii="Consolas" w:hAnsi="Consolas"/>
                <w:bCs/>
                <w:sz w:val="24"/>
                <w:szCs w:val="24"/>
              </w:rPr>
              <w:t>Drink coffee', 'Walk the dog'</w:t>
            </w:r>
            <w:r w:rsidRPr="0098603C">
              <w:rPr>
                <w:rFonts w:ascii="Consolas" w:hAnsi="Consolas"/>
                <w:bCs/>
                <w:sz w:val="24"/>
                <w:szCs w:val="24"/>
              </w:rPr>
              <w:t>, 'Work'</w:t>
            </w:r>
            <w:r w:rsidR="0060554F"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3B5095">
              <w:rPr>
                <w:rFonts w:ascii="Consolas" w:hAnsi="Consolas"/>
                <w:bCs/>
                <w:sz w:val="24"/>
                <w:szCs w:val="24"/>
                <w:lang w:val="bg-BG"/>
              </w:rPr>
              <w:t>'</w:t>
            </w:r>
            <w:r w:rsidR="0060554F" w:rsidRPr="0098603C">
              <w:rPr>
                <w:rFonts w:ascii="Consolas" w:hAnsi="Consolas"/>
                <w:bCs/>
                <w:sz w:val="24"/>
                <w:szCs w:val="24"/>
              </w:rPr>
              <w:t>Dinner'</w:t>
            </w:r>
            <w:r w:rsidRPr="0098603C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</w:tbl>
    <w:p w:rsidR="0098603C" w:rsidRDefault="00E625CB" w:rsidP="00E625CB">
      <w:pPr>
        <w:pStyle w:val="Heading3"/>
      </w:pPr>
      <w:r>
        <w:t>Hints</w:t>
      </w:r>
    </w:p>
    <w:p w:rsidR="00E625CB" w:rsidRDefault="00E625CB" w:rsidP="00E625CB">
      <w:r>
        <w:t>We start by reading the first command and creating an empty list</w:t>
      </w:r>
    </w:p>
    <w:p w:rsidR="00E625CB" w:rsidRDefault="00E625CB" w:rsidP="00E625CB">
      <w:r>
        <w:rPr>
          <w:noProof/>
        </w:rPr>
        <w:drawing>
          <wp:inline distT="0" distB="0" distL="0" distR="0" wp14:anchorId="28A53DCA" wp14:editId="352F1336">
            <wp:extent cx="4429125" cy="11811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5CB" w:rsidRDefault="00E625CB" w:rsidP="00E625CB">
      <w:r>
        <w:t>We create a while loop and split the command</w:t>
      </w:r>
    </w:p>
    <w:p w:rsidR="00E625CB" w:rsidRDefault="00BD7203" w:rsidP="00E625CB">
      <w:r>
        <w:rPr>
          <w:noProof/>
        </w:rPr>
        <w:drawing>
          <wp:inline distT="0" distB="0" distL="0" distR="0" wp14:anchorId="2563A4B4" wp14:editId="25B9BBF1">
            <wp:extent cx="4549140" cy="1266104"/>
            <wp:effectExtent l="19050" t="19050" r="2286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279" cy="127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5CB" w:rsidRDefault="00E625CB" w:rsidP="00E625CB">
      <w:r>
        <w:t>We insert the note into the list, read the new command and finally print the result</w:t>
      </w:r>
    </w:p>
    <w:p w:rsidR="00E625CB" w:rsidRDefault="00BD7203" w:rsidP="00E625CB">
      <w:bookmarkStart w:id="0" w:name="_GoBack"/>
      <w:r>
        <w:rPr>
          <w:noProof/>
        </w:rPr>
        <w:drawing>
          <wp:inline distT="0" distB="0" distL="0" distR="0" wp14:anchorId="7B9CF345" wp14:editId="095947E1">
            <wp:extent cx="4381500" cy="1423111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27" cy="1425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132F2" w:rsidRDefault="00B132F2" w:rsidP="00B132F2">
      <w:pPr>
        <w:pStyle w:val="Heading2"/>
      </w:pPr>
      <w:r>
        <w:lastRenderedPageBreak/>
        <w:t xml:space="preserve">Palindrome </w:t>
      </w:r>
      <w:r w:rsidR="00AA234A">
        <w:t>Strings</w:t>
      </w:r>
    </w:p>
    <w:p w:rsidR="00B132F2" w:rsidRDefault="00B132F2" w:rsidP="00B132F2">
      <w:pPr>
        <w:rPr>
          <w:rFonts w:ascii="Consolas" w:hAnsi="Consolas"/>
          <w:b/>
        </w:rPr>
      </w:pPr>
      <w:r w:rsidRPr="00B132F2">
        <w:t xml:space="preserve">Write a program that receives on the </w:t>
      </w:r>
      <w:r w:rsidRPr="00B132F2">
        <w:rPr>
          <w:b/>
        </w:rPr>
        <w:t xml:space="preserve">first line </w:t>
      </w:r>
      <w:r w:rsidRPr="00B132F2">
        <w:t xml:space="preserve">words separated by a </w:t>
      </w:r>
      <w:r w:rsidRPr="00B132F2">
        <w:rPr>
          <w:b/>
        </w:rPr>
        <w:t xml:space="preserve">space </w:t>
      </w:r>
      <w:r w:rsidRPr="00B132F2">
        <w:t xml:space="preserve">and a </w:t>
      </w:r>
      <w:r w:rsidRPr="00B132F2">
        <w:rPr>
          <w:b/>
        </w:rPr>
        <w:t>searched palindrome</w:t>
      </w:r>
      <w:r w:rsidRPr="00B132F2">
        <w:t xml:space="preserve"> on the </w:t>
      </w:r>
      <w:r w:rsidRPr="00B132F2">
        <w:rPr>
          <w:b/>
        </w:rPr>
        <w:t>second</w:t>
      </w:r>
      <w:r>
        <w:t xml:space="preserve">. </w:t>
      </w:r>
      <w:r w:rsidRPr="00B132F2">
        <w:t xml:space="preserve">Print </w:t>
      </w:r>
      <w:r w:rsidRPr="00B132F2">
        <w:rPr>
          <w:b/>
        </w:rPr>
        <w:t>all the palindromes</w:t>
      </w:r>
      <w:r>
        <w:t xml:space="preserve"> on the first line. </w:t>
      </w:r>
      <w:r w:rsidRPr="00B132F2">
        <w:t xml:space="preserve">Print all the </w:t>
      </w:r>
      <w:r w:rsidRPr="00B132F2">
        <w:rPr>
          <w:b/>
        </w:rPr>
        <w:t>occurrences</w:t>
      </w:r>
      <w:r w:rsidRPr="00B132F2">
        <w:t xml:space="preserve"> of</w:t>
      </w:r>
      <w:r>
        <w:t xml:space="preserve"> the </w:t>
      </w:r>
      <w:r w:rsidRPr="00B132F2">
        <w:rPr>
          <w:b/>
        </w:rPr>
        <w:t xml:space="preserve">searched </w:t>
      </w:r>
      <w:r>
        <w:t xml:space="preserve">palindrome in the </w:t>
      </w:r>
      <w:r w:rsidRPr="00B132F2">
        <w:t xml:space="preserve">format: </w:t>
      </w:r>
      <w:r w:rsidRPr="00B132F2">
        <w:rPr>
          <w:rFonts w:ascii="Consolas" w:hAnsi="Consolas"/>
          <w:b/>
        </w:rPr>
        <w:t>"Found palindrome {count} times"</w:t>
      </w:r>
    </w:p>
    <w:p w:rsidR="003A13B2" w:rsidRPr="00167B0D" w:rsidRDefault="003A13B2" w:rsidP="003A13B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860"/>
      </w:tblGrid>
      <w:tr w:rsidR="003A13B2" w:rsidRPr="0053582A" w:rsidTr="00C56F66">
        <w:tc>
          <w:tcPr>
            <w:tcW w:w="3122" w:type="dxa"/>
            <w:shd w:val="clear" w:color="auto" w:fill="D9D9D9" w:themeFill="background1" w:themeFillShade="D9"/>
          </w:tcPr>
          <w:p w:rsidR="003A13B2" w:rsidRPr="0053582A" w:rsidRDefault="003A13B2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3A13B2" w:rsidRPr="0053582A" w:rsidRDefault="003A13B2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3A13B2" w:rsidRPr="0053582A" w:rsidTr="00C56F66">
        <w:tc>
          <w:tcPr>
            <w:tcW w:w="3122" w:type="dxa"/>
          </w:tcPr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:rsidR="003A13B2" w:rsidRPr="0053582A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860" w:type="dxa"/>
          </w:tcPr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A13B2"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:rsidR="003A13B2" w:rsidRPr="0053582A" w:rsidRDefault="003A13B2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A13B2"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3A13B2" w:rsidRPr="0053582A" w:rsidTr="00C56F66">
        <w:tc>
          <w:tcPr>
            <w:tcW w:w="3122" w:type="dxa"/>
          </w:tcPr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hey how you doin? lol</w:t>
            </w:r>
          </w:p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860" w:type="dxa"/>
          </w:tcPr>
          <w:p w:rsidR="00C56F66" w:rsidRPr="00C56F66" w:rsidRDefault="00C56F66" w:rsidP="00C56F6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56F66"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:rsidR="003A13B2" w:rsidRPr="003A13B2" w:rsidRDefault="00C56F66" w:rsidP="00C56F6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56F66"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:rsidR="003A13B2" w:rsidRDefault="00C56F66" w:rsidP="00C56F66">
      <w:pPr>
        <w:pStyle w:val="Heading3"/>
      </w:pPr>
      <w:r>
        <w:t>Hints</w:t>
      </w:r>
    </w:p>
    <w:p w:rsidR="00C56F66" w:rsidRDefault="00C56F66" w:rsidP="00C56F66">
      <w:r>
        <w:t xml:space="preserve">First, read all the </w:t>
      </w:r>
      <w:r w:rsidRPr="00C56F66">
        <w:rPr>
          <w:b/>
        </w:rPr>
        <w:t>strings</w:t>
      </w:r>
      <w:r>
        <w:t xml:space="preserve"> and the </w:t>
      </w:r>
      <w:r w:rsidRPr="00C56F66">
        <w:rPr>
          <w:b/>
        </w:rPr>
        <w:t>searched</w:t>
      </w:r>
      <w:r>
        <w:t xml:space="preserve"> palindrome, and create an </w:t>
      </w:r>
      <w:r w:rsidRPr="00C56F66">
        <w:rPr>
          <w:b/>
        </w:rPr>
        <w:t>empty list</w:t>
      </w:r>
      <w:r>
        <w:t xml:space="preserve"> for the found </w:t>
      </w:r>
      <w:r w:rsidRPr="00C56F66">
        <w:rPr>
          <w:b/>
        </w:rPr>
        <w:t>palindromes</w:t>
      </w:r>
    </w:p>
    <w:p w:rsidR="00C56F66" w:rsidRDefault="00C56F66" w:rsidP="00C56F66">
      <w:r>
        <w:rPr>
          <w:noProof/>
        </w:rPr>
        <w:drawing>
          <wp:inline distT="0" distB="0" distL="0" distR="0" wp14:anchorId="324727D7" wp14:editId="49EA1CBB">
            <wp:extent cx="5972810" cy="1470660"/>
            <wp:effectExtent l="19050" t="19050" r="2794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F66" w:rsidRDefault="00C56F66" w:rsidP="00C56F66">
      <w:r>
        <w:t>Create a loop and check if each word is a palindrome</w:t>
      </w:r>
    </w:p>
    <w:p w:rsidR="00C56F66" w:rsidRDefault="00C56F66" w:rsidP="00C56F66">
      <w:r>
        <w:rPr>
          <w:noProof/>
        </w:rPr>
        <w:drawing>
          <wp:inline distT="0" distB="0" distL="0" distR="0" wp14:anchorId="04F3351C" wp14:editId="7A49A693">
            <wp:extent cx="5972810" cy="919480"/>
            <wp:effectExtent l="19050" t="19050" r="2794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F66" w:rsidRPr="00C56F66" w:rsidRDefault="00C56F66" w:rsidP="00C56F66">
      <w:pPr>
        <w:pStyle w:val="ListParagraph"/>
        <w:numPr>
          <w:ilvl w:val="0"/>
          <w:numId w:val="29"/>
        </w:numPr>
      </w:pPr>
      <w:r>
        <w:t xml:space="preserve">We use the </w:t>
      </w:r>
      <w:r w:rsidRPr="00C56F66">
        <w:rPr>
          <w:rFonts w:ascii="Consolas" w:hAnsi="Consolas"/>
          <w:b/>
        </w:rPr>
        <w:t>join()</w:t>
      </w:r>
      <w:r>
        <w:t xml:space="preserve"> method with the </w:t>
      </w:r>
      <w:r w:rsidRPr="00C56F66">
        <w:rPr>
          <w:rFonts w:ascii="Consolas" w:hAnsi="Consolas"/>
          <w:b/>
        </w:rPr>
        <w:t>reversed()</w:t>
      </w:r>
      <w:r>
        <w:t xml:space="preserve"> method, because </w:t>
      </w:r>
      <w:r w:rsidRPr="00C56F66">
        <w:rPr>
          <w:rFonts w:ascii="Consolas" w:hAnsi="Consolas"/>
          <w:b/>
        </w:rPr>
        <w:t>reversed()</w:t>
      </w:r>
      <w:r>
        <w:t xml:space="preserve"> returns an </w:t>
      </w:r>
      <w:r w:rsidRPr="00C56F66">
        <w:rPr>
          <w:b/>
        </w:rPr>
        <w:t>iterator</w:t>
      </w:r>
      <w:r>
        <w:t xml:space="preserve">, not a </w:t>
      </w:r>
      <w:r w:rsidRPr="00C56F66">
        <w:rPr>
          <w:b/>
        </w:rPr>
        <w:t>string</w:t>
      </w:r>
      <w:r>
        <w:t xml:space="preserve">, so we </w:t>
      </w:r>
      <w:r w:rsidRPr="00C56F66">
        <w:rPr>
          <w:b/>
        </w:rPr>
        <w:t>make it into one</w:t>
      </w:r>
    </w:p>
    <w:p w:rsidR="00C56F66" w:rsidRDefault="00C56F66" w:rsidP="00C56F66">
      <w:r>
        <w:t>Finally, we print the result</w:t>
      </w:r>
    </w:p>
    <w:p w:rsidR="00C56F66" w:rsidRPr="00C56F66" w:rsidRDefault="00C56F66" w:rsidP="00C56F66">
      <w:r>
        <w:rPr>
          <w:noProof/>
        </w:rPr>
        <w:drawing>
          <wp:inline distT="0" distB="0" distL="0" distR="0" wp14:anchorId="4EC4D0D4" wp14:editId="703335E0">
            <wp:extent cx="5972810" cy="337185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5EA" w:rsidRDefault="004945EA" w:rsidP="004945EA">
      <w:pPr>
        <w:pStyle w:val="Heading2"/>
      </w:pPr>
      <w:r>
        <w:lastRenderedPageBreak/>
        <w:t>Even Numbers</w:t>
      </w:r>
    </w:p>
    <w:p w:rsidR="004945EA" w:rsidRDefault="004945EA" w:rsidP="004945EA">
      <w:pPr>
        <w:rPr>
          <w:b/>
        </w:rPr>
      </w:pPr>
      <w:r w:rsidRPr="004945EA">
        <w:t>Write a program that read</w:t>
      </w:r>
      <w:r>
        <w:t xml:space="preserve">s </w:t>
      </w:r>
      <w:r w:rsidRPr="004945EA">
        <w:rPr>
          <w:b/>
        </w:rPr>
        <w:t>a single string</w:t>
      </w:r>
      <w:r>
        <w:t xml:space="preserve"> with </w:t>
      </w:r>
      <w:r w:rsidRPr="004945EA">
        <w:rPr>
          <w:b/>
        </w:rPr>
        <w:t>numbers</w:t>
      </w:r>
      <w:r>
        <w:t xml:space="preserve"> </w:t>
      </w:r>
      <w:r w:rsidRPr="004945EA">
        <w:t xml:space="preserve">separated by comma and space </w:t>
      </w:r>
      <w:r w:rsidRPr="004945EA">
        <w:rPr>
          <w:rFonts w:ascii="Consolas" w:hAnsi="Consolas"/>
          <w:b/>
        </w:rPr>
        <w:t>", "</w:t>
      </w:r>
      <w:r>
        <w:t xml:space="preserve">. </w:t>
      </w:r>
      <w:r w:rsidRPr="004945EA">
        <w:t xml:space="preserve">Print the </w:t>
      </w:r>
      <w:r w:rsidRPr="004945EA">
        <w:rPr>
          <w:b/>
        </w:rPr>
        <w:t>indices</w:t>
      </w:r>
      <w:r w:rsidRPr="004945EA">
        <w:t xml:space="preserve"> of all </w:t>
      </w:r>
      <w:r w:rsidRPr="004945EA">
        <w:rPr>
          <w:b/>
        </w:rPr>
        <w:t>even numbers</w:t>
      </w:r>
    </w:p>
    <w:p w:rsidR="004945EA" w:rsidRPr="00167B0D" w:rsidRDefault="004945EA" w:rsidP="004945E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53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880"/>
      </w:tblGrid>
      <w:tr w:rsidR="004945EA" w:rsidRPr="0053582A" w:rsidTr="004945EA">
        <w:tc>
          <w:tcPr>
            <w:tcW w:w="2492" w:type="dxa"/>
            <w:shd w:val="clear" w:color="auto" w:fill="D9D9D9" w:themeFill="background1" w:themeFillShade="D9"/>
          </w:tcPr>
          <w:p w:rsidR="004945EA" w:rsidRPr="0053582A" w:rsidRDefault="004945EA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945EA" w:rsidRPr="0053582A" w:rsidRDefault="004945EA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945EA" w:rsidRPr="0053582A" w:rsidTr="004945EA">
        <w:tc>
          <w:tcPr>
            <w:tcW w:w="2492" w:type="dxa"/>
          </w:tcPr>
          <w:p w:rsidR="004945EA" w:rsidRPr="00752F89" w:rsidRDefault="004945EA" w:rsidP="0051473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52F89"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880" w:type="dxa"/>
          </w:tcPr>
          <w:p w:rsidR="004945EA" w:rsidRPr="0053582A" w:rsidRDefault="004945EA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945EA"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4945EA" w:rsidRPr="0053582A" w:rsidTr="004945EA">
        <w:tc>
          <w:tcPr>
            <w:tcW w:w="2492" w:type="dxa"/>
          </w:tcPr>
          <w:p w:rsidR="004945EA" w:rsidRPr="00752F89" w:rsidRDefault="004945EA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52F89">
              <w:rPr>
                <w:rFonts w:ascii="Consolas" w:hAnsi="Consolas"/>
                <w:bCs/>
                <w:sz w:val="24"/>
                <w:szCs w:val="24"/>
              </w:rPr>
              <w:t>2, 4, 6, 9, 10</w:t>
            </w:r>
          </w:p>
        </w:tc>
        <w:tc>
          <w:tcPr>
            <w:tcW w:w="2880" w:type="dxa"/>
          </w:tcPr>
          <w:p w:rsidR="004945EA" w:rsidRPr="004945EA" w:rsidRDefault="004945EA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945EA"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:rsidR="004945EA" w:rsidRDefault="004945EA" w:rsidP="004945EA">
      <w:pPr>
        <w:pStyle w:val="Heading3"/>
      </w:pPr>
      <w:r>
        <w:t>Hints</w:t>
      </w:r>
    </w:p>
    <w:p w:rsidR="004945EA" w:rsidRDefault="004945EA" w:rsidP="004945EA">
      <w:r>
        <w:t>Read the string, split it and convert the list of strings into a list of numbers using lambda</w:t>
      </w:r>
    </w:p>
    <w:p w:rsidR="004945EA" w:rsidRDefault="004945EA" w:rsidP="004945EA">
      <w:r>
        <w:rPr>
          <w:noProof/>
        </w:rPr>
        <w:drawing>
          <wp:inline distT="0" distB="0" distL="0" distR="0" wp14:anchorId="6085C00C" wp14:editId="3C4B8195">
            <wp:extent cx="5972810" cy="610235"/>
            <wp:effectExtent l="19050" t="19050" r="2794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5EA" w:rsidRDefault="004945EA" w:rsidP="004945EA">
      <w:r>
        <w:t>Create a loop to check all the numbers if they are even, and add the indices for those who are</w:t>
      </w:r>
    </w:p>
    <w:p w:rsidR="004945EA" w:rsidRDefault="00432E1F" w:rsidP="004945EA">
      <w:r>
        <w:rPr>
          <w:noProof/>
        </w:rPr>
        <w:drawing>
          <wp:inline distT="0" distB="0" distL="0" distR="0" wp14:anchorId="3CA92EA4" wp14:editId="5F1248B5">
            <wp:extent cx="5532120" cy="1239816"/>
            <wp:effectExtent l="19050" t="19050" r="1143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246" cy="1241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5EA" w:rsidRDefault="004945EA" w:rsidP="004945EA">
      <w:r>
        <w:t>Print the result</w:t>
      </w:r>
    </w:p>
    <w:p w:rsidR="004945EA" w:rsidRPr="004945EA" w:rsidRDefault="004945EA" w:rsidP="004945EA">
      <w:r>
        <w:rPr>
          <w:noProof/>
        </w:rPr>
        <w:drawing>
          <wp:inline distT="0" distB="0" distL="0" distR="0" wp14:anchorId="7A3DAC07" wp14:editId="2273A3E3">
            <wp:extent cx="4543425" cy="3810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BB3" w:rsidRDefault="00D66E80" w:rsidP="00D97BB3">
      <w:pPr>
        <w:pStyle w:val="Heading2"/>
      </w:pPr>
      <w:r>
        <w:t>The Office</w:t>
      </w:r>
    </w:p>
    <w:p w:rsidR="00167B0D" w:rsidRDefault="00167B0D" w:rsidP="00167B0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You will receive </w:t>
      </w:r>
      <w:r w:rsidRPr="006D492E">
        <w:rPr>
          <w:rFonts w:eastAsiaTheme="minorHAnsi" w:cstheme="minorBidi"/>
          <w:color w:val="auto"/>
          <w:sz w:val="22"/>
          <w:szCs w:val="22"/>
        </w:rPr>
        <w:t>two lines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of input: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a </w:t>
      </w:r>
      <w:r w:rsidRPr="006D492E">
        <w:rPr>
          <w:rFonts w:eastAsiaTheme="minorHAnsi" w:cstheme="minorBidi"/>
          <w:color w:val="auto"/>
          <w:sz w:val="22"/>
          <w:szCs w:val="22"/>
        </w:rPr>
        <w:t>list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of employee's happiness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as </w:t>
      </w:r>
      <w:r w:rsidRPr="006D492E">
        <w:rPr>
          <w:rFonts w:eastAsiaTheme="minorHAnsi" w:cstheme="minorBidi"/>
          <w:color w:val="auto"/>
          <w:sz w:val="22"/>
          <w:szCs w:val="22"/>
        </w:rPr>
        <w:t>string with numbers separated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by a </w:t>
      </w:r>
      <w:r w:rsidRPr="006D492E">
        <w:rPr>
          <w:rFonts w:eastAsiaTheme="minorHAnsi" w:cstheme="minorBidi"/>
          <w:color w:val="auto"/>
          <w:sz w:val="22"/>
          <w:szCs w:val="22"/>
        </w:rPr>
        <w:t>single space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and a </w:t>
      </w:r>
      <w:r w:rsidRPr="006D492E">
        <w:rPr>
          <w:rFonts w:eastAsiaTheme="minorHAnsi" w:cstheme="minorBidi"/>
          <w:color w:val="auto"/>
          <w:sz w:val="22"/>
          <w:szCs w:val="22"/>
        </w:rPr>
        <w:t>happiness improvement factor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(single </w:t>
      </w:r>
      <w:r w:rsidRPr="006D492E">
        <w:rPr>
          <w:rFonts w:eastAsiaTheme="minorHAnsi" w:cstheme="minorBidi"/>
          <w:color w:val="auto"/>
          <w:sz w:val="22"/>
          <w:szCs w:val="22"/>
        </w:rPr>
        <w:t>number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>)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. Your task is to find out if the employees are generally happy in their office. To do that you have to increase their happiness by </w:t>
      </w:r>
      <w:r w:rsidRPr="006D492E">
        <w:rPr>
          <w:rFonts w:eastAsiaTheme="minorHAnsi" w:cstheme="minorBidi"/>
          <w:color w:val="auto"/>
          <w:sz w:val="22"/>
          <w:szCs w:val="22"/>
        </w:rPr>
        <w:t>multiplying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the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6D492E">
        <w:rPr>
          <w:rFonts w:eastAsiaTheme="minorHAnsi" w:cstheme="minorBidi"/>
          <w:color w:val="auto"/>
          <w:sz w:val="22"/>
          <w:szCs w:val="22"/>
        </w:rPr>
        <w:t>employee's happiness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(the 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>numbers from the list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) </w:t>
      </w:r>
      <w:r w:rsidRPr="006D492E">
        <w:rPr>
          <w:rFonts w:eastAsiaTheme="minorHAnsi" w:cstheme="minorBidi"/>
          <w:color w:val="auto"/>
          <w:sz w:val="22"/>
          <w:szCs w:val="22"/>
        </w:rPr>
        <w:t>by the factor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D492E">
        <w:rPr>
          <w:rFonts w:eastAsiaTheme="minorHAnsi" w:cstheme="minorBidi"/>
          <w:color w:val="auto"/>
          <w:sz w:val="22"/>
          <w:szCs w:val="22"/>
        </w:rPr>
        <w:t>filter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the employees which </w:t>
      </w:r>
      <w:r w:rsidRPr="006D492E">
        <w:rPr>
          <w:rFonts w:eastAsiaTheme="minorHAnsi" w:cstheme="minorBidi"/>
          <w:color w:val="auto"/>
          <w:sz w:val="22"/>
          <w:szCs w:val="22"/>
        </w:rPr>
        <w:t>happiness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is </w:t>
      </w:r>
      <w:r w:rsidRPr="006D492E">
        <w:rPr>
          <w:rFonts w:eastAsiaTheme="minorHAnsi" w:cstheme="minorBidi"/>
          <w:color w:val="auto"/>
          <w:sz w:val="22"/>
          <w:szCs w:val="22"/>
        </w:rPr>
        <w:t>greater than or equal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to the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6D492E">
        <w:rPr>
          <w:rFonts w:eastAsiaTheme="minorHAnsi" w:cstheme="minorBidi"/>
          <w:color w:val="auto"/>
          <w:sz w:val="22"/>
          <w:szCs w:val="22"/>
        </w:rPr>
        <w:t>average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in the </w:t>
      </w:r>
      <w:r w:rsidRPr="006D492E">
        <w:rPr>
          <w:rFonts w:eastAsiaTheme="minorHAnsi" w:cstheme="minorBidi"/>
          <w:color w:val="auto"/>
          <w:sz w:val="22"/>
          <w:szCs w:val="22"/>
        </w:rPr>
        <w:t>new list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6D492E">
        <w:rPr>
          <w:rFonts w:eastAsiaTheme="minorHAnsi" w:cstheme="minorBidi"/>
          <w:color w:val="auto"/>
          <w:sz w:val="22"/>
          <w:szCs w:val="22"/>
        </w:rPr>
        <w:t>print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the result</w:t>
      </w:r>
    </w:p>
    <w:p w:rsidR="00167B0D" w:rsidRDefault="00167B0D" w:rsidP="00167B0D">
      <w:r>
        <w:t xml:space="preserve">There are </w:t>
      </w:r>
      <w:r w:rsidRPr="006D492E">
        <w:rPr>
          <w:b/>
        </w:rPr>
        <w:t>two types of output</w:t>
      </w:r>
      <w:r>
        <w:t>:</w:t>
      </w:r>
    </w:p>
    <w:p w:rsidR="00167B0D" w:rsidRPr="006D492E" w:rsidRDefault="00167B0D" w:rsidP="00167B0D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If the </w:t>
      </w:r>
      <w:r w:rsidRPr="006D492E">
        <w:rPr>
          <w:b/>
        </w:rPr>
        <w:t>half or more</w:t>
      </w:r>
      <w:r>
        <w:t xml:space="preserve"> of the employees have </w:t>
      </w:r>
      <w:r w:rsidRPr="006D492E">
        <w:rPr>
          <w:b/>
        </w:rPr>
        <w:t>happiness &gt;= than the average</w:t>
      </w:r>
      <w:r>
        <w:t xml:space="preserve">: </w:t>
      </w:r>
      <w:r w:rsidRPr="006D492E">
        <w:rPr>
          <w:rFonts w:ascii="Consolas" w:hAnsi="Consolas"/>
          <w:b/>
        </w:rPr>
        <w:t>"Score: {happy_count}/{unhappy_count}. Employees are happy!"</w:t>
      </w:r>
    </w:p>
    <w:p w:rsidR="00167B0D" w:rsidRPr="00167B0D" w:rsidRDefault="00167B0D" w:rsidP="00167B0D">
      <w:pPr>
        <w:pStyle w:val="ListParagraph"/>
        <w:numPr>
          <w:ilvl w:val="0"/>
          <w:numId w:val="25"/>
        </w:numPr>
      </w:pPr>
      <w:r>
        <w:lastRenderedPageBreak/>
        <w:t xml:space="preserve">Otherwise: </w:t>
      </w:r>
      <w:r w:rsidRPr="006D492E">
        <w:rPr>
          <w:rFonts w:ascii="Consolas" w:hAnsi="Consolas"/>
          <w:b/>
        </w:rPr>
        <w:t>"Score: {happy_count}/{unhappy_count}. Employees are not happy!"</w:t>
      </w:r>
    </w:p>
    <w:p w:rsidR="00D97BB3" w:rsidRPr="00167B0D" w:rsidRDefault="00D97BB3" w:rsidP="00167B0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4950"/>
        <w:gridCol w:w="3510"/>
      </w:tblGrid>
      <w:tr w:rsidR="006D492E" w:rsidRPr="0053582A" w:rsidTr="006D492E">
        <w:tc>
          <w:tcPr>
            <w:tcW w:w="2042" w:type="dxa"/>
            <w:shd w:val="clear" w:color="auto" w:fill="D9D9D9" w:themeFill="background1" w:themeFillShade="D9"/>
          </w:tcPr>
          <w:p w:rsidR="006D492E" w:rsidRPr="0053582A" w:rsidRDefault="006D492E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D492E" w:rsidRPr="0053582A" w:rsidRDefault="006D492E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6D492E" w:rsidRPr="0053582A" w:rsidRDefault="006D492E" w:rsidP="006D492E">
            <w:pPr>
              <w:spacing w:before="0" w:after="0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6D492E" w:rsidRPr="0053582A" w:rsidTr="004945EA">
        <w:tc>
          <w:tcPr>
            <w:tcW w:w="2042" w:type="dxa"/>
          </w:tcPr>
          <w:p w:rsidR="006D492E" w:rsidRDefault="006D492E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:rsidR="006D492E" w:rsidRPr="0053582A" w:rsidRDefault="006D492E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</w:tcPr>
          <w:p w:rsidR="006D492E" w:rsidRPr="006D492E" w:rsidRDefault="006D492E" w:rsidP="004945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D492E">
              <w:rPr>
                <w:rFonts w:ascii="Consolas" w:hAnsi="Consolas"/>
                <w:bCs/>
                <w:sz w:val="24"/>
                <w:szCs w:val="24"/>
              </w:rPr>
              <w:t>Score 2/6. Employees are not happy!</w:t>
            </w:r>
          </w:p>
          <w:p w:rsidR="006D492E" w:rsidRPr="0053582A" w:rsidRDefault="006D492E" w:rsidP="004945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:rsidR="006D492E" w:rsidRP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6D492E" w:rsidRPr="0053582A" w:rsidTr="004945EA">
        <w:tc>
          <w:tcPr>
            <w:tcW w:w="2042" w:type="dxa"/>
          </w:tcPr>
          <w:p w:rsidR="006D492E" w:rsidRPr="006D492E" w:rsidRDefault="006D492E" w:rsidP="006D492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D492E">
              <w:rPr>
                <w:rFonts w:ascii="Consolas" w:hAnsi="Consolas"/>
                <w:sz w:val="24"/>
                <w:szCs w:val="24"/>
              </w:rPr>
              <w:t>2 3 2 1 3 3</w:t>
            </w:r>
          </w:p>
          <w:p w:rsidR="006D492E" w:rsidRPr="0053582A" w:rsidRDefault="006D492E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D492E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:rsidR="006D492E" w:rsidRPr="0053582A" w:rsidRDefault="006D492E" w:rsidP="004945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D492E">
              <w:rPr>
                <w:rFonts w:ascii="Consolas" w:hAnsi="Consolas"/>
                <w:bCs/>
                <w:sz w:val="24"/>
                <w:szCs w:val="24"/>
              </w:rPr>
              <w:t>Score: 3/6. Employees are happy</w:t>
            </w:r>
            <w:r>
              <w:rPr>
                <w:rFonts w:ascii="Consolas" w:hAnsi="Consolas"/>
                <w:bCs/>
                <w:sz w:val="24"/>
                <w:szCs w:val="24"/>
              </w:rPr>
              <w:t>!</w:t>
            </w:r>
          </w:p>
        </w:tc>
        <w:tc>
          <w:tcPr>
            <w:tcW w:w="3510" w:type="dxa"/>
          </w:tcPr>
          <w:p w:rsidR="006D492E" w:rsidRPr="00A12991" w:rsidRDefault="006D492E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:rsidR="00760A39" w:rsidRDefault="00760A39" w:rsidP="00760A39"/>
    <w:p w:rsidR="00D97BB3" w:rsidRDefault="00A12991" w:rsidP="00A12991">
      <w:pPr>
        <w:pStyle w:val="Heading3"/>
      </w:pPr>
      <w:r>
        <w:t>Hints</w:t>
      </w:r>
    </w:p>
    <w:p w:rsidR="00A12991" w:rsidRDefault="00760A39" w:rsidP="00A12991">
      <w:r>
        <w:t xml:space="preserve">First, we </w:t>
      </w:r>
      <w:r w:rsidRPr="00760A39">
        <w:rPr>
          <w:b/>
        </w:rPr>
        <w:t>read</w:t>
      </w:r>
      <w:r>
        <w:t xml:space="preserve"> the input</w:t>
      </w:r>
    </w:p>
    <w:p w:rsidR="00760A39" w:rsidRDefault="00760A39" w:rsidP="00760A39">
      <w:r>
        <w:rPr>
          <w:noProof/>
        </w:rPr>
        <w:drawing>
          <wp:inline distT="0" distB="0" distL="0" distR="0" wp14:anchorId="15F80CDA" wp14:editId="223F993D">
            <wp:extent cx="5972810" cy="1057910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A39" w:rsidRDefault="00760A39" w:rsidP="00760A39">
      <w:r>
        <w:t xml:space="preserve">Then we use the </w:t>
      </w:r>
      <w:r w:rsidRPr="00760A39">
        <w:rPr>
          <w:rFonts w:ascii="Consolas" w:hAnsi="Consolas"/>
          <w:b/>
        </w:rPr>
        <w:t>map</w:t>
      </w:r>
      <w:r w:rsidR="00E019DA">
        <w:rPr>
          <w:rFonts w:ascii="Consolas" w:hAnsi="Consolas"/>
          <w:b/>
        </w:rPr>
        <w:t>()</w:t>
      </w:r>
      <w:r>
        <w:t xml:space="preserve"> function to </w:t>
      </w:r>
      <w:r w:rsidRPr="00760A39">
        <w:rPr>
          <w:b/>
        </w:rPr>
        <w:t>multiply</w:t>
      </w:r>
      <w:r>
        <w:t xml:space="preserve"> each element with </w:t>
      </w:r>
      <w:r w:rsidRPr="00760A39">
        <w:rPr>
          <w:b/>
        </w:rPr>
        <w:t>the factor</w:t>
      </w:r>
    </w:p>
    <w:p w:rsidR="00760A39" w:rsidRDefault="00760A39" w:rsidP="00760A39">
      <w:r>
        <w:rPr>
          <w:noProof/>
        </w:rPr>
        <w:drawing>
          <wp:inline distT="0" distB="0" distL="0" distR="0" wp14:anchorId="77D87750" wp14:editId="5A9E0F24">
            <wp:extent cx="5972810" cy="234315"/>
            <wp:effectExtent l="19050" t="19050" r="279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A39" w:rsidRDefault="00760A39" w:rsidP="00760A39">
      <w:pPr>
        <w:pStyle w:val="ListParagraph"/>
        <w:numPr>
          <w:ilvl w:val="0"/>
          <w:numId w:val="26"/>
        </w:numPr>
      </w:pPr>
      <w:r>
        <w:t xml:space="preserve">Since all of the elements in the employees list are </w:t>
      </w:r>
      <w:r w:rsidRPr="00760A39">
        <w:rPr>
          <w:b/>
        </w:rPr>
        <w:t>strings</w:t>
      </w:r>
      <w:r>
        <w:t xml:space="preserve">, we </w:t>
      </w:r>
      <w:r w:rsidRPr="00760A39">
        <w:rPr>
          <w:b/>
        </w:rPr>
        <w:t>parse</w:t>
      </w:r>
      <w:r>
        <w:t xml:space="preserve"> them to </w:t>
      </w:r>
      <w:r w:rsidRPr="00760A39">
        <w:rPr>
          <w:b/>
        </w:rPr>
        <w:t>ints</w:t>
      </w:r>
      <w:r>
        <w:t xml:space="preserve"> before we </w:t>
      </w:r>
      <w:r w:rsidRPr="00760A39">
        <w:rPr>
          <w:b/>
        </w:rPr>
        <w:t>multiply</w:t>
      </w:r>
      <w:r>
        <w:t xml:space="preserve"> them</w:t>
      </w:r>
    </w:p>
    <w:p w:rsidR="00760A39" w:rsidRPr="00760A39" w:rsidRDefault="00760A39" w:rsidP="00760A39">
      <w:pPr>
        <w:pStyle w:val="ListParagraph"/>
        <w:numPr>
          <w:ilvl w:val="0"/>
          <w:numId w:val="26"/>
        </w:numPr>
      </w:pPr>
      <w:r>
        <w:t xml:space="preserve">Don't forget that the map function returns a </w:t>
      </w:r>
      <w:r w:rsidRPr="00760A39">
        <w:rPr>
          <w:b/>
        </w:rPr>
        <w:t>map object</w:t>
      </w:r>
      <w:r>
        <w:t xml:space="preserve">, so we need to </w:t>
      </w:r>
      <w:r w:rsidRPr="00760A39">
        <w:rPr>
          <w:b/>
        </w:rPr>
        <w:t>cast it to a list</w:t>
      </w:r>
    </w:p>
    <w:p w:rsidR="00760A39" w:rsidRDefault="00760A39" w:rsidP="00760A39">
      <w:r>
        <w:t>Now, it is time to filter the elements that are greater than the average</w:t>
      </w:r>
    </w:p>
    <w:p w:rsidR="00760A39" w:rsidRDefault="00760A39" w:rsidP="00760A39">
      <w:r>
        <w:t xml:space="preserve"> </w:t>
      </w:r>
      <w:r>
        <w:rPr>
          <w:noProof/>
        </w:rPr>
        <w:drawing>
          <wp:inline distT="0" distB="0" distL="0" distR="0" wp14:anchorId="26897F64" wp14:editId="76BEE532">
            <wp:extent cx="5972810" cy="167640"/>
            <wp:effectExtent l="19050" t="19050" r="279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A39" w:rsidRPr="00760A39" w:rsidRDefault="00760A39" w:rsidP="00760A39">
      <w:pPr>
        <w:pStyle w:val="ListParagraph"/>
        <w:numPr>
          <w:ilvl w:val="0"/>
          <w:numId w:val="27"/>
        </w:numPr>
      </w:pPr>
      <w:r>
        <w:t xml:space="preserve">We find the average by </w:t>
      </w:r>
      <w:r w:rsidRPr="00760A39">
        <w:rPr>
          <w:b/>
        </w:rPr>
        <w:t>summing</w:t>
      </w:r>
      <w:r>
        <w:t xml:space="preserve"> the elements and </w:t>
      </w:r>
      <w:r w:rsidRPr="00760A39">
        <w:rPr>
          <w:b/>
        </w:rPr>
        <w:t xml:space="preserve">divide </w:t>
      </w:r>
      <w:r w:rsidR="00E019DA">
        <w:t>the result to it</w:t>
      </w:r>
      <w:r>
        <w:t xml:space="preserve">s </w:t>
      </w:r>
      <w:r w:rsidRPr="00760A39">
        <w:rPr>
          <w:b/>
        </w:rPr>
        <w:t>length</w:t>
      </w:r>
    </w:p>
    <w:p w:rsidR="00760A39" w:rsidRDefault="00760A39" w:rsidP="00760A39">
      <w:r>
        <w:t>Finally we print the result</w:t>
      </w:r>
    </w:p>
    <w:p w:rsidR="00760A39" w:rsidRPr="00760A39" w:rsidRDefault="00760A39" w:rsidP="00760A39">
      <w:r>
        <w:rPr>
          <w:noProof/>
        </w:rPr>
        <w:lastRenderedPageBreak/>
        <w:drawing>
          <wp:inline distT="0" distB="0" distL="0" distR="0" wp14:anchorId="2907D640" wp14:editId="12D60858">
            <wp:extent cx="5972810" cy="643255"/>
            <wp:effectExtent l="19050" t="19050" r="2794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60A39" w:rsidRPr="00760A39">
      <w:footerReference w:type="default" r:id="rId2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62" w:rsidRDefault="00261A62" w:rsidP="00CD5174">
      <w:pPr>
        <w:spacing w:before="0" w:after="0" w:line="240" w:lineRule="auto"/>
      </w:pPr>
      <w:r>
        <w:separator/>
      </w:r>
    </w:p>
  </w:endnote>
  <w:endnote w:type="continuationSeparator" w:id="0">
    <w:p w:rsidR="00261A62" w:rsidRDefault="00261A62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20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20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720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720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62" w:rsidRDefault="00261A62" w:rsidP="00CD5174">
      <w:pPr>
        <w:spacing w:before="0" w:after="0" w:line="240" w:lineRule="auto"/>
      </w:pPr>
      <w:r>
        <w:separator/>
      </w:r>
    </w:p>
  </w:footnote>
  <w:footnote w:type="continuationSeparator" w:id="0">
    <w:p w:rsidR="00261A62" w:rsidRDefault="00261A62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4D77"/>
    <w:multiLevelType w:val="hybridMultilevel"/>
    <w:tmpl w:val="8EA4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227E8"/>
    <w:multiLevelType w:val="hybridMultilevel"/>
    <w:tmpl w:val="35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B030D"/>
    <w:multiLevelType w:val="hybridMultilevel"/>
    <w:tmpl w:val="91C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20C8B"/>
    <w:multiLevelType w:val="hybridMultilevel"/>
    <w:tmpl w:val="ED0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630E5"/>
    <w:multiLevelType w:val="hybridMultilevel"/>
    <w:tmpl w:val="0C1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8"/>
  </w:num>
  <w:num w:numId="4">
    <w:abstractNumId w:val="31"/>
  </w:num>
  <w:num w:numId="5">
    <w:abstractNumId w:val="25"/>
  </w:num>
  <w:num w:numId="6">
    <w:abstractNumId w:val="10"/>
  </w:num>
  <w:num w:numId="7">
    <w:abstractNumId w:val="24"/>
  </w:num>
  <w:num w:numId="8">
    <w:abstractNumId w:val="2"/>
  </w:num>
  <w:num w:numId="9">
    <w:abstractNumId w:val="17"/>
  </w:num>
  <w:num w:numId="10">
    <w:abstractNumId w:val="33"/>
  </w:num>
  <w:num w:numId="11">
    <w:abstractNumId w:val="36"/>
  </w:num>
  <w:num w:numId="12">
    <w:abstractNumId w:val="26"/>
  </w:num>
  <w:num w:numId="13">
    <w:abstractNumId w:val="22"/>
  </w:num>
  <w:num w:numId="14">
    <w:abstractNumId w:val="27"/>
  </w:num>
  <w:num w:numId="15">
    <w:abstractNumId w:val="38"/>
  </w:num>
  <w:num w:numId="16">
    <w:abstractNumId w:val="32"/>
  </w:num>
  <w:num w:numId="17">
    <w:abstractNumId w:val="12"/>
  </w:num>
  <w:num w:numId="18">
    <w:abstractNumId w:val="5"/>
  </w:num>
  <w:num w:numId="19">
    <w:abstractNumId w:val="8"/>
  </w:num>
  <w:num w:numId="20">
    <w:abstractNumId w:val="29"/>
  </w:num>
  <w:num w:numId="21">
    <w:abstractNumId w:val="20"/>
  </w:num>
  <w:num w:numId="22">
    <w:abstractNumId w:val="15"/>
  </w:num>
  <w:num w:numId="23">
    <w:abstractNumId w:val="16"/>
  </w:num>
  <w:num w:numId="24">
    <w:abstractNumId w:val="13"/>
  </w:num>
  <w:num w:numId="25">
    <w:abstractNumId w:val="4"/>
  </w:num>
  <w:num w:numId="26">
    <w:abstractNumId w:val="37"/>
  </w:num>
  <w:num w:numId="27">
    <w:abstractNumId w:val="6"/>
  </w:num>
  <w:num w:numId="28">
    <w:abstractNumId w:val="1"/>
  </w:num>
  <w:num w:numId="29">
    <w:abstractNumId w:val="19"/>
  </w:num>
  <w:num w:numId="30">
    <w:abstractNumId w:val="3"/>
  </w:num>
  <w:num w:numId="31">
    <w:abstractNumId w:val="34"/>
  </w:num>
  <w:num w:numId="32">
    <w:abstractNumId w:val="23"/>
  </w:num>
  <w:num w:numId="33">
    <w:abstractNumId w:val="35"/>
  </w:num>
  <w:num w:numId="34">
    <w:abstractNumId w:val="30"/>
  </w:num>
  <w:num w:numId="35">
    <w:abstractNumId w:val="18"/>
  </w:num>
  <w:num w:numId="36">
    <w:abstractNumId w:val="14"/>
  </w:num>
  <w:num w:numId="37">
    <w:abstractNumId w:val="9"/>
  </w:num>
  <w:num w:numId="38">
    <w:abstractNumId w:val="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B11D4"/>
    <w:rsid w:val="001014D7"/>
    <w:rsid w:val="00112E70"/>
    <w:rsid w:val="00121230"/>
    <w:rsid w:val="00144326"/>
    <w:rsid w:val="00167B0D"/>
    <w:rsid w:val="00196284"/>
    <w:rsid w:val="001D6A9E"/>
    <w:rsid w:val="00240F01"/>
    <w:rsid w:val="00247872"/>
    <w:rsid w:val="00261A62"/>
    <w:rsid w:val="00271100"/>
    <w:rsid w:val="00296D1E"/>
    <w:rsid w:val="003220F8"/>
    <w:rsid w:val="0036613B"/>
    <w:rsid w:val="00384F71"/>
    <w:rsid w:val="003A13B2"/>
    <w:rsid w:val="003B5095"/>
    <w:rsid w:val="003C36BE"/>
    <w:rsid w:val="003D4364"/>
    <w:rsid w:val="00432E1F"/>
    <w:rsid w:val="00487759"/>
    <w:rsid w:val="004945EA"/>
    <w:rsid w:val="004C3F38"/>
    <w:rsid w:val="00500183"/>
    <w:rsid w:val="005B6250"/>
    <w:rsid w:val="0060554F"/>
    <w:rsid w:val="006516A8"/>
    <w:rsid w:val="00670294"/>
    <w:rsid w:val="00691663"/>
    <w:rsid w:val="006D492E"/>
    <w:rsid w:val="00732FBD"/>
    <w:rsid w:val="00752F89"/>
    <w:rsid w:val="007574AD"/>
    <w:rsid w:val="00760A39"/>
    <w:rsid w:val="00786151"/>
    <w:rsid w:val="007978EF"/>
    <w:rsid w:val="007D0B8F"/>
    <w:rsid w:val="00834ACF"/>
    <w:rsid w:val="00841588"/>
    <w:rsid w:val="00841A9E"/>
    <w:rsid w:val="0085796D"/>
    <w:rsid w:val="0087291C"/>
    <w:rsid w:val="0088540D"/>
    <w:rsid w:val="00937889"/>
    <w:rsid w:val="0098603C"/>
    <w:rsid w:val="009B6D64"/>
    <w:rsid w:val="00A12991"/>
    <w:rsid w:val="00A555D1"/>
    <w:rsid w:val="00AA234A"/>
    <w:rsid w:val="00B132F2"/>
    <w:rsid w:val="00BA6EF2"/>
    <w:rsid w:val="00BD7203"/>
    <w:rsid w:val="00C56F66"/>
    <w:rsid w:val="00CD5174"/>
    <w:rsid w:val="00CE362E"/>
    <w:rsid w:val="00CF5671"/>
    <w:rsid w:val="00D41E9B"/>
    <w:rsid w:val="00D50BD8"/>
    <w:rsid w:val="00D66E80"/>
    <w:rsid w:val="00D97BB3"/>
    <w:rsid w:val="00DF17BA"/>
    <w:rsid w:val="00E019DA"/>
    <w:rsid w:val="00E302A8"/>
    <w:rsid w:val="00E625CB"/>
    <w:rsid w:val="00EA6110"/>
    <w:rsid w:val="00F0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EB71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09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09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5095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09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09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9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3B50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5095"/>
  </w:style>
  <w:style w:type="character" w:customStyle="1" w:styleId="Heading1Char">
    <w:name w:val="Heading 1 Char"/>
    <w:basedOn w:val="DefaultParagraphFont"/>
    <w:link w:val="Heading1"/>
    <w:uiPriority w:val="9"/>
    <w:rsid w:val="003B509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09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09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B509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9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B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95"/>
  </w:style>
  <w:style w:type="paragraph" w:styleId="Footer">
    <w:name w:val="footer"/>
    <w:basedOn w:val="Normal"/>
    <w:link w:val="FooterChar"/>
    <w:uiPriority w:val="99"/>
    <w:unhideWhenUsed/>
    <w:rsid w:val="003B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95"/>
  </w:style>
  <w:style w:type="paragraph" w:styleId="BalloonText">
    <w:name w:val="Balloon Text"/>
    <w:basedOn w:val="Normal"/>
    <w:link w:val="BalloonTextChar"/>
    <w:uiPriority w:val="99"/>
    <w:semiHidden/>
    <w:unhideWhenUsed/>
    <w:rsid w:val="003B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50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09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50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09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B509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B509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B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B5095"/>
  </w:style>
  <w:style w:type="table" w:customStyle="1" w:styleId="TableGrid1">
    <w:name w:val="Table Grid1"/>
    <w:basedOn w:val="TableNormal"/>
    <w:next w:val="TableGrid"/>
    <w:uiPriority w:val="59"/>
    <w:rsid w:val="003B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B509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50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B5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5095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3B5095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3B5095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3B5095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3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746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Advanced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37</cp:revision>
  <dcterms:created xsi:type="dcterms:W3CDTF">2019-05-14T06:56:00Z</dcterms:created>
  <dcterms:modified xsi:type="dcterms:W3CDTF">2019-10-16T11:13:00Z</dcterms:modified>
</cp:coreProperties>
</file>