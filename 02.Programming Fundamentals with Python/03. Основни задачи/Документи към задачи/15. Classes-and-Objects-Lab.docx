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302A8" w:rsidP="004C3F38" w:rsidRDefault="004C3F38" w14:paraId="1D78B44D" wp14:textId="77777777">
      <w:pPr>
        <w:pStyle w:val="Heading1"/>
        <w:jc w:val="center"/>
      </w:pPr>
      <w:r>
        <w:t xml:space="preserve">Lab: </w:t>
      </w:r>
      <w:r w:rsidR="00FC4AC3">
        <w:t>Classes and Objects</w:t>
      </w:r>
    </w:p>
    <w:p w:rsidR="004C3F38" w:rsidP="59DDE7C7" w:rsidRDefault="004C3F38" w14:paraId="40645C45" w14:textId="75A1BC41">
      <w:pPr>
        <w:pStyle w:val="Normal"/>
        <w:jc w:val="center"/>
      </w:pPr>
      <w:r w:rsidRPr="59DDE7C7" w:rsidR="004C3F38">
        <w:rPr>
          <w:sz w:val="24"/>
          <w:szCs w:val="24"/>
        </w:rPr>
        <w:t xml:space="preserve">Problems for in-class lab for the </w:t>
      </w:r>
      <w:hyperlink r:id="Rddddaa289b69485f">
        <w:r w:rsidRPr="59DDE7C7" w:rsidR="00695EC9">
          <w:rPr>
            <w:rStyle w:val="Hyperlink"/>
            <w:sz w:val="24"/>
            <w:szCs w:val="24"/>
          </w:rPr>
          <w:t>Python Fundamentals Course</w:t>
        </w:r>
        <w:r w:rsidRPr="59DDE7C7" w:rsidR="00695EC9">
          <w:rPr>
            <w:rStyle w:val="Hyperlink"/>
            <w:sz w:val="24"/>
            <w:szCs w:val="24"/>
          </w:rPr>
          <w:t xml:space="preserve"> @</w:t>
        </w:r>
        <w:r w:rsidRPr="59DDE7C7" w:rsidR="00695EC9">
          <w:rPr>
            <w:rStyle w:val="Hyperlink"/>
            <w:sz w:val="24"/>
            <w:szCs w:val="24"/>
          </w:rPr>
          <w:t>SoftUni</w:t>
        </w:r>
      </w:hyperlink>
      <w:r w:rsidRPr="59DDE7C7" w:rsidR="00695EC9">
        <w:rPr>
          <w:sz w:val="24"/>
          <w:szCs w:val="24"/>
        </w:rPr>
        <w:t>.</w:t>
      </w:r>
      <w:r w:rsidRPr="59DDE7C7" w:rsidR="00695EC9">
        <w:rPr>
          <w:color w:val="FF0000"/>
          <w:sz w:val="24"/>
          <w:szCs w:val="24"/>
        </w:rPr>
        <w:t xml:space="preserve"> </w:t>
      </w:r>
      <w:r w:rsidRPr="59DDE7C7" w:rsidR="004C3F38">
        <w:rPr>
          <w:sz w:val="24"/>
          <w:szCs w:val="24"/>
        </w:rPr>
        <w:t xml:space="preserve">Submit your solutions in </w:t>
      </w:r>
      <w:r w:rsidRPr="59DDE7C7" w:rsidR="004C3F38">
        <w:rPr>
          <w:noProof/>
          <w:sz w:val="24"/>
          <w:szCs w:val="24"/>
        </w:rPr>
        <w:t>the SoftUni</w:t>
      </w:r>
      <w:r w:rsidRPr="59DDE7C7" w:rsidR="004C3F38">
        <w:rPr>
          <w:sz w:val="24"/>
          <w:szCs w:val="24"/>
        </w:rPr>
        <w:t xml:space="preserve"> judge system at</w:t>
      </w:r>
      <w:r w:rsidRPr="59DDE7C7" w:rsidR="65500FB5">
        <w:rPr>
          <w:sz w:val="24"/>
          <w:szCs w:val="24"/>
        </w:rPr>
        <w:t xml:space="preserve"> </w:t>
      </w:r>
      <w:hyperlink w:anchor="0" r:id="R57b08da52bdd4f8b">
        <w:r w:rsidRPr="59DDE7C7" w:rsidR="65500FB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https://judge.softuni.bg/Contests/Practice/Index/1733#0</w:t>
        </w:r>
      </w:hyperlink>
    </w:p>
    <w:p xmlns:wp14="http://schemas.microsoft.com/office/word/2010/wordml" w:rsidR="006D492E" w:rsidP="00D97BB3" w:rsidRDefault="001E6ADA" w14:paraId="71491BF6" wp14:textId="77777777">
      <w:pPr>
        <w:pStyle w:val="Heading2"/>
      </w:pPr>
      <w:r>
        <w:t>Comment</w:t>
      </w:r>
    </w:p>
    <w:p xmlns:wp14="http://schemas.microsoft.com/office/word/2010/wordml" w:rsidRPr="001E6ADA" w:rsidR="001E6ADA" w:rsidP="001E6ADA" w:rsidRDefault="001E6ADA" w14:paraId="73175FE1" wp14:textId="77777777">
      <w:r w:rsidRPr="001E6ADA">
        <w:t xml:space="preserve">Create a class with name </w:t>
      </w:r>
      <w:r w:rsidRPr="001E6ADA">
        <w:rPr>
          <w:rFonts w:ascii="Consolas" w:hAnsi="Consolas"/>
          <w:b/>
        </w:rPr>
        <w:t>"Comment"</w:t>
      </w:r>
      <w:r>
        <w:t xml:space="preserve">. </w:t>
      </w:r>
      <w:r w:rsidRPr="001E6ADA">
        <w:t xml:space="preserve">The </w:t>
      </w:r>
      <w:r w:rsidRPr="001E6ADA">
        <w:rPr>
          <w:rFonts w:ascii="Consolas" w:hAnsi="Consolas"/>
          <w:b/>
        </w:rPr>
        <w:t>__init__</w:t>
      </w:r>
      <w:r w:rsidRPr="001E6ADA">
        <w:t xml:space="preserve"> method should accept </w:t>
      </w:r>
      <w:r w:rsidRPr="001E6ADA">
        <w:rPr>
          <w:b/>
        </w:rPr>
        <w:t>3 parameters</w:t>
      </w:r>
    </w:p>
    <w:p xmlns:wp14="http://schemas.microsoft.com/office/word/2010/wordml" w:rsidRPr="001E6ADA" w:rsidR="001E6ADA" w:rsidP="001E6ADA" w:rsidRDefault="001E6ADA" w14:paraId="0877F255" wp14:textId="77777777">
      <w:pPr>
        <w:pStyle w:val="ListParagraph"/>
        <w:numPr>
          <w:ilvl w:val="0"/>
          <w:numId w:val="31"/>
        </w:numPr>
        <w:rPr>
          <w:b/>
        </w:rPr>
      </w:pPr>
      <w:r w:rsidRPr="001E6ADA">
        <w:rPr>
          <w:b/>
        </w:rPr>
        <w:t>username</w:t>
      </w:r>
    </w:p>
    <w:p xmlns:wp14="http://schemas.microsoft.com/office/word/2010/wordml" w:rsidRPr="001E6ADA" w:rsidR="001E6ADA" w:rsidP="001E6ADA" w:rsidRDefault="001E6ADA" w14:paraId="0B4DE83B" wp14:textId="77777777">
      <w:pPr>
        <w:pStyle w:val="ListParagraph"/>
        <w:numPr>
          <w:ilvl w:val="0"/>
          <w:numId w:val="31"/>
        </w:numPr>
        <w:rPr>
          <w:b/>
        </w:rPr>
      </w:pPr>
      <w:r w:rsidRPr="001E6ADA">
        <w:rPr>
          <w:b/>
        </w:rPr>
        <w:t>content</w:t>
      </w:r>
    </w:p>
    <w:p xmlns:wp14="http://schemas.microsoft.com/office/word/2010/wordml" w:rsidRPr="001E6ADA" w:rsidR="001E6ADA" w:rsidP="001E6ADA" w:rsidRDefault="001E6ADA" w14:paraId="0847BE23" wp14:textId="77777777">
      <w:pPr>
        <w:pStyle w:val="ListParagraph"/>
        <w:numPr>
          <w:ilvl w:val="0"/>
          <w:numId w:val="31"/>
        </w:numPr>
      </w:pPr>
      <w:r w:rsidRPr="001E6ADA">
        <w:rPr>
          <w:b/>
        </w:rPr>
        <w:t xml:space="preserve">likes </w:t>
      </w:r>
      <w:r w:rsidRPr="001E6ADA">
        <w:t>(optional, 0 by default)</w:t>
      </w:r>
    </w:p>
    <w:p xmlns:wp14="http://schemas.microsoft.com/office/word/2010/wordml" w:rsidR="001E6ADA" w:rsidP="001E6ADA" w:rsidRDefault="001E6ADA" w14:paraId="0C29D86B" wp14:textId="77777777">
      <w:r w:rsidRPr="001E6ADA">
        <w:t xml:space="preserve">Use the </w:t>
      </w:r>
      <w:r w:rsidRPr="001E6ADA">
        <w:rPr>
          <w:b/>
        </w:rPr>
        <w:t>exact names</w:t>
      </w:r>
      <w:r w:rsidRPr="001E6ADA">
        <w:t xml:space="preserve"> for your variables</w:t>
      </w:r>
    </w:p>
    <w:p xmlns:wp14="http://schemas.microsoft.com/office/word/2010/wordml" w:rsidRPr="001E6ADA" w:rsidR="001E6ADA" w:rsidP="001E6ADA" w:rsidRDefault="001E6ADA" w14:paraId="07E47A70" wp14:textId="77777777">
      <w:pPr>
        <w:rPr>
          <w:b/>
          <w:i/>
          <w:u w:val="single"/>
        </w:rPr>
      </w:pPr>
      <w:r w:rsidRPr="001E6ADA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there is no input/output for this problem. T</w:t>
      </w:r>
      <w:r w:rsidRPr="001E6ADA">
        <w:rPr>
          <w:b/>
          <w:i/>
          <w:u w:val="single"/>
        </w:rPr>
        <w:t>est the class yourself and submit only the class</w:t>
      </w:r>
    </w:p>
    <w:p xmlns:wp14="http://schemas.microsoft.com/office/word/2010/wordml" w:rsidRPr="00167B0D" w:rsidR="00691663" w:rsidP="001E6ADA" w:rsidRDefault="00691663" w14:paraId="4412BE45" wp14:textId="7777777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2"/>
        <w:gridCol w:w="3060"/>
      </w:tblGrid>
      <w:tr xmlns:wp14="http://schemas.microsoft.com/office/word/2010/wordml" w:rsidRPr="0053582A" w:rsidR="00691663" w:rsidTr="001E6ADA" w14:paraId="2E4FAA3D" wp14:textId="77777777">
        <w:tc>
          <w:tcPr>
            <w:tcW w:w="6542" w:type="dxa"/>
            <w:shd w:val="clear" w:color="auto" w:fill="D9D9D9" w:themeFill="background1" w:themeFillShade="D9"/>
          </w:tcPr>
          <w:p w:rsidRPr="0053582A" w:rsidR="00691663" w:rsidP="0051473A" w:rsidRDefault="001E6ADA" w14:paraId="55FC467D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Pr="0053582A" w:rsidR="00691663" w:rsidP="0051473A" w:rsidRDefault="00691663" w14:paraId="572E2AB2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RPr="0053582A" w:rsidR="00691663" w:rsidTr="001E6ADA" w14:paraId="3499B1B6" wp14:textId="77777777">
        <w:tc>
          <w:tcPr>
            <w:tcW w:w="6542" w:type="dxa"/>
          </w:tcPr>
          <w:p w:rsidR="00691663" w:rsidP="00691663" w:rsidRDefault="001E6ADA" w14:paraId="19C2E34F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:rsidR="001E6ADA" w:rsidP="00691663" w:rsidRDefault="001E6ADA" w14:paraId="55637703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:rsidR="001E6ADA" w:rsidP="00691663" w:rsidRDefault="001E6ADA" w14:paraId="103ECAC6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:rsidRPr="0053582A" w:rsidR="001E6ADA" w:rsidP="00691663" w:rsidRDefault="001E6ADA" w14:paraId="3AD7C7C9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0" w:type="dxa"/>
          </w:tcPr>
          <w:p w:rsidR="00691663" w:rsidP="001E6ADA" w:rsidRDefault="001E6ADA" w14:paraId="6C364802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:rsidR="001E6ADA" w:rsidP="001E6ADA" w:rsidRDefault="001E6ADA" w14:paraId="67A4B8CE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:rsidRPr="0053582A" w:rsidR="001E6ADA" w:rsidP="001E6ADA" w:rsidRDefault="001E6ADA" w14:paraId="4B584315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xmlns:wp14="http://schemas.microsoft.com/office/word/2010/wordml" w:rsidR="00760A39" w:rsidP="001E6ADA" w:rsidRDefault="001E6ADA" w14:paraId="08C06562" wp14:textId="77777777">
      <w:pPr>
        <w:pStyle w:val="Heading3"/>
      </w:pPr>
      <w:r>
        <w:t>Hint</w:t>
      </w:r>
    </w:p>
    <w:p xmlns:wp14="http://schemas.microsoft.com/office/word/2010/wordml" w:rsidR="001E6ADA" w:rsidP="001E6ADA" w:rsidRDefault="001E6ADA" w14:paraId="5EDE694B" wp14:textId="77777777">
      <w:pPr>
        <w:rPr>
          <w:b/>
        </w:rPr>
      </w:pPr>
      <w:r>
        <w:t xml:space="preserve">Create a class named </w:t>
      </w:r>
      <w:r w:rsidRPr="001E6ADA">
        <w:rPr>
          <w:b/>
        </w:rPr>
        <w:t>"Comment"</w:t>
      </w:r>
      <w:r>
        <w:t xml:space="preserve">. Create the </w:t>
      </w:r>
      <w:r w:rsidRPr="001E6ADA">
        <w:rPr>
          <w:rFonts w:ascii="Consolas" w:hAnsi="Consolas"/>
          <w:b/>
        </w:rPr>
        <w:t>__init__</w:t>
      </w:r>
      <w:r>
        <w:t xml:space="preserve"> method and pass it the </w:t>
      </w:r>
      <w:r w:rsidRPr="001E6ADA">
        <w:rPr>
          <w:b/>
        </w:rPr>
        <w:t>three parameters</w:t>
      </w:r>
    </w:p>
    <w:p xmlns:wp14="http://schemas.microsoft.com/office/word/2010/wordml" w:rsidR="001E6ADA" w:rsidP="001E6ADA" w:rsidRDefault="001E6ADA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441B1499" wp14:editId="6C63FFA3">
            <wp:extent cx="4884420" cy="1152818"/>
            <wp:effectExtent l="19050" t="19050" r="1143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5" cy="1165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E6ADA" w:rsidP="001E6ADA" w:rsidRDefault="001E6ADA" w14:paraId="6957F603" wp14:textId="77777777">
      <w:pPr>
        <w:pStyle w:val="ListParagraph"/>
        <w:numPr>
          <w:ilvl w:val="0"/>
          <w:numId w:val="32"/>
        </w:numPr>
      </w:pPr>
      <w:r>
        <w:t>we set the initial value of the likes to be 0</w:t>
      </w:r>
    </w:p>
    <w:p xmlns:wp14="http://schemas.microsoft.com/office/word/2010/wordml" w:rsidR="001E6ADA" w:rsidP="001E6ADA" w:rsidRDefault="001E6ADA" w14:paraId="250EA7F3" wp14:textId="77777777">
      <w:r>
        <w:t>Test the class with the provided test code</w:t>
      </w:r>
    </w:p>
    <w:p xmlns:wp14="http://schemas.microsoft.com/office/word/2010/wordml" w:rsidR="001E6ADA" w:rsidP="001E6ADA" w:rsidRDefault="001E6ADA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409DBACF" wp14:editId="7D58FFEC">
            <wp:extent cx="4861560" cy="826455"/>
            <wp:effectExtent l="19050" t="19050" r="1524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706" cy="82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7F8A" w:rsidP="00967F8A" w:rsidRDefault="00967F8A" w14:paraId="5035F31E" wp14:textId="77777777">
      <w:pPr>
        <w:pStyle w:val="Heading2"/>
      </w:pPr>
      <w:r>
        <w:lastRenderedPageBreak/>
        <w:t>Party</w:t>
      </w:r>
    </w:p>
    <w:p xmlns:wp14="http://schemas.microsoft.com/office/word/2010/wordml" w:rsidRPr="00967F8A" w:rsidR="00967F8A" w:rsidP="00967F8A" w:rsidRDefault="00967F8A" w14:paraId="4E19AC70" wp14:textId="77777777">
      <w:r w:rsidRPr="00967F8A">
        <w:t xml:space="preserve">Create a class </w:t>
      </w:r>
      <w:r w:rsidRPr="00A201E9">
        <w:rPr>
          <w:b/>
        </w:rPr>
        <w:t>Party</w:t>
      </w:r>
      <w:r w:rsidRPr="00967F8A">
        <w:t xml:space="preserve"> that only</w:t>
      </w:r>
      <w:r>
        <w:t xml:space="preserve"> has an attribute called </w:t>
      </w:r>
      <w:r w:rsidRPr="00A201E9">
        <w:rPr>
          <w:b/>
        </w:rPr>
        <w:t>people</w:t>
      </w:r>
      <w:r>
        <w:t xml:space="preserve">. </w:t>
      </w:r>
      <w:r w:rsidRPr="00967F8A">
        <w:t xml:space="preserve">The </w:t>
      </w:r>
      <w:r w:rsidRPr="00A201E9">
        <w:rPr>
          <w:rFonts w:ascii="Consolas" w:hAnsi="Consolas"/>
          <w:b/>
        </w:rPr>
        <w:t>__init__</w:t>
      </w:r>
      <w:r w:rsidRPr="00967F8A">
        <w:t xml:space="preserve"> method should </w:t>
      </w:r>
      <w:r w:rsidRPr="00A201E9">
        <w:rPr>
          <w:b/>
        </w:rPr>
        <w:t>not accept</w:t>
      </w:r>
      <w:r w:rsidRPr="00967F8A">
        <w:t xml:space="preserve"> any </w:t>
      </w:r>
      <w:r w:rsidRPr="00A201E9">
        <w:rPr>
          <w:b/>
        </w:rPr>
        <w:t>parameters</w:t>
      </w:r>
      <w:r>
        <w:t xml:space="preserve">. </w:t>
      </w:r>
      <w:r w:rsidRPr="00967F8A">
        <w:t xml:space="preserve">You will be given </w:t>
      </w:r>
      <w:r w:rsidRPr="00A201E9">
        <w:rPr>
          <w:b/>
        </w:rPr>
        <w:t>names</w:t>
      </w:r>
      <w:r w:rsidRPr="00967F8A">
        <w:t xml:space="preserve"> of people</w:t>
      </w:r>
      <w:r>
        <w:t xml:space="preserve"> (on separate lines) until you </w:t>
      </w:r>
      <w:r w:rsidRPr="00967F8A">
        <w:t xml:space="preserve">receive the command </w:t>
      </w:r>
      <w:r w:rsidRPr="00A201E9">
        <w:rPr>
          <w:b/>
        </w:rPr>
        <w:t>"End"</w:t>
      </w:r>
      <w:r>
        <w:t>. Use the created class to solve this problem. After you receive the end command p</w:t>
      </w:r>
      <w:r w:rsidRPr="00967F8A">
        <w:t xml:space="preserve">rint </w:t>
      </w:r>
      <w:r w:rsidRPr="00A201E9">
        <w:rPr>
          <w:b/>
        </w:rPr>
        <w:t>2 lines</w:t>
      </w:r>
      <w:r w:rsidRPr="00967F8A">
        <w:t>:</w:t>
      </w:r>
    </w:p>
    <w:p xmlns:wp14="http://schemas.microsoft.com/office/word/2010/wordml" w:rsidRPr="00967F8A" w:rsidR="00967F8A" w:rsidP="00967F8A" w:rsidRDefault="00967F8A" w14:paraId="6A749E55" wp14:textId="77777777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"Going: {people}"</w:t>
      </w:r>
      <w:r w:rsidR="00A201E9">
        <w:rPr>
          <w:rFonts w:ascii="Consolas" w:hAnsi="Consolas"/>
          <w:b/>
        </w:rPr>
        <w:t xml:space="preserve"> - </w:t>
      </w:r>
      <w:r w:rsidRPr="00A201E9" w:rsidR="00A201E9">
        <w:rPr>
          <w:rFonts w:cstheme="minorHAnsi"/>
        </w:rPr>
        <w:t>the people should be separated by comma and space</w:t>
      </w:r>
      <w:r w:rsidR="00A201E9">
        <w:rPr>
          <w:rFonts w:ascii="Consolas" w:hAnsi="Consolas"/>
          <w:b/>
        </w:rPr>
        <w:t xml:space="preserve"> ", "</w:t>
      </w:r>
    </w:p>
    <w:p xmlns:wp14="http://schemas.microsoft.com/office/word/2010/wordml" w:rsidR="00967F8A" w:rsidP="00967F8A" w:rsidRDefault="00967F8A" w14:paraId="7D9A3DEB" wp14:textId="77777777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 w:rsidRPr="00967F8A">
        <w:rPr>
          <w:rFonts w:ascii="Consolas" w:hAnsi="Consolas"/>
          <w:b/>
        </w:rPr>
        <w:t>"Total: {total_people_going}"</w:t>
      </w:r>
    </w:p>
    <w:p xmlns:wp14="http://schemas.microsoft.com/office/word/2010/wordml" w:rsidR="003358AD" w:rsidP="003358AD" w:rsidRDefault="003358AD" w14:paraId="46FCFF0C" wp14:textId="77777777">
      <w:pPr>
        <w:rPr>
          <w:rFonts w:cstheme="minorHAnsi"/>
          <w:b/>
          <w:i/>
          <w:u w:val="single"/>
        </w:rPr>
      </w:pPr>
      <w:r w:rsidRPr="003358AD">
        <w:rPr>
          <w:rFonts w:cstheme="minorHAnsi"/>
          <w:b/>
          <w:i/>
          <w:u w:val="single"/>
        </w:rPr>
        <w:t>Note: submit all of your code including the class</w:t>
      </w:r>
    </w:p>
    <w:p xmlns:wp14="http://schemas.microsoft.com/office/word/2010/wordml" w:rsidRPr="00167B0D" w:rsidR="003358AD" w:rsidP="003358AD" w:rsidRDefault="003358AD" w14:paraId="36A66D26" wp14:textId="7777777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7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4050"/>
      </w:tblGrid>
      <w:tr xmlns:wp14="http://schemas.microsoft.com/office/word/2010/wordml" w:rsidRPr="0053582A" w:rsidR="003358AD" w:rsidTr="003358AD" w14:paraId="0EB784D1" wp14:textId="77777777">
        <w:tc>
          <w:tcPr>
            <w:tcW w:w="3032" w:type="dxa"/>
            <w:shd w:val="clear" w:color="auto" w:fill="D9D9D9" w:themeFill="background1" w:themeFillShade="D9"/>
          </w:tcPr>
          <w:p w:rsidRPr="0053582A" w:rsidR="003358AD" w:rsidP="00AC0CF7" w:rsidRDefault="003358AD" w14:paraId="09BF04D9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Pr="0053582A" w:rsidR="003358AD" w:rsidP="00AC0CF7" w:rsidRDefault="003358AD" w14:paraId="2A38560A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RPr="0053582A" w:rsidR="003358AD" w:rsidTr="003358AD" w14:paraId="3263EE54" wp14:textId="77777777">
        <w:tc>
          <w:tcPr>
            <w:tcW w:w="3032" w:type="dxa"/>
          </w:tcPr>
          <w:p w:rsidR="003358AD" w:rsidP="00AC0CF7" w:rsidRDefault="003358AD" w14:paraId="37934226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:rsidR="003358AD" w:rsidP="00AC0CF7" w:rsidRDefault="003358AD" w14:paraId="6C2FEE29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:rsidR="003358AD" w:rsidP="00AC0CF7" w:rsidRDefault="003358AD" w14:paraId="11440B1B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:rsidRPr="0053582A" w:rsidR="003358AD" w:rsidP="00AC0CF7" w:rsidRDefault="003358AD" w14:paraId="2D74C61F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050" w:type="dxa"/>
          </w:tcPr>
          <w:p w:rsidRPr="003358AD" w:rsidR="003358AD" w:rsidP="003358AD" w:rsidRDefault="003358AD" w14:paraId="7CD538D8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</w:t>
            </w:r>
            <w:r w:rsidRPr="003358AD">
              <w:rPr>
                <w:rFonts w:ascii="Consolas" w:hAnsi="Consolas"/>
                <w:bCs/>
                <w:sz w:val="24"/>
                <w:szCs w:val="24"/>
              </w:rPr>
              <w:t>aty</w:t>
            </w:r>
          </w:p>
          <w:p w:rsidRPr="0053582A" w:rsidR="003358AD" w:rsidP="003358AD" w:rsidRDefault="00A201E9" w14:paraId="58387193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</w:t>
            </w:r>
            <w:r w:rsidRPr="003358AD" w:rsidR="003358AD">
              <w:rPr>
                <w:rFonts w:ascii="Consolas" w:hAnsi="Consolas"/>
                <w:bCs/>
                <w:sz w:val="24"/>
                <w:szCs w:val="24"/>
              </w:rPr>
              <w:t>: 3</w:t>
            </w:r>
          </w:p>
        </w:tc>
      </w:tr>
    </w:tbl>
    <w:p xmlns:wp14="http://schemas.microsoft.com/office/word/2010/wordml" w:rsidR="003358AD" w:rsidP="00A201E9" w:rsidRDefault="00A201E9" w14:paraId="64ACC55E" wp14:textId="77777777">
      <w:pPr>
        <w:pStyle w:val="Heading3"/>
      </w:pPr>
      <w:r>
        <w:t>Hint</w:t>
      </w:r>
    </w:p>
    <w:p xmlns:wp14="http://schemas.microsoft.com/office/word/2010/wordml" w:rsidR="00A201E9" w:rsidP="00A201E9" w:rsidRDefault="00A201E9" w14:paraId="02DD776F" wp14:textId="77777777">
      <w:pPr>
        <w:rPr>
          <w:rFonts w:ascii="Consolas" w:hAnsi="Consolas"/>
          <w:b/>
        </w:rPr>
      </w:pPr>
      <w:r>
        <w:t xml:space="preserve">Start by creating the </w:t>
      </w:r>
      <w:r w:rsidRPr="00A201E9">
        <w:rPr>
          <w:rFonts w:ascii="Consolas" w:hAnsi="Consolas"/>
          <w:b/>
        </w:rPr>
        <w:t>class Party</w:t>
      </w:r>
    </w:p>
    <w:p xmlns:wp14="http://schemas.microsoft.com/office/word/2010/wordml" w:rsidR="00A201E9" w:rsidP="00A201E9" w:rsidRDefault="00A201E9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0779277C" wp14:editId="5B3CBAC4">
            <wp:extent cx="3230880" cy="1174865"/>
            <wp:effectExtent l="19050" t="19050" r="266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822" cy="117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201E9" w:rsidP="00A201E9" w:rsidRDefault="00A201E9" w14:paraId="1DE0459B" wp14:textId="77777777">
      <w:r>
        <w:t xml:space="preserve">Create a new </w:t>
      </w:r>
      <w:r w:rsidRPr="00A201E9">
        <w:rPr>
          <w:b/>
        </w:rPr>
        <w:t>instance</w:t>
      </w:r>
      <w:r>
        <w:t xml:space="preserve"> of the class</w:t>
      </w:r>
    </w:p>
    <w:p xmlns:wp14="http://schemas.microsoft.com/office/word/2010/wordml" w:rsidR="00A201E9" w:rsidP="00A201E9" w:rsidRDefault="00A201E9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0FE35DE1" wp14:editId="224AD46C">
            <wp:extent cx="2952750" cy="3714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201E9" w:rsidP="00A201E9" w:rsidRDefault="00A201E9" w14:paraId="1A108CB4" wp14:textId="77777777">
      <w:r>
        <w:t>Read input and add it to the party people until you receive "End"</w:t>
      </w:r>
    </w:p>
    <w:p xmlns:wp14="http://schemas.microsoft.com/office/word/2010/wordml" w:rsidR="00A201E9" w:rsidP="00A201E9" w:rsidRDefault="00A201E9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04CC1DD3" wp14:editId="24B8ED0B">
            <wp:extent cx="4573270" cy="1108139"/>
            <wp:effectExtent l="19050" t="19050" r="1778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279" cy="1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201E9" w:rsidP="00A201E9" w:rsidRDefault="00A201E9" w14:paraId="5A39BBE3" wp14:textId="77777777"/>
    <w:p xmlns:wp14="http://schemas.microsoft.com/office/word/2010/wordml" w:rsidR="00A201E9" w:rsidP="00A201E9" w:rsidRDefault="00A201E9" w14:paraId="41C8F396" wp14:textId="77777777"/>
    <w:p xmlns:wp14="http://schemas.microsoft.com/office/word/2010/wordml" w:rsidR="00A201E9" w:rsidP="00A201E9" w:rsidRDefault="00A201E9" w14:paraId="21254155" wp14:textId="77777777">
      <w:r>
        <w:lastRenderedPageBreak/>
        <w:t>Finally, print the result</w:t>
      </w:r>
    </w:p>
    <w:p xmlns:wp14="http://schemas.microsoft.com/office/word/2010/wordml" w:rsidRPr="00A201E9" w:rsidR="001C583B" w:rsidP="001C583B" w:rsidRDefault="00A201E9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7423BDA3" wp14:editId="070F64B3">
            <wp:extent cx="5972810" cy="579120"/>
            <wp:effectExtent l="19050" t="19050" r="2794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D484A" w:rsidP="001C583B" w:rsidRDefault="001C583B" w14:paraId="03CA40FF" wp14:textId="77777777">
      <w:pPr>
        <w:pStyle w:val="Heading2"/>
      </w:pPr>
      <w:r>
        <w:t>Email</w:t>
      </w:r>
    </w:p>
    <w:p xmlns:wp14="http://schemas.microsoft.com/office/word/2010/wordml" w:rsidR="001C583B" w:rsidP="001C583B" w:rsidRDefault="001C583B" w14:paraId="116671BC" wp14:textId="77777777">
      <w:r w:rsidRPr="001C583B">
        <w:t xml:space="preserve">Create </w:t>
      </w:r>
      <w:r w:rsidRPr="000955FC">
        <w:rPr>
          <w:b/>
        </w:rPr>
        <w:t>class Email</w:t>
      </w:r>
      <w:r>
        <w:t xml:space="preserve">. The </w:t>
      </w:r>
      <w:r w:rsidRPr="000955FC">
        <w:rPr>
          <w:rFonts w:ascii="Consolas" w:hAnsi="Consolas"/>
          <w:b/>
        </w:rPr>
        <w:t>__init__</w:t>
      </w:r>
      <w:r>
        <w:t xml:space="preserve"> method should receive </w:t>
      </w:r>
      <w:r w:rsidRPr="000955FC">
        <w:rPr>
          <w:b/>
        </w:rPr>
        <w:t>sender</w:t>
      </w:r>
      <w:r>
        <w:t xml:space="preserve">, </w:t>
      </w:r>
      <w:r w:rsidRPr="000955FC">
        <w:rPr>
          <w:b/>
        </w:rPr>
        <w:t>receiver</w:t>
      </w:r>
      <w:r>
        <w:t xml:space="preserve"> and a </w:t>
      </w:r>
      <w:r w:rsidRPr="000955FC">
        <w:rPr>
          <w:b/>
        </w:rPr>
        <w:t>content</w:t>
      </w:r>
      <w:r>
        <w:t xml:space="preserve">. It should </w:t>
      </w:r>
      <w:r w:rsidR="000955FC">
        <w:t xml:space="preserve">also have a default set to </w:t>
      </w:r>
      <w:r w:rsidRPr="000955FC" w:rsidR="000955FC">
        <w:rPr>
          <w:rFonts w:ascii="Consolas" w:hAnsi="Consolas"/>
          <w:b/>
        </w:rPr>
        <w:t>False</w:t>
      </w:r>
      <w:r w:rsidRPr="000955FC" w:rsidR="000955FC">
        <w:rPr>
          <w:b/>
        </w:rPr>
        <w:t xml:space="preserve"> attribute</w:t>
      </w:r>
      <w:r w:rsidR="000955FC">
        <w:t xml:space="preserve"> called </w:t>
      </w:r>
      <w:r w:rsidRPr="000955FC" w:rsidR="000955FC">
        <w:rPr>
          <w:b/>
        </w:rPr>
        <w:t>is_sent</w:t>
      </w:r>
      <w:r>
        <w:t xml:space="preserve">. The class should have </w:t>
      </w:r>
      <w:r w:rsidRPr="000955FC">
        <w:rPr>
          <w:b/>
        </w:rPr>
        <w:t>two additional methods</w:t>
      </w:r>
      <w:r>
        <w:t>:</w:t>
      </w:r>
    </w:p>
    <w:p xmlns:wp14="http://schemas.microsoft.com/office/word/2010/wordml" w:rsidR="001C583B" w:rsidP="001C583B" w:rsidRDefault="001C583B" w14:paraId="6F90C3FA" wp14:textId="77777777">
      <w:pPr>
        <w:pStyle w:val="ListParagraph"/>
        <w:numPr>
          <w:ilvl w:val="0"/>
          <w:numId w:val="33"/>
        </w:numPr>
      </w:pPr>
      <w:r w:rsidRPr="000955FC">
        <w:rPr>
          <w:rFonts w:ascii="Consolas" w:hAnsi="Consolas"/>
          <w:b/>
        </w:rPr>
        <w:t>send()</w:t>
      </w:r>
      <w:r>
        <w:t xml:space="preserve"> - sets the </w:t>
      </w:r>
      <w:r w:rsidRPr="000955FC" w:rsidR="000955FC">
        <w:rPr>
          <w:b/>
        </w:rPr>
        <w:t>is_sent</w:t>
      </w:r>
      <w:r w:rsidR="000955FC">
        <w:t xml:space="preserve"> attribute to </w:t>
      </w:r>
      <w:r w:rsidRPr="000955FC" w:rsidR="000955FC">
        <w:rPr>
          <w:rFonts w:ascii="Consolas" w:hAnsi="Consolas"/>
          <w:b/>
        </w:rPr>
        <w:t>True</w:t>
      </w:r>
    </w:p>
    <w:p xmlns:wp14="http://schemas.microsoft.com/office/word/2010/wordml" w:rsidR="000955FC" w:rsidP="000955FC" w:rsidRDefault="000955FC" w14:paraId="19F36796" wp14:textId="77777777">
      <w:pPr>
        <w:pStyle w:val="ListParagraph"/>
        <w:numPr>
          <w:ilvl w:val="0"/>
          <w:numId w:val="33"/>
        </w:numPr>
      </w:pPr>
      <w:r w:rsidRPr="000955FC">
        <w:rPr>
          <w:rFonts w:ascii="Consolas" w:hAnsi="Consolas"/>
          <w:b/>
        </w:rPr>
        <w:t>get_info()</w:t>
      </w:r>
      <w:r>
        <w:t xml:space="preserve"> - returns the following string: </w:t>
      </w:r>
      <w:r w:rsidRPr="000955FC">
        <w:rPr>
          <w:rFonts w:ascii="Consolas" w:hAnsi="Consolas"/>
          <w:b/>
        </w:rPr>
        <w:t>"{sender} says to {receiver}: {content}. Sent: {is_sent}"</w:t>
      </w:r>
    </w:p>
    <w:p xmlns:wp14="http://schemas.microsoft.com/office/word/2010/wordml" w:rsidRPr="001C583B" w:rsidR="001C583B" w:rsidP="001C583B" w:rsidRDefault="001C583B" w14:paraId="49D4B768" wp14:textId="77777777">
      <w:r w:rsidRPr="001C583B">
        <w:t>You will receive some e</w:t>
      </w:r>
      <w:r w:rsidR="000955FC">
        <w:t xml:space="preserve">mails until you receive </w:t>
      </w:r>
      <w:r w:rsidRPr="000955FC" w:rsidR="000955FC">
        <w:rPr>
          <w:b/>
        </w:rPr>
        <w:t>"Stop"</w:t>
      </w:r>
      <w:r w:rsidR="000955FC">
        <w:t xml:space="preserve"> (separated by single space). </w:t>
      </w:r>
      <w:r w:rsidRPr="001C583B">
        <w:t xml:space="preserve">The first will be the </w:t>
      </w:r>
      <w:r w:rsidRPr="000955FC">
        <w:rPr>
          <w:b/>
        </w:rPr>
        <w:t>sender</w:t>
      </w:r>
      <w:r w:rsidRPr="001C583B">
        <w:t>, the</w:t>
      </w:r>
      <w:r w:rsidR="000955FC">
        <w:t xml:space="preserve"> second one – the </w:t>
      </w:r>
      <w:r w:rsidRPr="000955FC" w:rsidR="000955FC">
        <w:rPr>
          <w:b/>
        </w:rPr>
        <w:t>receiver</w:t>
      </w:r>
      <w:r w:rsidR="000955FC">
        <w:t xml:space="preserve"> and </w:t>
      </w:r>
      <w:r w:rsidRPr="001C583B">
        <w:t xml:space="preserve">the third one – the </w:t>
      </w:r>
      <w:r w:rsidRPr="000955FC">
        <w:rPr>
          <w:b/>
        </w:rPr>
        <w:t>content</w:t>
      </w:r>
    </w:p>
    <w:p xmlns:wp14="http://schemas.microsoft.com/office/word/2010/wordml" w:rsidR="001C583B" w:rsidP="001C583B" w:rsidRDefault="001C583B" w14:paraId="43A8B31C" wp14:textId="77777777">
      <w:r w:rsidRPr="001C583B">
        <w:t>On the final line you will be given t</w:t>
      </w:r>
      <w:r w:rsidR="000955FC">
        <w:t xml:space="preserve">he </w:t>
      </w:r>
      <w:r w:rsidRPr="000955FC" w:rsidR="000955FC">
        <w:rPr>
          <w:b/>
        </w:rPr>
        <w:t>indices</w:t>
      </w:r>
      <w:r w:rsidR="000955FC">
        <w:t xml:space="preserve"> of the </w:t>
      </w:r>
      <w:r w:rsidRPr="000955FC" w:rsidR="000955FC">
        <w:rPr>
          <w:b/>
        </w:rPr>
        <w:t>sent emails</w:t>
      </w:r>
      <w:r w:rsidR="000955FC">
        <w:t xml:space="preserve"> </w:t>
      </w:r>
      <w:r w:rsidRPr="001C583B">
        <w:t xml:space="preserve">separated by </w:t>
      </w:r>
      <w:r w:rsidRPr="000955FC">
        <w:rPr>
          <w:b/>
        </w:rPr>
        <w:t>comma and space</w:t>
      </w:r>
      <w:r w:rsidRPr="001C583B">
        <w:t>.</w:t>
      </w:r>
      <w:r w:rsidR="000955FC">
        <w:t xml:space="preserve"> Call the </w:t>
      </w:r>
      <w:r w:rsidRPr="000955FC" w:rsidR="000955FC">
        <w:rPr>
          <w:rFonts w:ascii="Consolas" w:hAnsi="Consolas"/>
          <w:b/>
        </w:rPr>
        <w:t>send()</w:t>
      </w:r>
      <w:r w:rsidR="000955FC">
        <w:t xml:space="preserve"> method for the given emails. For each email call the </w:t>
      </w:r>
      <w:r w:rsidRPr="000955FC" w:rsidR="000955FC">
        <w:rPr>
          <w:rFonts w:ascii="Consolas" w:hAnsi="Consolas"/>
          <w:b/>
        </w:rPr>
        <w:t>get_info()</w:t>
      </w:r>
      <w:r w:rsidR="000955FC">
        <w:t xml:space="preserve"> method</w:t>
      </w:r>
    </w:p>
    <w:p xmlns:wp14="http://schemas.microsoft.com/office/word/2010/wordml" w:rsidR="000955FC" w:rsidP="001C583B" w:rsidRDefault="000955FC" w14:paraId="55CD0EA9" wp14:textId="77777777">
      <w:pPr>
        <w:rPr>
          <w:rFonts w:cstheme="minorHAnsi"/>
          <w:b/>
          <w:i/>
          <w:u w:val="single"/>
        </w:rPr>
      </w:pPr>
      <w:r w:rsidRPr="003358AD">
        <w:rPr>
          <w:rFonts w:cstheme="minorHAnsi"/>
          <w:b/>
          <w:i/>
          <w:u w:val="single"/>
        </w:rPr>
        <w:t>Note: submit all of your code including the class</w:t>
      </w:r>
    </w:p>
    <w:p xmlns:wp14="http://schemas.microsoft.com/office/word/2010/wordml" w:rsidRPr="00167B0D" w:rsidR="001D116C" w:rsidP="001D116C" w:rsidRDefault="001D116C" w14:paraId="6407EEB2" wp14:textId="7777777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93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2"/>
        <w:gridCol w:w="6030"/>
      </w:tblGrid>
      <w:tr xmlns:wp14="http://schemas.microsoft.com/office/word/2010/wordml" w:rsidRPr="0053582A" w:rsidR="001D116C" w:rsidTr="00A7784D" w14:paraId="4A943A2E" wp14:textId="77777777">
        <w:tc>
          <w:tcPr>
            <w:tcW w:w="3302" w:type="dxa"/>
            <w:shd w:val="clear" w:color="auto" w:fill="D9D9D9" w:themeFill="background1" w:themeFillShade="D9"/>
          </w:tcPr>
          <w:p w:rsidRPr="0053582A" w:rsidR="001D116C" w:rsidP="00AC0CF7" w:rsidRDefault="001D116C" w14:paraId="3522E1E9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Pr="0053582A" w:rsidR="001D116C" w:rsidP="00AC0CF7" w:rsidRDefault="001D116C" w14:paraId="165F8B2D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RPr="0053582A" w:rsidR="001D116C" w:rsidTr="00A7784D" w14:paraId="344FBFCD" wp14:textId="77777777">
        <w:tc>
          <w:tcPr>
            <w:tcW w:w="3302" w:type="dxa"/>
          </w:tcPr>
          <w:p w:rsidRPr="001D116C" w:rsidR="001D116C" w:rsidP="001D116C" w:rsidRDefault="001D116C" w14:paraId="1B1A609C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Peter John Hi,John</w:t>
            </w:r>
          </w:p>
          <w:p w:rsidRPr="001D116C" w:rsidR="001D116C" w:rsidP="001D116C" w:rsidRDefault="001D116C" w14:paraId="5CC99BA1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:rsidRPr="001D116C" w:rsidR="001D116C" w:rsidP="001D116C" w:rsidRDefault="001D116C" w14:paraId="71F24FA4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:rsidRPr="001D116C" w:rsidR="001D116C" w:rsidP="001D116C" w:rsidRDefault="001D116C" w14:paraId="73EC5A6E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Stop</w:t>
            </w:r>
          </w:p>
          <w:p w:rsidRPr="0053582A" w:rsidR="001D116C" w:rsidP="001D116C" w:rsidRDefault="001D116C" w14:paraId="42F74D55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</w:tcPr>
          <w:p w:rsidRPr="001D116C" w:rsidR="001D116C" w:rsidP="001D116C" w:rsidRDefault="001D116C" w14:paraId="433AE91A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D116C"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:rsidRPr="001D116C" w:rsidR="001D116C" w:rsidP="001D116C" w:rsidRDefault="001D116C" w14:paraId="3684B543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D116C"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:rsidRPr="0053582A" w:rsidR="001D116C" w:rsidP="001D116C" w:rsidRDefault="001D116C" w14:paraId="1C099C3A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D116C"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xmlns:wp14="http://schemas.microsoft.com/office/word/2010/wordml" w:rsidR="000955FC" w:rsidP="001D116C" w:rsidRDefault="001D116C" w14:paraId="46A32F01" wp14:textId="77777777">
      <w:pPr>
        <w:pStyle w:val="Heading3"/>
      </w:pPr>
      <w:r>
        <w:t>Hint</w:t>
      </w:r>
    </w:p>
    <w:p xmlns:wp14="http://schemas.microsoft.com/office/word/2010/wordml" w:rsidR="001D116C" w:rsidP="001D116C" w:rsidRDefault="001D116C" w14:paraId="130E519D" wp14:textId="77777777">
      <w:r>
        <w:t xml:space="preserve">First, we create the Email class with the </w:t>
      </w:r>
      <w:r w:rsidRPr="001D116C">
        <w:rPr>
          <w:rFonts w:ascii="Consolas" w:hAnsi="Consolas"/>
          <w:b/>
        </w:rPr>
        <w:t>__init__</w:t>
      </w:r>
      <w:r>
        <w:t xml:space="preserve"> method and the </w:t>
      </w:r>
      <w:r w:rsidRPr="001D116C">
        <w:rPr>
          <w:b/>
        </w:rPr>
        <w:t>2 other methods</w:t>
      </w:r>
    </w:p>
    <w:p xmlns:wp14="http://schemas.microsoft.com/office/word/2010/wordml" w:rsidR="001D116C" w:rsidP="001D116C" w:rsidRDefault="001D116C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0D896963" wp14:editId="628E6BD8">
            <wp:extent cx="5113020" cy="1544343"/>
            <wp:effectExtent l="19050" t="19050" r="1143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672" cy="1545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D116C" w:rsidP="001D116C" w:rsidRDefault="001D116C" w14:paraId="67664BC5" wp14:textId="77777777">
      <w:pPr>
        <w:pStyle w:val="ListParagraph"/>
        <w:numPr>
          <w:ilvl w:val="0"/>
          <w:numId w:val="34"/>
        </w:numPr>
      </w:pPr>
      <w:r>
        <w:t xml:space="preserve">The </w:t>
      </w:r>
      <w:r w:rsidRPr="001D116C"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 w:rsidRPr="001D116C">
        <w:rPr>
          <w:b/>
        </w:rPr>
        <w:t>automatically</w:t>
      </w:r>
      <w:r>
        <w:t xml:space="preserve"> to </w:t>
      </w:r>
      <w:r w:rsidRPr="001D116C">
        <w:rPr>
          <w:rFonts w:ascii="Consolas" w:hAnsi="Consolas"/>
          <w:b/>
        </w:rPr>
        <w:t>False</w:t>
      </w:r>
    </w:p>
    <w:p xmlns:wp14="http://schemas.microsoft.com/office/word/2010/wordml" w:rsidR="001D116C" w:rsidP="001D116C" w:rsidRDefault="001D116C" w14:paraId="70525A6D" wp14:textId="77777777">
      <w:pPr>
        <w:pStyle w:val="ListParagraph"/>
        <w:numPr>
          <w:ilvl w:val="0"/>
          <w:numId w:val="34"/>
        </w:numPr>
      </w:pPr>
      <w:r>
        <w:lastRenderedPageBreak/>
        <w:t xml:space="preserve">The </w:t>
      </w:r>
      <w:r w:rsidRPr="001D116C"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 w:rsidRPr="001D116C">
        <w:rPr>
          <w:rFonts w:ascii="Consolas" w:hAnsi="Consolas"/>
          <w:b/>
        </w:rPr>
        <w:t>is_sent</w:t>
      </w:r>
      <w:r>
        <w:t xml:space="preserve"> attribute to </w:t>
      </w:r>
      <w:r w:rsidRPr="001D116C">
        <w:rPr>
          <w:rFonts w:ascii="Consolas" w:hAnsi="Consolas"/>
          <w:b/>
        </w:rPr>
        <w:t>True</w:t>
      </w:r>
    </w:p>
    <w:p xmlns:wp14="http://schemas.microsoft.com/office/word/2010/wordml" w:rsidR="001D116C" w:rsidP="001D116C" w:rsidRDefault="001D116C" w14:paraId="32B75412" wp14:textId="77777777">
      <w:pPr>
        <w:pStyle w:val="ListParagraph"/>
        <w:numPr>
          <w:ilvl w:val="0"/>
          <w:numId w:val="34"/>
        </w:numPr>
      </w:pPr>
      <w:r>
        <w:t xml:space="preserve">The </w:t>
      </w:r>
      <w:r w:rsidRPr="001D116C">
        <w:rPr>
          <w:rFonts w:ascii="Consolas" w:hAnsi="Consolas"/>
          <w:b/>
        </w:rPr>
        <w:t>get_info</w:t>
      </w:r>
      <w:r>
        <w:rPr>
          <w:rFonts w:ascii="Consolas" w:hAnsi="Consolas"/>
          <w:b/>
        </w:rPr>
        <w:t>()</w:t>
      </w:r>
      <w:r>
        <w:t xml:space="preserve"> method also does not accept parameters, it just returns a </w:t>
      </w:r>
      <w:r w:rsidRPr="001D116C">
        <w:rPr>
          <w:b/>
        </w:rPr>
        <w:t>string representation</w:t>
      </w:r>
      <w:r>
        <w:t xml:space="preserve"> of the object</w:t>
      </w:r>
    </w:p>
    <w:p xmlns:wp14="http://schemas.microsoft.com/office/word/2010/wordml" w:rsidR="001D116C" w:rsidP="001D116C" w:rsidRDefault="001D116C" w14:paraId="74CBE475" wp14:textId="77777777">
      <w:pPr>
        <w:ind w:left="360"/>
      </w:pPr>
      <w:r>
        <w:t xml:space="preserve">We read the input until we receive </w:t>
      </w:r>
      <w:r w:rsidRPr="001D116C">
        <w:rPr>
          <w:b/>
        </w:rPr>
        <w:t>"Stop"</w:t>
      </w:r>
      <w:r>
        <w:t xml:space="preserve">, we create an </w:t>
      </w:r>
      <w:r w:rsidRPr="001D116C">
        <w:rPr>
          <w:b/>
        </w:rPr>
        <w:t>Email</w:t>
      </w:r>
      <w:r>
        <w:t xml:space="preserve"> and add it to the emails list</w:t>
      </w:r>
    </w:p>
    <w:p xmlns:wp14="http://schemas.microsoft.com/office/word/2010/wordml" w:rsidR="001D116C" w:rsidP="001D116C" w:rsidRDefault="001D116C" w14:paraId="0E27B00A" wp14:textId="77777777">
      <w:pPr>
        <w:ind w:left="360"/>
      </w:pPr>
      <w:r>
        <w:rPr>
          <w:noProof/>
        </w:rPr>
        <w:drawing>
          <wp:inline xmlns:wp14="http://schemas.microsoft.com/office/word/2010/wordprocessingDrawing" distT="0" distB="0" distL="0" distR="0" wp14:anchorId="4FEA3BB5" wp14:editId="2B6C73F9">
            <wp:extent cx="5318760" cy="2674082"/>
            <wp:effectExtent l="19050" t="19050" r="1524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443" cy="2677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D116C" w:rsidP="001D116C" w:rsidRDefault="001D116C" w14:paraId="1D05CD31" wp14:textId="77777777">
      <w:pPr>
        <w:ind w:left="360"/>
      </w:pPr>
      <w:r>
        <w:t xml:space="preserve">We read the indices of the sent emails, loop through them and call the </w:t>
      </w:r>
      <w:r w:rsidRPr="001D116C">
        <w:rPr>
          <w:rFonts w:ascii="Consolas" w:hAnsi="Consolas"/>
          <w:b/>
        </w:rPr>
        <w:t>send()</w:t>
      </w:r>
      <w:r>
        <w:t xml:space="preserve"> method for each of the emails at those indices</w:t>
      </w:r>
    </w:p>
    <w:p xmlns:wp14="http://schemas.microsoft.com/office/word/2010/wordml" w:rsidR="001D116C" w:rsidP="001D116C" w:rsidRDefault="001D116C" w14:paraId="60061E4C" wp14:textId="77777777">
      <w:pPr>
        <w:ind w:left="360"/>
      </w:pPr>
      <w:r>
        <w:rPr>
          <w:noProof/>
        </w:rPr>
        <w:drawing>
          <wp:inline xmlns:wp14="http://schemas.microsoft.com/office/word/2010/wordprocessingDrawing" distT="0" distB="0" distL="0" distR="0" wp14:anchorId="187269C0" wp14:editId="28A2A465">
            <wp:extent cx="5972810" cy="833120"/>
            <wp:effectExtent l="19050" t="19050" r="27940" b="241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3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D116C" w:rsidP="001D116C" w:rsidRDefault="001D116C" w14:paraId="5677E1CB" wp14:textId="77777777">
      <w:pPr>
        <w:ind w:left="360"/>
      </w:pPr>
      <w:r>
        <w:t>Finally, we print each of the emails</w:t>
      </w:r>
    </w:p>
    <w:p xmlns:wp14="http://schemas.microsoft.com/office/word/2010/wordml" w:rsidR="001D116C" w:rsidP="001D116C" w:rsidRDefault="001D116C" w14:paraId="44EAFD9C" wp14:textId="77777777">
      <w:pPr>
        <w:ind w:left="360"/>
      </w:pPr>
      <w:r>
        <w:rPr>
          <w:noProof/>
        </w:rPr>
        <w:drawing>
          <wp:inline xmlns:wp14="http://schemas.microsoft.com/office/word/2010/wordprocessingDrawing" distT="0" distB="0" distL="0" distR="0" wp14:anchorId="5D764666" wp14:editId="10BC23E6">
            <wp:extent cx="4686300" cy="6762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D116C" w:rsidP="001D116C" w:rsidRDefault="00E811F9" w14:paraId="43890B9B" wp14:textId="77777777">
      <w:pPr>
        <w:pStyle w:val="Heading2"/>
      </w:pPr>
      <w:r>
        <w:t>Zoo</w:t>
      </w:r>
    </w:p>
    <w:p xmlns:wp14="http://schemas.microsoft.com/office/word/2010/wordml" w:rsidR="00E811F9" w:rsidP="00E811F9" w:rsidRDefault="00E811F9" w14:paraId="5E03539C" wp14:textId="77777777">
      <w:r>
        <w:t xml:space="preserve">Create a </w:t>
      </w:r>
      <w:r w:rsidRPr="00E811F9">
        <w:rPr>
          <w:b/>
        </w:rPr>
        <w:t>class Zoo</w:t>
      </w:r>
      <w:r>
        <w:t xml:space="preserve">. It should have a </w:t>
      </w:r>
      <w:r w:rsidRPr="00E811F9">
        <w:rPr>
          <w:b/>
        </w:rPr>
        <w:t>class attribute</w:t>
      </w:r>
      <w:r>
        <w:t xml:space="preserve"> called </w:t>
      </w:r>
      <w:r w:rsidRPr="00E811F9">
        <w:rPr>
          <w:rFonts w:ascii="Consolas" w:hAnsi="Consolas"/>
          <w:b/>
        </w:rPr>
        <w:t>__animals</w:t>
      </w:r>
      <w:r>
        <w:t xml:space="preserve"> that stores the </w:t>
      </w:r>
      <w:r w:rsidRPr="00E811F9">
        <w:rPr>
          <w:b/>
        </w:rPr>
        <w:t>total count of the animals</w:t>
      </w:r>
      <w:r>
        <w:t xml:space="preserve"> in the zoo. The </w:t>
      </w:r>
      <w:r w:rsidRPr="00E811F9">
        <w:rPr>
          <w:rFonts w:ascii="Consolas" w:hAnsi="Consolas"/>
          <w:b/>
        </w:rPr>
        <w:t>__init__</w:t>
      </w:r>
      <w:r>
        <w:t xml:space="preserve"> method should only receive the </w:t>
      </w:r>
      <w:r w:rsidRPr="00E811F9">
        <w:rPr>
          <w:b/>
        </w:rPr>
        <w:t>name</w:t>
      </w:r>
      <w:r>
        <w:t xml:space="preserve"> of the zoo. There you should also create </w:t>
      </w:r>
      <w:r w:rsidRPr="00E811F9">
        <w:rPr>
          <w:b/>
        </w:rPr>
        <w:t>3 empty lists</w:t>
      </w:r>
      <w:r>
        <w:t xml:space="preserve"> (</w:t>
      </w:r>
      <w:r w:rsidRPr="00E811F9">
        <w:rPr>
          <w:b/>
        </w:rPr>
        <w:t>mammals, fishes, birds</w:t>
      </w:r>
      <w:r>
        <w:t xml:space="preserve">). The class should also have </w:t>
      </w:r>
      <w:r w:rsidRPr="00E811F9">
        <w:rPr>
          <w:b/>
        </w:rPr>
        <w:t>2 more methods</w:t>
      </w:r>
      <w:r>
        <w:t>:</w:t>
      </w:r>
    </w:p>
    <w:p xmlns:wp14="http://schemas.microsoft.com/office/word/2010/wordml" w:rsidR="00E811F9" w:rsidP="00E811F9" w:rsidRDefault="00E811F9" w14:paraId="59CAED9C" wp14:textId="77777777">
      <w:pPr>
        <w:pStyle w:val="ListParagraph"/>
        <w:numPr>
          <w:ilvl w:val="0"/>
          <w:numId w:val="35"/>
        </w:numPr>
      </w:pPr>
      <w:r w:rsidRPr="00E811F9">
        <w:rPr>
          <w:rFonts w:ascii="Consolas" w:hAnsi="Consolas"/>
          <w:b/>
        </w:rPr>
        <w:t>add_animal(species, name)</w:t>
      </w:r>
      <w:r>
        <w:t xml:space="preserve"> - based on the species adds the name to the corresponding list</w:t>
      </w:r>
    </w:p>
    <w:p xmlns:wp14="http://schemas.microsoft.com/office/word/2010/wordml" w:rsidR="00E811F9" w:rsidP="00E811F9" w:rsidRDefault="00E811F9" w14:paraId="34C760C0" wp14:textId="77777777">
      <w:pPr>
        <w:pStyle w:val="ListParagraph"/>
        <w:numPr>
          <w:ilvl w:val="0"/>
          <w:numId w:val="35"/>
        </w:numPr>
      </w:pPr>
      <w:r w:rsidRPr="00E811F9">
        <w:rPr>
          <w:rFonts w:ascii="Consolas" w:hAnsi="Consolas"/>
          <w:b/>
        </w:rPr>
        <w:lastRenderedPageBreak/>
        <w:t>get_info(species)</w:t>
      </w:r>
      <w:r>
        <w:t xml:space="preserve"> - based on the species returns a string in the following format: </w:t>
      </w:r>
      <w:r w:rsidRPr="00E811F9">
        <w:rPr>
          <w:rFonts w:ascii="Consolas" w:hAnsi="Consolas"/>
          <w:b/>
        </w:rPr>
        <w:t>"{Species}</w:t>
      </w:r>
      <w:r w:rsidR="00246C38">
        <w:rPr>
          <w:rFonts w:ascii="Consolas" w:hAnsi="Consolas"/>
          <w:b/>
        </w:rPr>
        <w:t xml:space="preserve"> in {zoo_name}</w:t>
      </w:r>
      <w:r w:rsidRPr="00E811F9">
        <w:rPr>
          <w:rFonts w:ascii="Consolas" w:hAnsi="Consolas"/>
          <w:b/>
        </w:rPr>
        <w:t>: {names}"</w:t>
      </w:r>
      <w:r>
        <w:t xml:space="preserve"> and on another line </w:t>
      </w:r>
      <w:r w:rsidRPr="00E811F9">
        <w:rPr>
          <w:rFonts w:ascii="Consolas" w:hAnsi="Consolas"/>
          <w:b/>
        </w:rPr>
        <w:t>"Total animals: {total_animals}"</w:t>
      </w:r>
      <w:r>
        <w:t xml:space="preserve"> </w:t>
      </w:r>
    </w:p>
    <w:p xmlns:wp14="http://schemas.microsoft.com/office/word/2010/wordml" w:rsidR="00E811F9" w:rsidP="00E811F9" w:rsidRDefault="00E811F9" w14:paraId="03FE2F0C" wp14:textId="4E9B7C1B">
      <w:r w:rsidR="00E811F9">
        <w:rPr/>
        <w:t xml:space="preserve">On the </w:t>
      </w:r>
      <w:r w:rsidRPr="48B21102" w:rsidR="00E811F9">
        <w:rPr>
          <w:b w:val="1"/>
          <w:bCs w:val="1"/>
        </w:rPr>
        <w:t>first line</w:t>
      </w:r>
      <w:r w:rsidR="00E811F9">
        <w:rPr/>
        <w:t xml:space="preserve"> you w</w:t>
      </w:r>
      <w:r w:rsidR="00E811F9">
        <w:rPr/>
        <w:t xml:space="preserve">ill receive the </w:t>
      </w:r>
      <w:r w:rsidRPr="48B21102" w:rsidR="00E811F9">
        <w:rPr>
          <w:b w:val="1"/>
          <w:bCs w:val="1"/>
        </w:rPr>
        <w:t>name</w:t>
      </w:r>
      <w:r w:rsidR="00E811F9">
        <w:rPr/>
        <w:t xml:space="preserve"> of the zoo. </w:t>
      </w:r>
      <w:r w:rsidR="00E811F9">
        <w:rPr/>
        <w:t xml:space="preserve">On the </w:t>
      </w:r>
      <w:r w:rsidRPr="48B21102" w:rsidR="00E811F9">
        <w:rPr>
          <w:b w:val="1"/>
          <w:bCs w:val="1"/>
        </w:rPr>
        <w:t>second line</w:t>
      </w:r>
      <w:r w:rsidR="00E811F9">
        <w:rPr/>
        <w:t xml:space="preserve"> you will receive number </w:t>
      </w:r>
      <w:r w:rsidRPr="48B21102" w:rsidR="00E811F9">
        <w:rPr>
          <w:b w:val="1"/>
          <w:bCs w:val="1"/>
        </w:rPr>
        <w:t>n</w:t>
      </w:r>
      <w:r w:rsidR="00E811F9">
        <w:rPr/>
        <w:t>. O</w:t>
      </w:r>
      <w:r w:rsidR="00E811F9">
        <w:rPr/>
        <w:t xml:space="preserve">n the next </w:t>
      </w:r>
      <w:r w:rsidRPr="48B21102" w:rsidR="00E811F9">
        <w:rPr>
          <w:b w:val="1"/>
          <w:bCs w:val="1"/>
        </w:rPr>
        <w:t xml:space="preserve">n </w:t>
      </w:r>
      <w:proofErr w:type="gramStart"/>
      <w:r w:rsidRPr="48B21102" w:rsidR="00E811F9">
        <w:rPr>
          <w:b w:val="1"/>
          <w:bCs w:val="1"/>
        </w:rPr>
        <w:t>lines</w:t>
      </w:r>
      <w:proofErr w:type="gramEnd"/>
      <w:r w:rsidR="00E811F9">
        <w:rPr/>
        <w:t xml:space="preserve"> you will rece</w:t>
      </w:r>
      <w:r w:rsidR="00E811F9">
        <w:rPr/>
        <w:t xml:space="preserve">ive animal info in the format: </w:t>
      </w:r>
      <w:r w:rsidRPr="48B21102" w:rsidR="00E811F9">
        <w:rPr>
          <w:rFonts w:ascii="Consolas" w:hAnsi="Consolas"/>
          <w:b w:val="1"/>
          <w:bCs w:val="1"/>
        </w:rPr>
        <w:t>"{species} {name}</w:t>
      </w:r>
      <w:r w:rsidR="00E811F9">
        <w:rPr/>
        <w:t xml:space="preserve">". </w:t>
      </w:r>
      <w:r w:rsidRPr="48B21102" w:rsidR="00E811F9">
        <w:rPr>
          <w:b w:val="1"/>
          <w:bCs w:val="1"/>
        </w:rPr>
        <w:t>Add</w:t>
      </w:r>
      <w:r w:rsidR="00E811F9">
        <w:rPr/>
        <w:t xml:space="preserve"> the animal to the </w:t>
      </w:r>
      <w:r w:rsidRPr="48B21102" w:rsidR="00E811F9">
        <w:rPr>
          <w:b w:val="1"/>
          <w:bCs w:val="1"/>
        </w:rPr>
        <w:t xml:space="preserve">zoo </w:t>
      </w:r>
      <w:r w:rsidR="00E811F9">
        <w:rPr/>
        <w:t xml:space="preserve">to the </w:t>
      </w:r>
      <w:r w:rsidRPr="48B21102" w:rsidR="00E811F9">
        <w:rPr>
          <w:b w:val="1"/>
          <w:bCs w:val="1"/>
        </w:rPr>
        <w:t>corresponding list</w:t>
      </w:r>
      <w:r w:rsidR="00E811F9">
        <w:rPr/>
        <w:t xml:space="preserve">. </w:t>
      </w:r>
      <w:r w:rsidR="008D3412">
        <w:rPr/>
        <w:t xml:space="preserve">The </w:t>
      </w:r>
      <w:r w:rsidRPr="48B21102" w:rsidR="008D3412">
        <w:rPr>
          <w:rFonts w:ascii="Consolas" w:hAnsi="Consolas"/>
          <w:b w:val="1"/>
          <w:bCs w:val="1"/>
        </w:rPr>
        <w:t>"species"</w:t>
      </w:r>
      <w:r w:rsidR="008D3412">
        <w:rPr/>
        <w:t xml:space="preserve"> command will be </w:t>
      </w:r>
      <w:r w:rsidRPr="48B21102" w:rsidR="008D3412">
        <w:rPr>
          <w:rFonts w:ascii="Consolas" w:hAnsi="Consolas"/>
          <w:b w:val="1"/>
          <w:bCs w:val="1"/>
        </w:rPr>
        <w:t>mammal</w:t>
      </w:r>
      <w:r w:rsidR="008D3412">
        <w:rPr/>
        <w:t xml:space="preserve">, </w:t>
      </w:r>
      <w:r w:rsidRPr="48B21102" w:rsidR="008D3412">
        <w:rPr>
          <w:rFonts w:ascii="Consolas" w:hAnsi="Consolas"/>
          <w:b w:val="1"/>
          <w:bCs w:val="1"/>
        </w:rPr>
        <w:t>fish</w:t>
      </w:r>
      <w:r w:rsidR="008D3412">
        <w:rPr/>
        <w:t xml:space="preserve"> or </w:t>
      </w:r>
      <w:r w:rsidRPr="48B21102" w:rsidR="008D3412">
        <w:rPr>
          <w:rFonts w:ascii="Consolas" w:hAnsi="Consolas"/>
          <w:b w:val="1"/>
          <w:bCs w:val="1"/>
        </w:rPr>
        <w:t>bird</w:t>
      </w:r>
      <w:r w:rsidR="008D3412">
        <w:rPr/>
        <w:t xml:space="preserve">. </w:t>
      </w:r>
      <w:r w:rsidR="00E811F9">
        <w:rPr/>
        <w:t xml:space="preserve">On the </w:t>
      </w:r>
      <w:r w:rsidRPr="48B21102" w:rsidR="00E811F9">
        <w:rPr>
          <w:b w:val="1"/>
          <w:bCs w:val="1"/>
        </w:rPr>
        <w:t>final line</w:t>
      </w:r>
      <w:r w:rsidR="00E811F9">
        <w:rPr/>
        <w:t xml:space="preserve"> you will receive a </w:t>
      </w:r>
      <w:proofErr w:type="spellStart"/>
      <w:r w:rsidRPr="48B21102" w:rsidR="00E811F9">
        <w:rPr>
          <w:b w:val="1"/>
          <w:bCs w:val="1"/>
        </w:rPr>
        <w:t>sp</w:t>
      </w:r>
      <w:r w:rsidRPr="48B21102" w:rsidR="68CD2857">
        <w:rPr>
          <w:b w:val="1"/>
          <w:bCs w:val="1"/>
        </w:rPr>
        <w:t>е</w:t>
      </w:r>
      <w:r w:rsidRPr="48B21102" w:rsidR="00E811F9">
        <w:rPr>
          <w:b w:val="1"/>
          <w:bCs w:val="1"/>
        </w:rPr>
        <w:t>c</w:t>
      </w:r>
      <w:r w:rsidRPr="48B21102" w:rsidR="411159F8">
        <w:rPr>
          <w:b w:val="1"/>
          <w:bCs w:val="1"/>
        </w:rPr>
        <w:t>i</w:t>
      </w:r>
      <w:r w:rsidRPr="48B21102" w:rsidR="00E811F9">
        <w:rPr>
          <w:b w:val="1"/>
          <w:bCs w:val="1"/>
        </w:rPr>
        <w:t>es</w:t>
      </w:r>
      <w:proofErr w:type="spellEnd"/>
      <w:r w:rsidR="00E811F9">
        <w:rPr/>
        <w:t xml:space="preserve">. </w:t>
      </w:r>
      <w:r w:rsidR="00CB4B3A">
        <w:rPr/>
        <w:t>At the end, p</w:t>
      </w:r>
      <w:r w:rsidR="00E811F9">
        <w:rPr/>
        <w:t>rint all the info for that species and the total count of animals</w:t>
      </w:r>
      <w:r w:rsidR="00E811F9">
        <w:rPr/>
        <w:t>.</w:t>
      </w:r>
    </w:p>
    <w:p xmlns:wp14="http://schemas.microsoft.com/office/word/2010/wordml" w:rsidRPr="00167B0D" w:rsidR="00246C38" w:rsidP="00246C38" w:rsidRDefault="00246C38" w14:paraId="379E9CFF" wp14:textId="7777777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5760"/>
      </w:tblGrid>
      <w:tr xmlns:wp14="http://schemas.microsoft.com/office/word/2010/wordml" w:rsidRPr="0053582A" w:rsidR="00246C38" w:rsidTr="48B21102" w14:paraId="47892FB6" wp14:textId="77777777">
        <w:tc>
          <w:tcPr>
            <w:tcW w:w="3032" w:type="dxa"/>
            <w:shd w:val="clear" w:color="auto" w:fill="D9D9D9" w:themeFill="background1" w:themeFillShade="D9"/>
            <w:tcMar/>
          </w:tcPr>
          <w:p w:rsidRPr="0053582A" w:rsidR="00246C38" w:rsidP="00AC0CF7" w:rsidRDefault="00246C38" w14:paraId="603DC275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0" w:type="dxa"/>
            <w:shd w:val="clear" w:color="auto" w:fill="D9D9D9" w:themeFill="background1" w:themeFillShade="D9"/>
            <w:tcMar/>
          </w:tcPr>
          <w:p w:rsidRPr="0053582A" w:rsidR="00246C38" w:rsidP="00AC0CF7" w:rsidRDefault="00246C38" w14:paraId="2F273C4C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RPr="0053582A" w:rsidR="00246C38" w:rsidTr="48B21102" w14:paraId="22898822" wp14:textId="77777777">
        <w:tc>
          <w:tcPr>
            <w:tcW w:w="3032" w:type="dxa"/>
            <w:tcMar/>
          </w:tcPr>
          <w:p w:rsidRPr="00246C38" w:rsidR="00246C38" w:rsidP="00246C38" w:rsidRDefault="00246C38" w14:paraId="18ABDD08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Great Zoo</w:t>
            </w:r>
          </w:p>
          <w:p w:rsidRPr="00246C38" w:rsidR="00246C38" w:rsidP="00246C38" w:rsidRDefault="00246C38" w14:paraId="78941E47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5</w:t>
            </w:r>
          </w:p>
          <w:p w:rsidRPr="00246C38" w:rsidR="00246C38" w:rsidP="00246C38" w:rsidRDefault="00246C38" w14:paraId="7BAE57FB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 lion</w:t>
            </w:r>
          </w:p>
          <w:p w:rsidRPr="00246C38" w:rsidR="00246C38" w:rsidP="00246C38" w:rsidRDefault="00246C38" w14:paraId="4D9FE0D4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 bear</w:t>
            </w:r>
          </w:p>
          <w:p w:rsidRPr="00246C38" w:rsidR="00246C38" w:rsidP="00246C38" w:rsidRDefault="00246C38" w14:paraId="2A5E13ED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fish salmon</w:t>
            </w:r>
          </w:p>
          <w:p w:rsidRPr="00246C38" w:rsidR="00246C38" w:rsidP="48B21102" w:rsidRDefault="00246C38" w14:paraId="48F3F011" wp14:textId="59BDFA5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48B21102" w:rsidR="00246C38">
              <w:rPr>
                <w:rFonts w:ascii="Consolas" w:hAnsi="Consolas"/>
                <w:sz w:val="24"/>
                <w:szCs w:val="24"/>
              </w:rPr>
              <w:t>bird</w:t>
            </w:r>
            <w:r w:rsidRPr="48B21102" w:rsidR="00246C38">
              <w:rPr>
                <w:rFonts w:ascii="Consolas" w:hAnsi="Consolas"/>
                <w:sz w:val="24"/>
                <w:szCs w:val="24"/>
              </w:rPr>
              <w:t xml:space="preserve"> owl</w:t>
            </w:r>
            <w:bookmarkStart w:name="_GoBack" w:id="0"/>
            <w:bookmarkEnd w:id="0"/>
          </w:p>
          <w:p w:rsidRPr="00246C38" w:rsidR="00246C38" w:rsidP="00246C38" w:rsidRDefault="00246C38" w14:paraId="5C84E867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 tiger</w:t>
            </w:r>
          </w:p>
          <w:p w:rsidRPr="0053582A" w:rsidR="00246C38" w:rsidP="00246C38" w:rsidRDefault="00246C38" w14:paraId="7BD2FD02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5760" w:type="dxa"/>
            <w:tcMar/>
          </w:tcPr>
          <w:p w:rsidRPr="00246C38" w:rsidR="00246C38" w:rsidP="00246C38" w:rsidRDefault="00246C38" w14:paraId="7A9248DC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246C38"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:rsidRPr="0053582A" w:rsidR="00246C38" w:rsidP="00246C38" w:rsidRDefault="00246C38" w14:paraId="6D36FD45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246C38"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xmlns:wp14="http://schemas.microsoft.com/office/word/2010/wordml" w:rsidR="00CB4B3A" w:rsidP="00246C38" w:rsidRDefault="00246C38" w14:paraId="75CF0DAB" wp14:textId="77777777">
      <w:pPr>
        <w:pStyle w:val="Heading3"/>
      </w:pPr>
      <w:r>
        <w:t>Hint</w:t>
      </w:r>
    </w:p>
    <w:p xmlns:wp14="http://schemas.microsoft.com/office/word/2010/wordml" w:rsidR="00246C38" w:rsidP="00246C38" w:rsidRDefault="00246C38" w14:paraId="6C52CB43" wp14:textId="77777777">
      <w:r>
        <w:t>Start by creating the class and the __init__ method</w:t>
      </w:r>
    </w:p>
    <w:p xmlns:wp14="http://schemas.microsoft.com/office/word/2010/wordml" w:rsidR="00246C38" w:rsidP="00246C38" w:rsidRDefault="00246C38" w14:paraId="4B94D5A5" wp14:textId="77777777">
      <w:r>
        <w:rPr>
          <w:noProof/>
        </w:rPr>
        <w:drawing>
          <wp:inline xmlns:wp14="http://schemas.microsoft.com/office/word/2010/wordprocessingDrawing" distT="0" distB="0" distL="0" distR="0" wp14:anchorId="2E7E8766" wp14:editId="1764E976">
            <wp:extent cx="4712677" cy="2611863"/>
            <wp:effectExtent l="19050" t="19050" r="12065" b="171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225" cy="261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46C38" w:rsidP="00246C38" w:rsidRDefault="00246C38" w14:paraId="4AEECAC5" wp14:textId="77777777">
      <w:pPr>
        <w:pStyle w:val="ListParagraph"/>
        <w:numPr>
          <w:ilvl w:val="0"/>
          <w:numId w:val="36"/>
        </w:numPr>
      </w:pPr>
      <w:r>
        <w:t>the underscores in front of the animals attribute is used to express that it is private and is not meant to be used outside the class</w:t>
      </w:r>
    </w:p>
    <w:p xmlns:wp14="http://schemas.microsoft.com/office/word/2010/wordml" w:rsidR="00246C38" w:rsidP="00246C38" w:rsidRDefault="00246C38" w14:paraId="3DEEC669" wp14:textId="77777777"/>
    <w:p xmlns:wp14="http://schemas.microsoft.com/office/word/2010/wordml" w:rsidR="00246C38" w:rsidP="00246C38" w:rsidRDefault="00246C38" w14:paraId="46F5C1FB" wp14:textId="77777777">
      <w:r>
        <w:t>Then create the other 2 methods for adding and getting the info</w:t>
      </w:r>
    </w:p>
    <w:p xmlns:wp14="http://schemas.microsoft.com/office/word/2010/wordml" w:rsidR="00246C38" w:rsidP="00246C38" w:rsidRDefault="00246C38" w14:paraId="3656B9AB" wp14:textId="77777777">
      <w:pPr>
        <w:rPr>
          <w:b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4104E81" wp14:editId="7EDC0C46">
            <wp:extent cx="5972810" cy="3251835"/>
            <wp:effectExtent l="19050" t="19050" r="27940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46C38" w:rsidR="00246C38" w:rsidP="00246C38" w:rsidRDefault="00246C38" w14:paraId="7B67C2C1" wp14:textId="77777777">
      <w:pPr>
        <w:pStyle w:val="ListParagraph"/>
        <w:numPr>
          <w:ilvl w:val="0"/>
          <w:numId w:val="36"/>
        </w:numPr>
        <w:rPr>
          <w:b/>
        </w:rPr>
      </w:pPr>
      <w:r>
        <w:t>We make the checks for the species inside the methods</w:t>
      </w:r>
    </w:p>
    <w:p xmlns:wp14="http://schemas.microsoft.com/office/word/2010/wordml" w:rsidR="00246C38" w:rsidP="00246C38" w:rsidRDefault="00246C38" w14:paraId="3F82926F" wp14:textId="77777777">
      <w:r w:rsidRPr="00246C38">
        <w:t xml:space="preserve">Finally, implement </w:t>
      </w:r>
      <w:r>
        <w:t>the logic for reading the input and printing the result</w:t>
      </w:r>
    </w:p>
    <w:p xmlns:wp14="http://schemas.microsoft.com/office/word/2010/wordml" w:rsidR="00246C38" w:rsidP="00246C38" w:rsidRDefault="00246C38" w14:paraId="45FB0818" wp14:textId="77777777">
      <w:r>
        <w:rPr>
          <w:noProof/>
        </w:rPr>
        <w:drawing>
          <wp:inline xmlns:wp14="http://schemas.microsoft.com/office/word/2010/wordprocessingDrawing" distT="0" distB="0" distL="0" distR="0" wp14:anchorId="03AF106B" wp14:editId="4A13C3BC">
            <wp:extent cx="4664289" cy="3165230"/>
            <wp:effectExtent l="19050" t="19050" r="2222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759" cy="3170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6BA9" w:rsidP="00246C38" w:rsidRDefault="00126BA9" w14:paraId="049F31CB" wp14:textId="77777777"/>
    <w:p xmlns:wp14="http://schemas.microsoft.com/office/word/2010/wordml" w:rsidR="00126BA9" w:rsidP="00126BA9" w:rsidRDefault="00126BA9" w14:paraId="63F06319" wp14:textId="77777777">
      <w:pPr>
        <w:pStyle w:val="Heading2"/>
      </w:pPr>
      <w:r>
        <w:lastRenderedPageBreak/>
        <w:t>Circle</w:t>
      </w:r>
    </w:p>
    <w:p xmlns:wp14="http://schemas.microsoft.com/office/word/2010/wordml" w:rsidR="00126BA9" w:rsidP="00126BA9" w:rsidRDefault="00126BA9" w14:paraId="5BD845FF" wp14:textId="77777777">
      <w:r>
        <w:t xml:space="preserve">Create a </w:t>
      </w:r>
      <w:r w:rsidRPr="00126BA9">
        <w:rPr>
          <w:b/>
        </w:rPr>
        <w:t>class Circle</w:t>
      </w:r>
      <w:r>
        <w:t xml:space="preserve">. In the </w:t>
      </w:r>
      <w:r w:rsidRPr="00126BA9">
        <w:rPr>
          <w:rFonts w:ascii="Consolas" w:hAnsi="Consolas"/>
          <w:b/>
        </w:rPr>
        <w:t>__init__</w:t>
      </w:r>
      <w:r>
        <w:t xml:space="preserve"> method the circle should only receive </w:t>
      </w:r>
      <w:r w:rsidRPr="00126BA9">
        <w:rPr>
          <w:b/>
        </w:rPr>
        <w:t>one parameter</w:t>
      </w:r>
      <w:r>
        <w:t xml:space="preserve"> (its </w:t>
      </w:r>
      <w:r w:rsidRPr="00126BA9">
        <w:rPr>
          <w:b/>
        </w:rPr>
        <w:t>diameter</w:t>
      </w:r>
      <w:r>
        <w:t xml:space="preserve">). Create a class attribute called </w:t>
      </w:r>
      <w:r w:rsidRPr="00126BA9">
        <w:rPr>
          <w:rFonts w:ascii="Consolas" w:hAnsi="Consolas"/>
          <w:b/>
        </w:rPr>
        <w:t>__pi</w:t>
      </w:r>
      <w:r>
        <w:t xml:space="preserve"> that is equal to </w:t>
      </w:r>
      <w:r w:rsidRPr="00126BA9">
        <w:rPr>
          <w:b/>
        </w:rPr>
        <w:t>3.14</w:t>
      </w:r>
      <w:r>
        <w:t>. The class should also have the following methods:</w:t>
      </w:r>
    </w:p>
    <w:p xmlns:wp14="http://schemas.microsoft.com/office/word/2010/wordml" w:rsidR="00126BA9" w:rsidP="00126BA9" w:rsidRDefault="00126BA9" w14:paraId="5BBF05B7" wp14:textId="77777777">
      <w:pPr>
        <w:pStyle w:val="ListParagraph"/>
        <w:numPr>
          <w:ilvl w:val="0"/>
          <w:numId w:val="36"/>
        </w:numPr>
      </w:pPr>
      <w:r w:rsidRPr="00126BA9"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xmlns:wp14="http://schemas.microsoft.com/office/word/2010/wordml" w:rsidR="00126BA9" w:rsidP="00126BA9" w:rsidRDefault="00126BA9" w14:paraId="7A90C840" wp14:textId="77777777">
      <w:pPr>
        <w:pStyle w:val="ListParagraph"/>
        <w:numPr>
          <w:ilvl w:val="0"/>
          <w:numId w:val="36"/>
        </w:numPr>
      </w:pPr>
      <w:r w:rsidRPr="00126BA9"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xmlns:wp14="http://schemas.microsoft.com/office/word/2010/wordml" w:rsidR="00126BA9" w:rsidP="00126BA9" w:rsidRDefault="00126BA9" w14:paraId="5312A2FB" wp14:textId="77777777">
      <w:pPr>
        <w:pStyle w:val="ListParagraph"/>
        <w:numPr>
          <w:ilvl w:val="0"/>
          <w:numId w:val="36"/>
        </w:numPr>
      </w:pPr>
      <w:r w:rsidRPr="00126BA9">
        <w:rPr>
          <w:rFonts w:ascii="Consolas" w:hAnsi="Consolas"/>
          <w:b/>
        </w:rPr>
        <w:t>calculate_area_of_sector(angle)</w:t>
      </w:r>
      <w:r>
        <w:t xml:space="preserve"> - given the central angle in degrees, returns the area that fills the sector</w:t>
      </w:r>
    </w:p>
    <w:p xmlns:wp14="http://schemas.microsoft.com/office/word/2010/wordml" w:rsidR="00126BA9" w:rsidP="00126BA9" w:rsidRDefault="00126BA9" w14:paraId="250DB58A" wp14:textId="77777777">
      <w:pPr>
        <w:rPr>
          <w:b/>
          <w:i/>
          <w:u w:val="single"/>
        </w:rPr>
      </w:pPr>
      <w:r w:rsidRPr="00126BA9"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xmlns:wp14="http://schemas.microsoft.com/office/word/2010/wordml" w:rsidRPr="00167B0D" w:rsidR="00126BA9" w:rsidP="00126BA9" w:rsidRDefault="00126BA9" w14:paraId="0505402C" wp14:textId="7777777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xmlns:wp14="http://schemas.microsoft.com/office/word/2010/wordml" w:rsidRPr="0053582A" w:rsidR="00126BA9" w:rsidTr="00126BA9" w14:paraId="70FF5297" wp14:textId="77777777">
        <w:tc>
          <w:tcPr>
            <w:tcW w:w="7442" w:type="dxa"/>
            <w:shd w:val="clear" w:color="auto" w:fill="D9D9D9" w:themeFill="background1" w:themeFillShade="D9"/>
          </w:tcPr>
          <w:p w:rsidRPr="0053582A" w:rsidR="00126BA9" w:rsidP="00191307" w:rsidRDefault="00126BA9" w14:paraId="58CFE706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53582A" w:rsidR="00126BA9" w:rsidP="00191307" w:rsidRDefault="00126BA9" w14:paraId="2ECC3A33" wp14:textId="777777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RPr="0053582A" w:rsidR="00126BA9" w:rsidTr="00126BA9" w14:paraId="781132DB" wp14:textId="77777777">
        <w:tc>
          <w:tcPr>
            <w:tcW w:w="7442" w:type="dxa"/>
          </w:tcPr>
          <w:p w:rsidRPr="00126BA9" w:rsidR="00126BA9" w:rsidP="00126BA9" w:rsidRDefault="00126BA9" w14:paraId="197C7AD8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:rsidRPr="00126BA9" w:rsidR="00126BA9" w:rsidP="00126BA9" w:rsidRDefault="00126BA9" w14:paraId="6C5A4267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angle = 5</w:t>
            </w:r>
          </w:p>
          <w:p w:rsidRPr="00126BA9" w:rsidR="00126BA9" w:rsidP="00126BA9" w:rsidRDefault="00126BA9" w14:paraId="53128261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</w:p>
          <w:p w:rsidRPr="00126BA9" w:rsidR="00126BA9" w:rsidP="00126BA9" w:rsidRDefault="00126BA9" w14:paraId="5C551F44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:rsidRPr="00126BA9" w:rsidR="00126BA9" w:rsidP="00126BA9" w:rsidRDefault="00126BA9" w14:paraId="1153FF2E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:rsidRPr="0053582A" w:rsidR="00126BA9" w:rsidP="00126BA9" w:rsidRDefault="00126BA9" w14:paraId="66184F4D" wp14:textId="777777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</w:tcPr>
          <w:p w:rsidRPr="00126BA9" w:rsidR="00126BA9" w:rsidP="00126BA9" w:rsidRDefault="00126BA9" w14:paraId="058BC9E1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6BA9">
              <w:rPr>
                <w:rFonts w:ascii="Consolas" w:hAnsi="Consolas"/>
                <w:bCs/>
                <w:sz w:val="24"/>
                <w:szCs w:val="24"/>
              </w:rPr>
              <w:t>15.70</w:t>
            </w:r>
          </w:p>
          <w:p w:rsidRPr="00126BA9" w:rsidR="00126BA9" w:rsidP="00126BA9" w:rsidRDefault="00126BA9" w14:paraId="7F692B3F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6BA9"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:rsidRPr="0053582A" w:rsidR="00126BA9" w:rsidP="00126BA9" w:rsidRDefault="00126BA9" w14:paraId="0C34D9F0" wp14:textId="777777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6BA9"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xmlns:wp14="http://schemas.microsoft.com/office/word/2010/wordml" w:rsidR="00126BA9" w:rsidP="00126BA9" w:rsidRDefault="00126BA9" w14:paraId="41464791" wp14:textId="77777777">
      <w:pPr>
        <w:pStyle w:val="Heading3"/>
      </w:pPr>
      <w:r>
        <w:t>Hint</w:t>
      </w:r>
    </w:p>
    <w:p xmlns:wp14="http://schemas.microsoft.com/office/word/2010/wordml" w:rsidR="00126BA9" w:rsidP="00126BA9" w:rsidRDefault="00126BA9" w14:paraId="77C2F15F" wp14:textId="77777777">
      <w:r>
        <w:t xml:space="preserve">First, let us create the </w:t>
      </w:r>
      <w:r w:rsidRPr="00FD095A">
        <w:rPr>
          <w:b/>
        </w:rPr>
        <w:t>Circle</w:t>
      </w:r>
      <w:r>
        <w:t xml:space="preserve"> class, setting the attribute </w:t>
      </w:r>
      <w:r w:rsidRPr="00FD095A">
        <w:rPr>
          <w:rFonts w:ascii="Consolas" w:hAnsi="Consolas"/>
          <w:b/>
        </w:rPr>
        <w:t>__pi</w:t>
      </w:r>
      <w:r>
        <w:t xml:space="preserve"> and creating the </w:t>
      </w:r>
      <w:r w:rsidRPr="00FD095A">
        <w:rPr>
          <w:rFonts w:ascii="Consolas" w:hAnsi="Consolas"/>
          <w:b/>
        </w:rPr>
        <w:t>__init__</w:t>
      </w:r>
      <w:r>
        <w:t xml:space="preserve"> method</w:t>
      </w:r>
    </w:p>
    <w:p xmlns:wp14="http://schemas.microsoft.com/office/word/2010/wordml" w:rsidR="00126BA9" w:rsidP="00126BA9" w:rsidRDefault="00126BA9" w14:paraId="62486C05" wp14:textId="77777777">
      <w:r>
        <w:rPr>
          <w:noProof/>
        </w:rPr>
        <w:drawing>
          <wp:inline xmlns:wp14="http://schemas.microsoft.com/office/word/2010/wordprocessingDrawing" distT="0" distB="0" distL="0" distR="0" wp14:anchorId="25DA8D67" wp14:editId="7E65F8F4">
            <wp:extent cx="4254500" cy="1349716"/>
            <wp:effectExtent l="19050" t="19050" r="127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3199" cy="1352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6BA9" w:rsidP="00126BA9" w:rsidRDefault="00126BA9" w14:paraId="49B5CACF" wp14:textId="77777777">
      <w:pPr>
        <w:pStyle w:val="ListParagraph"/>
        <w:numPr>
          <w:ilvl w:val="0"/>
          <w:numId w:val="37"/>
        </w:numPr>
      </w:pPr>
      <w:r>
        <w:t xml:space="preserve">We will be given the </w:t>
      </w:r>
      <w:r w:rsidRPr="00FD095A">
        <w:rPr>
          <w:b/>
        </w:rPr>
        <w:t>diameter</w:t>
      </w:r>
      <w:r w:rsidR="00FD095A">
        <w:t xml:space="preserve">, so the </w:t>
      </w:r>
      <w:r w:rsidRPr="00FD095A" w:rsidR="00FD095A">
        <w:rPr>
          <w:b/>
        </w:rPr>
        <w:t>radius</w:t>
      </w:r>
      <w:r w:rsidR="00FD095A">
        <w:t xml:space="preserve"> will be the </w:t>
      </w:r>
      <w:r w:rsidRPr="00FD095A" w:rsidR="00FD095A">
        <w:rPr>
          <w:b/>
        </w:rPr>
        <w:t>diameter</w:t>
      </w:r>
      <w:r w:rsidR="00FD095A">
        <w:t xml:space="preserve"> </w:t>
      </w:r>
      <w:r w:rsidRPr="00FD095A" w:rsidR="00FD095A">
        <w:rPr>
          <w:b/>
        </w:rPr>
        <w:t>divided</w:t>
      </w:r>
      <w:r w:rsidR="00FD095A">
        <w:t xml:space="preserve"> by </w:t>
      </w:r>
      <w:r w:rsidRPr="00FD095A" w:rsidR="00FD095A">
        <w:rPr>
          <w:b/>
        </w:rPr>
        <w:t>2</w:t>
      </w:r>
    </w:p>
    <w:p xmlns:wp14="http://schemas.microsoft.com/office/word/2010/wordml" w:rsidR="00FD095A" w:rsidP="00126BA9" w:rsidRDefault="00FD095A" w14:paraId="6CDE08AE" wp14:textId="77777777">
      <w:pPr>
        <w:pStyle w:val="ListParagraph"/>
        <w:numPr>
          <w:ilvl w:val="0"/>
          <w:numId w:val="37"/>
        </w:numPr>
      </w:pPr>
      <w:r>
        <w:t>Note that you can also store the diameter and not the radius</w:t>
      </w:r>
    </w:p>
    <w:p xmlns:wp14="http://schemas.microsoft.com/office/word/2010/wordml" w:rsidR="00FD095A" w:rsidP="48B21102" w:rsidRDefault="00FD095A" w14:paraId="3D5C4631" wp14:textId="69D5BA2C">
      <w:pPr>
        <w:rPr>
          <w:b w:val="1"/>
          <w:bCs w:val="1"/>
        </w:rPr>
      </w:pPr>
      <w:r w:rsidR="00FD095A">
        <w:rPr/>
        <w:t xml:space="preserve">Now, let us create the first method that calculates the </w:t>
      </w:r>
      <w:r w:rsidRPr="48B21102" w:rsidR="00FD095A">
        <w:rPr>
          <w:b w:val="1"/>
          <w:bCs w:val="1"/>
        </w:rPr>
        <w:t>circumference</w:t>
      </w:r>
    </w:p>
    <w:p w:rsidR="45B58D24" w:rsidP="48B21102" w:rsidRDefault="45B58D24" w14:paraId="0FDC67AA" w14:textId="73068022">
      <w:pPr>
        <w:pStyle w:val="Normal"/>
        <w:rPr>
          <w:b w:val="1"/>
          <w:bCs w:val="1"/>
        </w:rPr>
      </w:pPr>
      <w:r w:rsidR="45B58D24">
        <w:drawing>
          <wp:inline wp14:editId="6B6A5C67" wp14:anchorId="35CF61DE">
            <wp:extent cx="5314950" cy="565352"/>
            <wp:effectExtent l="0" t="0" r="0" b="0"/>
            <wp:docPr id="307785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f473821d2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095A" w:rsidP="00FD095A" w:rsidRDefault="00FD095A" w14:paraId="7AFDDEE0" wp14:textId="77777777">
      <w:r>
        <w:lastRenderedPageBreak/>
        <w:t xml:space="preserve">After that, we create the method that calculates and returns the </w:t>
      </w:r>
      <w:r w:rsidRPr="00FD095A">
        <w:rPr>
          <w:b/>
        </w:rPr>
        <w:t>area</w:t>
      </w:r>
      <w:r>
        <w:t xml:space="preserve"> of the circle</w:t>
      </w:r>
    </w:p>
    <w:p xmlns:wp14="http://schemas.microsoft.com/office/word/2010/wordml" w:rsidR="00FD095A" w:rsidP="00FD095A" w:rsidRDefault="00FD095A" w14:paraId="4B99056E" wp14:textId="77777777">
      <w:r>
        <w:rPr>
          <w:noProof/>
        </w:rPr>
        <w:drawing>
          <wp:inline xmlns:wp14="http://schemas.microsoft.com/office/word/2010/wordprocessingDrawing" distT="0" distB="0" distL="0" distR="0" wp14:anchorId="1D6F2547" wp14:editId="2850CC36">
            <wp:extent cx="5670550" cy="408140"/>
            <wp:effectExtent l="19050" t="1905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556" cy="412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D095A" w:rsidP="00FD095A" w:rsidRDefault="00FD095A" w14:paraId="1770B8DF" wp14:textId="77777777">
      <w:r>
        <w:t xml:space="preserve">Finally, the method that calculates the </w:t>
      </w:r>
      <w:r w:rsidRPr="00FD095A">
        <w:rPr>
          <w:b/>
        </w:rPr>
        <w:t>area of a particular sector</w:t>
      </w:r>
    </w:p>
    <w:p xmlns:wp14="http://schemas.microsoft.com/office/word/2010/wordml" w:rsidR="00FD095A" w:rsidP="00FD095A" w:rsidRDefault="00FD095A" w14:paraId="1299C43A" wp14:textId="77777777">
      <w:r>
        <w:rPr>
          <w:noProof/>
        </w:rPr>
        <w:drawing>
          <wp:inline xmlns:wp14="http://schemas.microsoft.com/office/word/2010/wordprocessingDrawing" distT="0" distB="0" distL="0" distR="0" wp14:anchorId="1881A614" wp14:editId="475CAF50">
            <wp:extent cx="5695950" cy="365156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832" cy="369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26BA9" w:rsidR="00FD095A" w:rsidP="00FD095A" w:rsidRDefault="00FD095A" w14:paraId="384825A4" wp14:textId="77777777">
      <w:r>
        <w:t xml:space="preserve">Write some code to </w:t>
      </w:r>
      <w:r w:rsidRPr="00FD095A">
        <w:rPr>
          <w:b/>
        </w:rPr>
        <w:t>test</w:t>
      </w:r>
      <w:r>
        <w:t xml:space="preserve"> your class before you submit it</w:t>
      </w:r>
    </w:p>
    <w:sectPr w:rsidRPr="00126BA9" w:rsidR="00FD095A">
      <w:footerReference w:type="default" r:id="rId26"/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40A1A" w:rsidP="00CD5174" w:rsidRDefault="00A40A1A" w14:paraId="3461D779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A40A1A" w:rsidP="00CD5174" w:rsidRDefault="00A40A1A" w14:paraId="3CF2D8B6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AC77AD" w:rsidR="00CD5174" w:rsidP="007C2AE6" w:rsidRDefault="00CD5174" w14:paraId="4A169815" wp14:textId="77777777">
    <w:pPr>
      <w:pStyle w:val="Foot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xmlns:wp14="http://schemas.microsoft.com/office/word/2010/wordprocessingDrawing"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FEE035">
            <v:line id="Straight Connector 20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5808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xmlns:wp14="http://schemas.microsoft.com/office/word/2010/wordml" w:rsidRPr="008C2B83" w:rsidR="00CD5174" w:rsidP="007C2AE6" w:rsidRDefault="00CD5174" w14:paraId="7C66BF17" wp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894283">
            <v:shapetype id="_x0000_t202" coordsize="21600,21600" o:spt="202" path="m,l,21600r21600,l21600,xe" w14:anchorId="39632804">
              <v:stroke joinstyle="miter"/>
              <v:path gradientshapeok="t" o:connecttype="rect"/>
            </v:shapetype>
            <v:shape id="Text Box 19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>
              <v:path arrowok="t"/>
              <v:textbox inset="0,0,0,0">
                <w:txbxContent>
                  <w:p w:rsidRPr="008C2B83" w:rsidR="00CD5174" w:rsidP="007C2AE6" w:rsidRDefault="00CD5174" w14:paraId="0FC48612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8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8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xmlns:wp14="http://schemas.microsoft.com/office/word/2010/wordml" w:rsidR="00CD5174" w:rsidP="007C2AE6" w:rsidRDefault="00CD5174" w14:paraId="3AA6528F" wp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6ABD76B">
            <v:shape id="Text Box 18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w14:anchorId="06A65DFF">
              <v:path arrowok="t"/>
              <v:textbox inset=".5mm,0,0,0">
                <w:txbxContent>
                  <w:p w:rsidR="00CD5174" w:rsidP="007C2AE6" w:rsidRDefault="00CD5174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CD5174" w:rsidP="007C2AE6" w:rsidRDefault="00CD5174" w14:paraId="66F132EC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4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5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xmlns:wp14="http://schemas.microsoft.com/office/word/2010/wordml" w:rsidR="00CD5174" w:rsidP="007C2AE6" w:rsidRDefault="00CD5174" w14:paraId="78ED280F" wp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91873C3">
            <v:shape id="Text Box 2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w14:anchorId="777209C7">
              <v:textbox inset=".5mm,1.2mm,.5mm,.5mm">
                <w:txbxContent>
                  <w:p w:rsidR="00CD5174" w:rsidP="007C2AE6" w:rsidRDefault="00CD5174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5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6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P="007C2AE6" w:rsidRDefault="00CD5174" w14:paraId="467305F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A77A20C" wp14:editId="64037368">
                          <wp:extent cx="167005" cy="203387"/>
                          <wp:effectExtent l="0" t="0" r="4445" b="6350"/>
                          <wp:docPr id="313874615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51A4959" wp14:editId="11634BD4">
                          <wp:extent cx="171450" cy="205105"/>
                          <wp:effectExtent l="0" t="0" r="0" b="4445"/>
                          <wp:docPr id="1362732789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E1F5316" wp14:editId="7D413BE4">
                          <wp:extent cx="200152" cy="200152"/>
                          <wp:effectExtent l="0" t="0" r="9525" b="9525"/>
                          <wp:docPr id="118118431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6F680BD" wp14:editId="0244AC0D">
                          <wp:extent cx="200152" cy="200152"/>
                          <wp:effectExtent l="0" t="0" r="9525" b="9525"/>
                          <wp:docPr id="71191004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091FCFC" wp14:editId="6D059846">
                          <wp:extent cx="200152" cy="200152"/>
                          <wp:effectExtent l="0" t="0" r="9525" b="9525"/>
                          <wp:docPr id="961012904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2234475" wp14:editId="10342C7C">
                          <wp:extent cx="190500" cy="190500"/>
                          <wp:effectExtent l="0" t="0" r="0" b="0"/>
                          <wp:docPr id="1975001150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DD05DC7" wp14:editId="2AC9040D">
                          <wp:extent cx="176530" cy="176530"/>
                          <wp:effectExtent l="0" t="0" r="0" b="0"/>
                          <wp:docPr id="336091363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EE6D7DB" wp14:editId="1DD4C303">
                          <wp:extent cx="200152" cy="200152"/>
                          <wp:effectExtent l="0" t="0" r="9525" b="9525"/>
                          <wp:docPr id="580900086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78DDC4D" wp14:editId="628E12F2">
                          <wp:extent cx="215153" cy="209247"/>
                          <wp:effectExtent l="0" t="0" r="0" b="635"/>
                          <wp:docPr id="1849361834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FA46D33" wp14:editId="7B86CD5D">
                          <wp:extent cx="200152" cy="200152"/>
                          <wp:effectExtent l="0" t="0" r="9525" b="9525"/>
                          <wp:docPr id="151237120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xmlns:wp14="http://schemas.microsoft.com/office/word/2010/wordml" w:rsidR="00CD5174" w:rsidRDefault="00CD5174" w14:paraId="4DDBEF00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40A1A" w:rsidP="00CD5174" w:rsidRDefault="00A40A1A" w14:paraId="0FB78278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A40A1A" w:rsidP="00CD5174" w:rsidRDefault="00A40A1A" w14:paraId="1FC39945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05E4D77"/>
    <w:multiLevelType w:val="hybridMultilevel"/>
    <w:tmpl w:val="8EA4AF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3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7227E8"/>
    <w:multiLevelType w:val="hybridMultilevel"/>
    <w:tmpl w:val="35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6C72374"/>
    <w:multiLevelType w:val="hybridMultilevel"/>
    <w:tmpl w:val="B1F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CCC0E7B"/>
    <w:multiLevelType w:val="hybridMultilevel"/>
    <w:tmpl w:val="6A1C18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E5D3F2C"/>
    <w:multiLevelType w:val="hybridMultilevel"/>
    <w:tmpl w:val="535A02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FB6723F"/>
    <w:multiLevelType w:val="hybridMultilevel"/>
    <w:tmpl w:val="6B284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6B030D"/>
    <w:multiLevelType w:val="hybridMultilevel"/>
    <w:tmpl w:val="91C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5C30F7"/>
    <w:multiLevelType w:val="hybridMultilevel"/>
    <w:tmpl w:val="DA7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1157B3"/>
    <w:multiLevelType w:val="hybridMultilevel"/>
    <w:tmpl w:val="6B364F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20C8B"/>
    <w:multiLevelType w:val="hybridMultilevel"/>
    <w:tmpl w:val="ED0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3DE5C70"/>
    <w:multiLevelType w:val="hybridMultilevel"/>
    <w:tmpl w:val="E8E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3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D74A55"/>
    <w:multiLevelType w:val="hybridMultilevel"/>
    <w:tmpl w:val="72A239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CB630E5"/>
    <w:multiLevelType w:val="hybridMultilevel"/>
    <w:tmpl w:val="0C1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7"/>
  </w:num>
  <w:num w:numId="3">
    <w:abstractNumId w:val="35"/>
  </w:num>
  <w:num w:numId="4">
    <w:abstractNumId w:val="38"/>
  </w:num>
  <w:num w:numId="5">
    <w:abstractNumId w:val="32"/>
  </w:num>
  <w:num w:numId="6">
    <w:abstractNumId w:val="15"/>
  </w:num>
  <w:num w:numId="7">
    <w:abstractNumId w:val="31"/>
  </w:num>
  <w:num w:numId="8">
    <w:abstractNumId w:val="2"/>
  </w:num>
  <w:num w:numId="9">
    <w:abstractNumId w:val="23"/>
  </w:num>
  <w:num w:numId="10">
    <w:abstractNumId w:val="40"/>
  </w:num>
  <w:num w:numId="11">
    <w:abstractNumId w:val="43"/>
  </w:num>
  <w:num w:numId="12">
    <w:abstractNumId w:val="33"/>
  </w:num>
  <w:num w:numId="13">
    <w:abstractNumId w:val="29"/>
  </w:num>
  <w:num w:numId="14">
    <w:abstractNumId w:val="34"/>
  </w:num>
  <w:num w:numId="15">
    <w:abstractNumId w:val="46"/>
  </w:num>
  <w:num w:numId="16">
    <w:abstractNumId w:val="39"/>
  </w:num>
  <w:num w:numId="17">
    <w:abstractNumId w:val="18"/>
  </w:num>
  <w:num w:numId="18">
    <w:abstractNumId w:val="6"/>
  </w:num>
  <w:num w:numId="19">
    <w:abstractNumId w:val="13"/>
  </w:num>
  <w:num w:numId="20">
    <w:abstractNumId w:val="36"/>
  </w:num>
  <w:num w:numId="21">
    <w:abstractNumId w:val="26"/>
  </w:num>
  <w:num w:numId="22">
    <w:abstractNumId w:val="21"/>
  </w:num>
  <w:num w:numId="23">
    <w:abstractNumId w:val="22"/>
  </w:num>
  <w:num w:numId="24">
    <w:abstractNumId w:val="19"/>
  </w:num>
  <w:num w:numId="25">
    <w:abstractNumId w:val="4"/>
  </w:num>
  <w:num w:numId="26">
    <w:abstractNumId w:val="45"/>
  </w:num>
  <w:num w:numId="27">
    <w:abstractNumId w:val="10"/>
  </w:num>
  <w:num w:numId="28">
    <w:abstractNumId w:val="1"/>
  </w:num>
  <w:num w:numId="29">
    <w:abstractNumId w:val="25"/>
  </w:num>
  <w:num w:numId="30">
    <w:abstractNumId w:val="27"/>
  </w:num>
  <w:num w:numId="31">
    <w:abstractNumId w:val="16"/>
  </w:num>
  <w:num w:numId="32">
    <w:abstractNumId w:val="44"/>
  </w:num>
  <w:num w:numId="33">
    <w:abstractNumId w:val="8"/>
  </w:num>
  <w:num w:numId="34">
    <w:abstractNumId w:val="7"/>
  </w:num>
  <w:num w:numId="35">
    <w:abstractNumId w:val="5"/>
  </w:num>
  <w:num w:numId="36">
    <w:abstractNumId w:val="11"/>
  </w:num>
  <w:num w:numId="37">
    <w:abstractNumId w:val="9"/>
  </w:num>
  <w:num w:numId="38">
    <w:abstractNumId w:val="3"/>
  </w:num>
  <w:num w:numId="39">
    <w:abstractNumId w:val="41"/>
  </w:num>
  <w:num w:numId="40">
    <w:abstractNumId w:val="30"/>
  </w:num>
  <w:num w:numId="41">
    <w:abstractNumId w:val="42"/>
  </w:num>
  <w:num w:numId="42">
    <w:abstractNumId w:val="37"/>
  </w:num>
  <w:num w:numId="43">
    <w:abstractNumId w:val="24"/>
  </w:num>
  <w:num w:numId="44">
    <w:abstractNumId w:val="20"/>
  </w:num>
  <w:num w:numId="45">
    <w:abstractNumId w:val="14"/>
  </w:num>
  <w:num w:numId="46">
    <w:abstractNumId w:val="0"/>
  </w:num>
  <w:num w:numId="4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955FC"/>
    <w:rsid w:val="000B11D4"/>
    <w:rsid w:val="001014D7"/>
    <w:rsid w:val="00112E70"/>
    <w:rsid w:val="00121230"/>
    <w:rsid w:val="00126BA9"/>
    <w:rsid w:val="00144326"/>
    <w:rsid w:val="00167B0D"/>
    <w:rsid w:val="001C583B"/>
    <w:rsid w:val="001D116C"/>
    <w:rsid w:val="001D6A9E"/>
    <w:rsid w:val="001E6ADA"/>
    <w:rsid w:val="00240F01"/>
    <w:rsid w:val="00246C38"/>
    <w:rsid w:val="00247872"/>
    <w:rsid w:val="00266733"/>
    <w:rsid w:val="00296D1E"/>
    <w:rsid w:val="002E2758"/>
    <w:rsid w:val="003358AD"/>
    <w:rsid w:val="0036613B"/>
    <w:rsid w:val="00384F71"/>
    <w:rsid w:val="003A13B2"/>
    <w:rsid w:val="003C36BE"/>
    <w:rsid w:val="003D4364"/>
    <w:rsid w:val="00413EC1"/>
    <w:rsid w:val="00425754"/>
    <w:rsid w:val="00487759"/>
    <w:rsid w:val="004945EA"/>
    <w:rsid w:val="0049511E"/>
    <w:rsid w:val="004C3F38"/>
    <w:rsid w:val="005B6250"/>
    <w:rsid w:val="005D2693"/>
    <w:rsid w:val="0060554F"/>
    <w:rsid w:val="006516A8"/>
    <w:rsid w:val="00670294"/>
    <w:rsid w:val="00691663"/>
    <w:rsid w:val="00695EC9"/>
    <w:rsid w:val="006D492E"/>
    <w:rsid w:val="007574AD"/>
    <w:rsid w:val="00760A39"/>
    <w:rsid w:val="00786151"/>
    <w:rsid w:val="007978EF"/>
    <w:rsid w:val="007D0B8F"/>
    <w:rsid w:val="007D58D4"/>
    <w:rsid w:val="00834ACF"/>
    <w:rsid w:val="00841588"/>
    <w:rsid w:val="0085796D"/>
    <w:rsid w:val="0087291C"/>
    <w:rsid w:val="0088540D"/>
    <w:rsid w:val="008D3412"/>
    <w:rsid w:val="00937889"/>
    <w:rsid w:val="00967F8A"/>
    <w:rsid w:val="0098603C"/>
    <w:rsid w:val="009B6D64"/>
    <w:rsid w:val="00A12991"/>
    <w:rsid w:val="00A201E9"/>
    <w:rsid w:val="00A40A1A"/>
    <w:rsid w:val="00A555D1"/>
    <w:rsid w:val="00A7784D"/>
    <w:rsid w:val="00B132F2"/>
    <w:rsid w:val="00BA6EF2"/>
    <w:rsid w:val="00BFFFBF"/>
    <w:rsid w:val="00C44445"/>
    <w:rsid w:val="00C56F66"/>
    <w:rsid w:val="00CB410E"/>
    <w:rsid w:val="00CB4B3A"/>
    <w:rsid w:val="00CD5174"/>
    <w:rsid w:val="00CE362E"/>
    <w:rsid w:val="00CF5671"/>
    <w:rsid w:val="00D41E9B"/>
    <w:rsid w:val="00D50BD8"/>
    <w:rsid w:val="00D66E80"/>
    <w:rsid w:val="00D97BB3"/>
    <w:rsid w:val="00DD484A"/>
    <w:rsid w:val="00E019DA"/>
    <w:rsid w:val="00E302A8"/>
    <w:rsid w:val="00E625CB"/>
    <w:rsid w:val="00E811F9"/>
    <w:rsid w:val="00EA6110"/>
    <w:rsid w:val="00FC4AC3"/>
    <w:rsid w:val="00FD095A"/>
    <w:rsid w:val="041B124E"/>
    <w:rsid w:val="0577237D"/>
    <w:rsid w:val="0BC909BF"/>
    <w:rsid w:val="10F04805"/>
    <w:rsid w:val="201A30C0"/>
    <w:rsid w:val="29C1F582"/>
    <w:rsid w:val="3932F2A0"/>
    <w:rsid w:val="3A74F9D3"/>
    <w:rsid w:val="3F734C53"/>
    <w:rsid w:val="409C7CD8"/>
    <w:rsid w:val="411159F8"/>
    <w:rsid w:val="45B58D24"/>
    <w:rsid w:val="45DC1447"/>
    <w:rsid w:val="48B21102"/>
    <w:rsid w:val="57869240"/>
    <w:rsid w:val="59DDE7C7"/>
    <w:rsid w:val="65500FB5"/>
    <w:rsid w:val="68CD2857"/>
    <w:rsid w:val="6A52EDEC"/>
    <w:rsid w:val="73C0C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A55A"/>
  <w15:chartTrackingRefBased/>
  <w15:docId w15:val="{38036999-DD4A-4D77-B0D5-7C0D6AC02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78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84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784D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8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84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4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sid w:val="00A7784D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rsid w:val="00A7784D"/>
  </w:style>
  <w:style w:type="character" w:styleId="Heading1Char" w:customStyle="1">
    <w:name w:val="Heading 1 Char"/>
    <w:basedOn w:val="DefaultParagraphFont"/>
    <w:link w:val="Heading1"/>
    <w:uiPriority w:val="9"/>
    <w:rsid w:val="00A7784D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7784D"/>
    <w:rPr>
      <w:rFonts w:eastAsiaTheme="majorEastAsia" w:cstheme="majorBidi"/>
      <w:b/>
      <w:bCs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7784D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A7784D"/>
    <w:rPr>
      <w:rFonts w:eastAsiaTheme="majorEastAsia" w:cstheme="majorBidi"/>
      <w:b/>
      <w:iCs/>
      <w:color w:val="A34A0D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784D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A778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84D"/>
  </w:style>
  <w:style w:type="paragraph" w:styleId="Footer">
    <w:name w:val="footer"/>
    <w:basedOn w:val="Normal"/>
    <w:link w:val="FooterChar"/>
    <w:uiPriority w:val="99"/>
    <w:unhideWhenUsed/>
    <w:rsid w:val="00A778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784D"/>
  </w:style>
  <w:style w:type="paragraph" w:styleId="BalloonText">
    <w:name w:val="Balloon Text"/>
    <w:basedOn w:val="Normal"/>
    <w:link w:val="BalloonTextChar"/>
    <w:uiPriority w:val="99"/>
    <w:semiHidden/>
    <w:unhideWhenUsed/>
    <w:rsid w:val="00A7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7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8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8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84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778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784D"/>
    <w:rPr>
      <w:color w:val="954F72" w:themeColor="followedHyperlink"/>
      <w:u w:val="single"/>
    </w:rPr>
  </w:style>
  <w:style w:type="paragraph" w:styleId="Code" w:customStyle="1">
    <w:name w:val="Code"/>
    <w:basedOn w:val="Normal"/>
    <w:link w:val="CodeChar"/>
    <w:qFormat/>
    <w:rsid w:val="00A7784D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A7784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778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A7784D"/>
  </w:style>
  <w:style w:type="table" w:styleId="TableGrid1" w:customStyle="1">
    <w:name w:val="Table Grid1"/>
    <w:basedOn w:val="TableNormal"/>
    <w:next w:val="TableGrid"/>
    <w:uiPriority w:val="59"/>
    <w:rsid w:val="00A778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 w:customStyle="1">
    <w:name w:val="Table Grid2"/>
    <w:basedOn w:val="TableNormal"/>
    <w:next w:val="TableGrid"/>
    <w:uiPriority w:val="59"/>
    <w:rsid w:val="00A7784D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 w:customStyle="1">
    <w:name w:val="Unresolved Mention"/>
    <w:basedOn w:val="DefaultParagraphFont"/>
    <w:uiPriority w:val="99"/>
    <w:semiHidden/>
    <w:unhideWhenUsed/>
    <w:rsid w:val="00A778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34ACF"/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1E6ADA"/>
    <w:pPr>
      <w:spacing w:after="0" w:line="240" w:lineRule="auto"/>
    </w:pPr>
  </w:style>
  <w:style w:type="character" w:styleId="InternetLink" w:customStyle="1">
    <w:name w:val="Internet Link"/>
    <w:basedOn w:val="DefaultParagraphFont"/>
    <w:uiPriority w:val="99"/>
    <w:unhideWhenUsed/>
    <w:rsid w:val="00A7784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784D"/>
    <w:rPr>
      <w:color w:val="808080"/>
      <w:shd w:val="clear" w:color="auto" w:fill="E6E6E6"/>
    </w:rPr>
  </w:style>
  <w:style w:type="paragraph" w:styleId="Heading15" w:customStyle="1">
    <w:name w:val="Heading 1.5"/>
    <w:basedOn w:val="Heading1"/>
    <w:link w:val="Heading15Char"/>
    <w:qFormat/>
    <w:rsid w:val="00A7784D"/>
    <w:pPr>
      <w:ind w:left="720" w:hanging="360"/>
    </w:pPr>
    <w:rPr>
      <w:lang w:val="en-GB"/>
    </w:rPr>
  </w:style>
  <w:style w:type="character" w:styleId="Heading15Char" w:customStyle="1">
    <w:name w:val="Heading 1.5 Char"/>
    <w:basedOn w:val="Heading1Char"/>
    <w:link w:val="Heading15"/>
    <w:rsid w:val="00A7784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A7784D"/>
    <w:pPr>
      <w:numPr>
        <w:numId w:val="4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7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5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5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9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1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footer" Target="footer1.xml" Id="rId26" /><Relationship Type="http://schemas.openxmlformats.org/officeDocument/2006/relationships/settings" Target="settings.xml" Id="rId3" /><Relationship Type="http://schemas.openxmlformats.org/officeDocument/2006/relationships/image" Target="media/image13.png" Id="rId21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fontTable" Target="fontTable.xml" Id="rId27" /><Relationship Type="http://schemas.openxmlformats.org/officeDocument/2006/relationships/hyperlink" Target="https://softuni.bg/trainings/2442/python-fundamentals-september-2019" TargetMode="External" Id="Rddddaa289b69485f" /><Relationship Type="http://schemas.openxmlformats.org/officeDocument/2006/relationships/hyperlink" Target="https://judge.softuni.bg/Contests/Practice/Index/1733" TargetMode="External" Id="R57b08da52bdd4f8b" /><Relationship Type="http://schemas.openxmlformats.org/officeDocument/2006/relationships/image" Target="/media/image.jpg" Id="R1cbf473821d240e7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SoftUni Template.dotx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Programing Fundamentas Python- Classes and Objects</dc:title>
  <dc:subject/>
  <dc:creator>Tanya Staneva</dc:creator>
  <keywords>programing fundamentals, python, Software University, SoftUni, programming, coding, software development, education, training, course</keywords>
  <dc:description>Python Fundamentals Course @ SoftUni: https://softuni.bg/trainings/2442/python-fundamentals-september-2019</dc:description>
  <lastModifiedBy>DeyanTerziiski</lastModifiedBy>
  <revision>41</revision>
  <dcterms:created xsi:type="dcterms:W3CDTF">2019-05-14T06:56:00.0000000Z</dcterms:created>
  <dcterms:modified xsi:type="dcterms:W3CDTF">2019-10-22T10:20:14.0526524Z</dcterms:modified>
</coreProperties>
</file>