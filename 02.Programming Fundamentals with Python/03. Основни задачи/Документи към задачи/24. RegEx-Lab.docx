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44" w:rsidRPr="009958B9" w:rsidRDefault="00EA3C25" w:rsidP="00353B1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Lab: Regular Expressions</w:t>
      </w:r>
    </w:p>
    <w:p w:rsidR="005F4375" w:rsidRPr="00EF18F8" w:rsidRDefault="005F4375" w:rsidP="005F4375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>Pr</w:t>
      </w:r>
      <w:r w:rsidR="00D118EA">
        <w:rPr>
          <w:sz w:val="24"/>
          <w:szCs w:val="24"/>
        </w:rPr>
        <w:t>oblems for in-class lab for the</w:t>
      </w:r>
      <w:r w:rsidR="00223652" w:rsidRPr="00922769">
        <w:rPr>
          <w:sz w:val="24"/>
          <w:szCs w:val="24"/>
        </w:rPr>
        <w:t xml:space="preserve"> </w:t>
      </w:r>
      <w:hyperlink r:id="rId8" w:history="1">
        <w:r w:rsidR="00223652" w:rsidRPr="001B0848">
          <w:rPr>
            <w:rStyle w:val="Hyperlink"/>
            <w:sz w:val="24"/>
            <w:szCs w:val="24"/>
          </w:rPr>
          <w:t>Python Fundamentals Course</w:t>
        </w:r>
        <w:r w:rsidR="00223652">
          <w:rPr>
            <w:rStyle w:val="Hyperlink"/>
            <w:sz w:val="24"/>
            <w:szCs w:val="24"/>
          </w:rPr>
          <w:t xml:space="preserve"> @</w:t>
        </w:r>
        <w:r w:rsidR="00223652" w:rsidRPr="001B0848">
          <w:rPr>
            <w:rStyle w:val="Hyperlink"/>
            <w:sz w:val="24"/>
            <w:szCs w:val="24"/>
          </w:rPr>
          <w:t>SoftUni</w:t>
        </w:r>
      </w:hyperlink>
      <w:r w:rsidR="00223652">
        <w:rPr>
          <w:sz w:val="24"/>
          <w:szCs w:val="24"/>
        </w:rPr>
        <w:t>.</w:t>
      </w:r>
      <w:r w:rsidR="00223652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223652">
        <w:rPr>
          <w:sz w:val="24"/>
          <w:szCs w:val="24"/>
        </w:rPr>
        <w:t xml:space="preserve"> judge </w:t>
      </w:r>
      <w:r>
        <w:rPr>
          <w:sz w:val="24"/>
          <w:szCs w:val="24"/>
        </w:rPr>
        <w:t xml:space="preserve">system at </w:t>
      </w:r>
      <w:hyperlink r:id="rId9" w:history="1">
        <w:r w:rsidR="00223652">
          <w:rPr>
            <w:rStyle w:val="Hyperlink"/>
          </w:rPr>
          <w:t>https://judge.softuni.bg/Contests/1742</w:t>
        </w:r>
      </w:hyperlink>
    </w:p>
    <w:p w:rsidR="00B32344" w:rsidRPr="009958B9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  <w:lang w:val="en-GB"/>
        </w:rPr>
      </w:pPr>
      <w:r w:rsidRPr="009958B9">
        <w:rPr>
          <w:noProof/>
          <w:lang w:val="en-GB"/>
        </w:rPr>
        <w:t xml:space="preserve">Match </w:t>
      </w:r>
      <w:r w:rsidR="00A7354D" w:rsidRPr="009958B9">
        <w:rPr>
          <w:noProof/>
          <w:lang w:val="en-GB"/>
        </w:rPr>
        <w:t>F</w:t>
      </w:r>
      <w:r w:rsidRPr="009958B9">
        <w:rPr>
          <w:noProof/>
          <w:lang w:val="en-GB"/>
        </w:rPr>
        <w:t xml:space="preserve">ull </w:t>
      </w:r>
      <w:r w:rsidR="00A7354D" w:rsidRPr="009958B9">
        <w:rPr>
          <w:noProof/>
          <w:lang w:val="en-GB"/>
        </w:rPr>
        <w:t>N</w:t>
      </w:r>
      <w:r w:rsidRPr="009958B9">
        <w:rPr>
          <w:noProof/>
          <w:lang w:val="en-GB"/>
        </w:rPr>
        <w:t>ame</w:t>
      </w:r>
    </w:p>
    <w:p w:rsidR="00447CD6" w:rsidRPr="009958B9" w:rsidRDefault="00447CD6" w:rsidP="00447CD6">
      <w:pPr>
        <w:rPr>
          <w:noProof/>
          <w:lang w:val="en-GB"/>
        </w:rPr>
      </w:pPr>
      <w:r w:rsidRPr="009958B9">
        <w:rPr>
          <w:noProof/>
          <w:lang w:val="en-GB"/>
        </w:rPr>
        <w:t xml:space="preserve">Write a </w:t>
      </w:r>
      <w:r w:rsidR="00594CE2">
        <w:rPr>
          <w:noProof/>
          <w:lang w:val="en-GB"/>
        </w:rPr>
        <w:t>p</w:t>
      </w:r>
      <w:r w:rsidRPr="009958B9">
        <w:rPr>
          <w:noProof/>
          <w:lang w:val="en-GB"/>
        </w:rPr>
        <w:t xml:space="preserve">rogram to </w:t>
      </w:r>
      <w:r w:rsidRPr="009958B9">
        <w:rPr>
          <w:b/>
          <w:noProof/>
          <w:lang w:val="en-GB"/>
        </w:rPr>
        <w:t>match full names</w:t>
      </w:r>
      <w:r w:rsidRPr="009958B9">
        <w:rPr>
          <w:noProof/>
          <w:lang w:val="en-GB"/>
        </w:rPr>
        <w:t xml:space="preserve"> from a list of names and </w:t>
      </w:r>
      <w:r w:rsidRPr="009958B9">
        <w:rPr>
          <w:b/>
          <w:noProof/>
          <w:lang w:val="en-GB"/>
        </w:rPr>
        <w:t xml:space="preserve">print </w:t>
      </w:r>
      <w:r w:rsidRPr="009958B9">
        <w:rPr>
          <w:noProof/>
          <w:lang w:val="en-GB"/>
        </w:rPr>
        <w:t>them on the console.</w:t>
      </w:r>
    </w:p>
    <w:p w:rsidR="00F25EBE" w:rsidRPr="009958B9" w:rsidRDefault="00F25EBE" w:rsidP="001268A7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Writing the Regular Expression</w:t>
      </w:r>
    </w:p>
    <w:p w:rsidR="009B287A" w:rsidRPr="009958B9" w:rsidRDefault="004375F1" w:rsidP="00B32344">
      <w:pPr>
        <w:jc w:val="both"/>
        <w:rPr>
          <w:noProof/>
          <w:lang w:val="en-GB"/>
        </w:rPr>
      </w:pPr>
      <w:r w:rsidRPr="009958B9">
        <w:rPr>
          <w:noProof/>
          <w:lang w:val="en-GB"/>
        </w:rPr>
        <w:t>First, w</w:t>
      </w:r>
      <w:r w:rsidR="00B32344" w:rsidRPr="009958B9">
        <w:rPr>
          <w:noProof/>
          <w:lang w:val="en-GB"/>
        </w:rPr>
        <w:t>rite a regular express</w:t>
      </w:r>
      <w:r w:rsidR="009B287A" w:rsidRPr="009958B9">
        <w:rPr>
          <w:noProof/>
          <w:lang w:val="en-GB"/>
        </w:rPr>
        <w:t>ion to match a valid full name, according to these conditions:</w:t>
      </w:r>
    </w:p>
    <w:p w:rsidR="00655D1A" w:rsidRPr="009958B9" w:rsidRDefault="00B32344" w:rsidP="00562FD3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>A valid full name</w:t>
      </w:r>
      <w:r w:rsidR="00655D1A" w:rsidRPr="009958B9">
        <w:rPr>
          <w:noProof/>
          <w:lang w:val="en-GB"/>
        </w:rPr>
        <w:t xml:space="preserve"> has the following characteristics:</w:t>
      </w:r>
    </w:p>
    <w:p w:rsidR="009B287A" w:rsidRPr="009958B9" w:rsidRDefault="00655D1A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>It</w:t>
      </w:r>
      <w:r w:rsidR="00B32344" w:rsidRPr="009958B9">
        <w:rPr>
          <w:noProof/>
          <w:lang w:val="en-GB"/>
        </w:rPr>
        <w:t xml:space="preserve"> consists of </w:t>
      </w:r>
      <w:r w:rsidR="00B32344" w:rsidRPr="009958B9">
        <w:rPr>
          <w:b/>
          <w:noProof/>
          <w:lang w:val="en-GB"/>
        </w:rPr>
        <w:t>two words</w:t>
      </w:r>
      <w:r w:rsidR="00F303C4" w:rsidRPr="009958B9">
        <w:rPr>
          <w:noProof/>
          <w:lang w:val="en-GB"/>
        </w:rPr>
        <w:t>.</w:t>
      </w:r>
    </w:p>
    <w:p w:rsidR="009B287A" w:rsidRPr="009958B9" w:rsidRDefault="00F303C4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>E</w:t>
      </w:r>
      <w:r w:rsidR="00B32344" w:rsidRPr="009958B9">
        <w:rPr>
          <w:noProof/>
          <w:lang w:val="en-GB"/>
        </w:rPr>
        <w:t xml:space="preserve">ach word </w:t>
      </w:r>
      <w:r w:rsidR="00B32344" w:rsidRPr="009958B9">
        <w:rPr>
          <w:b/>
          <w:noProof/>
          <w:lang w:val="en-GB"/>
        </w:rPr>
        <w:t>starts</w:t>
      </w:r>
      <w:r w:rsidR="00B32344" w:rsidRPr="009958B9">
        <w:rPr>
          <w:noProof/>
          <w:lang w:val="en-GB"/>
        </w:rPr>
        <w:t xml:space="preserve"> with a </w:t>
      </w:r>
      <w:r w:rsidR="00B32344" w:rsidRPr="009958B9">
        <w:rPr>
          <w:b/>
          <w:noProof/>
          <w:lang w:val="en-GB"/>
        </w:rPr>
        <w:t>capital letter</w:t>
      </w:r>
      <w:r w:rsidR="003E4F83" w:rsidRPr="009958B9">
        <w:rPr>
          <w:noProof/>
          <w:lang w:val="en-GB"/>
        </w:rPr>
        <w:t>.</w:t>
      </w:r>
    </w:p>
    <w:p w:rsidR="003E4F83" w:rsidRPr="009958B9" w:rsidRDefault="009B287A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After the </w:t>
      </w:r>
      <w:r w:rsidR="003E4F83" w:rsidRPr="009958B9">
        <w:rPr>
          <w:noProof/>
          <w:lang w:val="en-GB"/>
        </w:rPr>
        <w:t>first letter</w:t>
      </w:r>
      <w:r w:rsidRPr="009958B9">
        <w:rPr>
          <w:noProof/>
          <w:lang w:val="en-GB"/>
        </w:rPr>
        <w:t xml:space="preserve">, it </w:t>
      </w:r>
      <w:r w:rsidR="00B32344" w:rsidRPr="009958B9">
        <w:rPr>
          <w:b/>
          <w:noProof/>
          <w:lang w:val="en-GB"/>
        </w:rPr>
        <w:t xml:space="preserve">only </w:t>
      </w:r>
      <w:r w:rsidR="00AE102D" w:rsidRPr="009958B9">
        <w:rPr>
          <w:b/>
          <w:noProof/>
          <w:lang w:val="en-GB"/>
        </w:rPr>
        <w:t xml:space="preserve">contains </w:t>
      </w:r>
      <w:r w:rsidR="00B32344" w:rsidRPr="009958B9">
        <w:rPr>
          <w:b/>
          <w:noProof/>
          <w:lang w:val="en-GB"/>
        </w:rPr>
        <w:t>lowercase letters afterwards</w:t>
      </w:r>
      <w:r w:rsidR="00F303C4" w:rsidRPr="009958B9">
        <w:rPr>
          <w:noProof/>
          <w:lang w:val="en-GB"/>
        </w:rPr>
        <w:t>.</w:t>
      </w:r>
    </w:p>
    <w:p w:rsidR="003E4F83" w:rsidRPr="009958B9" w:rsidRDefault="00F303C4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b/>
          <w:noProof/>
          <w:lang w:val="en-GB"/>
        </w:rPr>
        <w:t>E</w:t>
      </w:r>
      <w:r w:rsidR="00B32344" w:rsidRPr="009958B9">
        <w:rPr>
          <w:b/>
          <w:noProof/>
          <w:lang w:val="en-GB"/>
        </w:rPr>
        <w:t>ach</w:t>
      </w:r>
      <w:r w:rsidR="00B32344" w:rsidRPr="009958B9">
        <w:rPr>
          <w:noProof/>
          <w:lang w:val="en-GB"/>
        </w:rPr>
        <w:t xml:space="preserve"> </w:t>
      </w:r>
      <w:r w:rsidR="003E4F83" w:rsidRPr="009958B9">
        <w:rPr>
          <w:noProof/>
          <w:lang w:val="en-GB"/>
        </w:rPr>
        <w:t xml:space="preserve">of the </w:t>
      </w:r>
      <w:r w:rsidR="003E4F83" w:rsidRPr="009958B9">
        <w:rPr>
          <w:b/>
          <w:noProof/>
          <w:lang w:val="en-GB"/>
        </w:rPr>
        <w:t xml:space="preserve">two </w:t>
      </w:r>
      <w:r w:rsidR="00B32344" w:rsidRPr="009958B9">
        <w:rPr>
          <w:b/>
          <w:noProof/>
          <w:lang w:val="en-GB"/>
        </w:rPr>
        <w:t>word</w:t>
      </w:r>
      <w:r w:rsidR="003E4F83" w:rsidRPr="009958B9">
        <w:rPr>
          <w:b/>
          <w:noProof/>
          <w:lang w:val="en-GB"/>
        </w:rPr>
        <w:t>s</w:t>
      </w:r>
      <w:r w:rsidR="00B32344" w:rsidRPr="009958B9">
        <w:rPr>
          <w:noProof/>
          <w:lang w:val="en-GB"/>
        </w:rPr>
        <w:t xml:space="preserve"> should be </w:t>
      </w:r>
      <w:r w:rsidR="00B32344" w:rsidRPr="009958B9">
        <w:rPr>
          <w:b/>
          <w:noProof/>
          <w:lang w:val="en-GB"/>
        </w:rPr>
        <w:t>at least two letters long</w:t>
      </w:r>
      <w:r w:rsidRPr="009958B9">
        <w:rPr>
          <w:noProof/>
          <w:lang w:val="en-GB"/>
        </w:rPr>
        <w:t>.</w:t>
      </w:r>
    </w:p>
    <w:p w:rsidR="00B32344" w:rsidRPr="009958B9" w:rsidRDefault="00F303C4" w:rsidP="00562FD3">
      <w:pPr>
        <w:pStyle w:val="ListParagraph"/>
        <w:numPr>
          <w:ilvl w:val="1"/>
          <w:numId w:val="3"/>
        </w:numPr>
        <w:jc w:val="both"/>
        <w:rPr>
          <w:noProof/>
          <w:lang w:val="en-GB"/>
        </w:rPr>
      </w:pPr>
      <w:r w:rsidRPr="009958B9">
        <w:rPr>
          <w:noProof/>
          <w:lang w:val="en-GB"/>
        </w:rPr>
        <w:t>T</w:t>
      </w:r>
      <w:r w:rsidR="00B32344" w:rsidRPr="009958B9">
        <w:rPr>
          <w:noProof/>
          <w:lang w:val="en-GB"/>
        </w:rPr>
        <w:t xml:space="preserve">he </w:t>
      </w:r>
      <w:r w:rsidR="00B32344" w:rsidRPr="009958B9">
        <w:rPr>
          <w:b/>
          <w:noProof/>
          <w:lang w:val="en-GB"/>
        </w:rPr>
        <w:t>two words</w:t>
      </w:r>
      <w:r w:rsidR="00B32344" w:rsidRPr="009958B9">
        <w:rPr>
          <w:noProof/>
          <w:lang w:val="en-GB"/>
        </w:rPr>
        <w:t xml:space="preserve"> </w:t>
      </w:r>
      <w:r w:rsidR="003E4F83" w:rsidRPr="009958B9">
        <w:rPr>
          <w:noProof/>
          <w:lang w:val="en-GB"/>
        </w:rPr>
        <w:t xml:space="preserve">are </w:t>
      </w:r>
      <w:r w:rsidR="00B32344" w:rsidRPr="009958B9">
        <w:rPr>
          <w:b/>
          <w:noProof/>
          <w:lang w:val="en-GB"/>
        </w:rPr>
        <w:t xml:space="preserve">separated </w:t>
      </w:r>
      <w:r w:rsidR="00B32344" w:rsidRPr="009958B9">
        <w:rPr>
          <w:noProof/>
          <w:lang w:val="en-GB"/>
        </w:rPr>
        <w:t>by a</w:t>
      </w:r>
      <w:r w:rsidR="00B32344" w:rsidRPr="009958B9">
        <w:rPr>
          <w:b/>
          <w:noProof/>
          <w:lang w:val="en-GB"/>
        </w:rPr>
        <w:t xml:space="preserve"> single space</w:t>
      </w:r>
      <w:r w:rsidRPr="009958B9">
        <w:rPr>
          <w:noProof/>
          <w:lang w:val="en-GB"/>
        </w:rPr>
        <w:t>.</w:t>
      </w:r>
    </w:p>
    <w:p w:rsidR="00B32344" w:rsidRPr="009958B9" w:rsidRDefault="00B32344" w:rsidP="00B32344">
      <w:pPr>
        <w:jc w:val="both"/>
        <w:rPr>
          <w:noProof/>
          <w:lang w:val="en-GB"/>
        </w:rPr>
      </w:pPr>
      <w:r w:rsidRPr="009958B9">
        <w:rPr>
          <w:noProof/>
          <w:lang w:val="en-GB"/>
        </w:rPr>
        <w:t>To help you out,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ve outlined several steps:</w:t>
      </w:r>
    </w:p>
    <w:p w:rsidR="00B32344" w:rsidRPr="009958B9" w:rsidRDefault="005E52E6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>
        <w:rPr>
          <w:noProof/>
          <w:lang w:val="en-GB"/>
        </w:rPr>
        <w:t>Use the</w:t>
      </w:r>
      <w:r w:rsidR="00B32344" w:rsidRPr="009958B9">
        <w:rPr>
          <w:noProof/>
          <w:lang w:val="en-GB"/>
        </w:rPr>
        <w:t xml:space="preserve"> online regex tester like </w:t>
      </w:r>
      <w:hyperlink r:id="rId10" w:history="1">
        <w:r>
          <w:rPr>
            <w:rStyle w:val="Hyperlink"/>
          </w:rPr>
          <w:t>https://pythex.org/</w:t>
        </w:r>
      </w:hyperlink>
      <w:r w:rsidR="0016038B" w:rsidRPr="009958B9">
        <w:rPr>
          <w:rStyle w:val="Hyperlink"/>
          <w:noProof/>
          <w:lang w:val="en-GB"/>
        </w:rPr>
        <w:t xml:space="preserve"> 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Check out how to use </w:t>
      </w:r>
      <w:r w:rsidRPr="009958B9">
        <w:rPr>
          <w:b/>
          <w:noProof/>
          <w:lang w:val="en-GB"/>
        </w:rPr>
        <w:t>character sets</w:t>
      </w:r>
      <w:r w:rsidRPr="009958B9">
        <w:rPr>
          <w:noProof/>
          <w:lang w:val="en-GB"/>
        </w:rPr>
        <w:t xml:space="preserve"> (denoted with square brackets -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[]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)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Specify that you want </w:t>
      </w:r>
      <w:r w:rsidRPr="009958B9">
        <w:rPr>
          <w:b/>
          <w:noProof/>
          <w:lang w:val="en-GB"/>
        </w:rPr>
        <w:t>two words</w:t>
      </w:r>
      <w:r w:rsidRPr="009958B9">
        <w:rPr>
          <w:noProof/>
          <w:lang w:val="en-GB"/>
        </w:rPr>
        <w:t xml:space="preserve"> with a space between them (the </w:t>
      </w:r>
      <w:r w:rsidRPr="009958B9">
        <w:rPr>
          <w:b/>
          <w:noProof/>
          <w:lang w:val="en-GB"/>
        </w:rPr>
        <w:t xml:space="preserve">space character </w:t>
      </w:r>
      <w:r w:rsidR="00DB3094">
        <w:rPr>
          <w:b/>
          <w:noProof/>
          <w:lang w:val="en-GB"/>
        </w:rPr>
        <w:t>'</w:t>
      </w:r>
      <w:r w:rsidRPr="009958B9">
        <w:rPr>
          <w:rStyle w:val="CodeChar"/>
          <w:lang w:val="en-GB"/>
        </w:rPr>
        <w:t xml:space="preserve"> </w:t>
      </w:r>
      <w:r w:rsidR="00DB3094">
        <w:rPr>
          <w:b/>
          <w:noProof/>
          <w:lang w:val="en-GB"/>
        </w:rPr>
        <w:t>'</w:t>
      </w:r>
      <w:r w:rsidRPr="009958B9">
        <w:rPr>
          <w:noProof/>
          <w:lang w:val="en-GB"/>
        </w:rPr>
        <w:t xml:space="preserve">, and </w:t>
      </w:r>
      <w:r w:rsidRPr="009958B9">
        <w:rPr>
          <w:b/>
          <w:noProof/>
          <w:lang w:val="en-GB"/>
        </w:rPr>
        <w:t>not</w:t>
      </w:r>
      <w:r w:rsidRPr="009958B9">
        <w:rPr>
          <w:noProof/>
          <w:lang w:val="en-GB"/>
        </w:rPr>
        <w:t xml:space="preserve"> any whitespace symbol)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For each word, specify that it should begin with an uppercase letter using a </w:t>
      </w:r>
      <w:r w:rsidRPr="009958B9">
        <w:rPr>
          <w:b/>
          <w:noProof/>
          <w:lang w:val="en-GB"/>
        </w:rPr>
        <w:t>character set</w:t>
      </w:r>
      <w:r w:rsidRPr="009958B9">
        <w:rPr>
          <w:noProof/>
          <w:lang w:val="en-GB"/>
        </w:rPr>
        <w:t xml:space="preserve">. The desired characters are in a range – </w:t>
      </w:r>
      <w:r w:rsidRPr="009958B9">
        <w:rPr>
          <w:b/>
          <w:noProof/>
          <w:lang w:val="en-GB"/>
        </w:rPr>
        <w:t xml:space="preserve">from </w:t>
      </w:r>
      <w:r w:rsidR="00DB3094">
        <w:rPr>
          <w:noProof/>
          <w:lang w:val="en-GB"/>
        </w:rPr>
        <w:t>'</w:t>
      </w:r>
      <w:r w:rsidRPr="009958B9">
        <w:rPr>
          <w:b/>
          <w:noProof/>
          <w:lang w:val="en-GB"/>
        </w:rPr>
        <w:t>A</w:t>
      </w:r>
      <w:r w:rsidR="00DB3094">
        <w:rPr>
          <w:noProof/>
          <w:lang w:val="en-GB"/>
        </w:rPr>
        <w:t>'</w:t>
      </w:r>
      <w:r w:rsidRPr="009958B9">
        <w:rPr>
          <w:b/>
          <w:noProof/>
          <w:lang w:val="en-GB"/>
        </w:rPr>
        <w:t xml:space="preserve"> to </w:t>
      </w:r>
      <w:r w:rsidR="00DB3094">
        <w:rPr>
          <w:noProof/>
          <w:lang w:val="en-GB"/>
        </w:rPr>
        <w:t>'</w:t>
      </w:r>
      <w:r w:rsidRPr="009958B9">
        <w:rPr>
          <w:b/>
          <w:noProof/>
          <w:lang w:val="en-GB"/>
        </w:rPr>
        <w:t>Z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.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For each word, specify that what follows the first letter are only </w:t>
      </w:r>
      <w:r w:rsidRPr="009958B9">
        <w:rPr>
          <w:b/>
          <w:noProof/>
          <w:lang w:val="en-GB"/>
        </w:rPr>
        <w:t>lowercase letters</w:t>
      </w:r>
      <w:r w:rsidRPr="009958B9">
        <w:rPr>
          <w:noProof/>
          <w:lang w:val="en-GB"/>
        </w:rPr>
        <w:t xml:space="preserve">, one or more – use another character set and the correct </w:t>
      </w:r>
      <w:r w:rsidRPr="009958B9">
        <w:rPr>
          <w:b/>
          <w:noProof/>
          <w:lang w:val="en-GB"/>
        </w:rPr>
        <w:t>quantifier</w:t>
      </w:r>
      <w:r w:rsidRPr="009958B9">
        <w:rPr>
          <w:noProof/>
          <w:lang w:val="en-GB"/>
        </w:rPr>
        <w:t>.</w:t>
      </w:r>
    </w:p>
    <w:p w:rsidR="00B32344" w:rsidRPr="009958B9" w:rsidRDefault="00B32344" w:rsidP="00562FD3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To prevent capturing of letters across new lines, put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\b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 xml:space="preserve"> at the beginning and at the end of your regex. This will ensure that what precedes and what follows the match is a word boundary (like a new line).</w:t>
      </w:r>
    </w:p>
    <w:p w:rsidR="00142703" w:rsidRPr="009958B9" w:rsidRDefault="00B32344" w:rsidP="00B32344">
      <w:pPr>
        <w:jc w:val="both"/>
        <w:rPr>
          <w:noProof/>
          <w:lang w:val="en-GB"/>
        </w:rPr>
      </w:pPr>
      <w:r w:rsidRPr="009958B9">
        <w:rPr>
          <w:noProof/>
          <w:lang w:val="en-GB"/>
        </w:rPr>
        <w:t xml:space="preserve">In order to check your </w:t>
      </w:r>
      <w:r w:rsidR="00216F8D" w:rsidRPr="009958B9">
        <w:rPr>
          <w:noProof/>
          <w:lang w:val="en-GB"/>
        </w:rPr>
        <w:t>RegEx</w:t>
      </w:r>
      <w:r w:rsidRPr="009958B9">
        <w:rPr>
          <w:noProof/>
          <w:lang w:val="en-GB"/>
        </w:rPr>
        <w:t xml:space="preserve">, use these values for reference (paste all of them in the </w:t>
      </w:r>
      <w:r w:rsidRPr="009958B9">
        <w:rPr>
          <w:b/>
          <w:noProof/>
          <w:lang w:val="en-GB"/>
        </w:rPr>
        <w:t>Test String</w:t>
      </w:r>
      <w:r w:rsidRPr="009958B9">
        <w:rPr>
          <w:noProof/>
          <w:lang w:val="en-GB"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9958B9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9958B9" w:rsidRDefault="00B32344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9958B9" w:rsidRDefault="00B32344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NONE of these</w:t>
            </w:r>
          </w:p>
        </w:tc>
      </w:tr>
      <w:tr w:rsidR="00B32344" w:rsidRPr="009958B9" w:rsidTr="008D2E0D">
        <w:tc>
          <w:tcPr>
            <w:tcW w:w="2070" w:type="dxa"/>
          </w:tcPr>
          <w:p w:rsidR="00B32344" w:rsidRPr="009958B9" w:rsidRDefault="00B32344" w:rsidP="00507E01">
            <w:pPr>
              <w:spacing w:before="6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Ivan Ivanov</w:t>
            </w:r>
          </w:p>
        </w:tc>
        <w:tc>
          <w:tcPr>
            <w:tcW w:w="8370" w:type="dxa"/>
          </w:tcPr>
          <w:p w:rsidR="00B32344" w:rsidRPr="009958B9" w:rsidRDefault="00B32344" w:rsidP="00507E01">
            <w:pPr>
              <w:spacing w:before="6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ivan ivanov, Ivan ivanov, ivan Ivanov, IVan Ivanov, Ivan IvAnov, Ivan</w:t>
            </w:r>
            <w:r w:rsidR="00216F8D" w:rsidRPr="009958B9">
              <w:rPr>
                <w:noProof/>
                <w:lang w:val="en-GB"/>
              </w:rPr>
              <w:tab/>
            </w:r>
            <w:r w:rsidRPr="009958B9">
              <w:rPr>
                <w:rFonts w:ascii="Consolas" w:hAnsi="Consolas" w:cs="Consolas"/>
                <w:noProof/>
                <w:lang w:val="en-GB"/>
              </w:rPr>
              <w:t>Ivanov</w:t>
            </w:r>
          </w:p>
        </w:tc>
      </w:tr>
    </w:tbl>
    <w:p w:rsidR="00E84D92" w:rsidRPr="009958B9" w:rsidRDefault="00E84D92" w:rsidP="00CE296F">
      <w:pPr>
        <w:spacing w:before="0" w:after="0"/>
        <w:rPr>
          <w:noProof/>
          <w:lang w:val="en-GB"/>
        </w:rPr>
      </w:pPr>
      <w:r w:rsidRPr="009958B9">
        <w:rPr>
          <w:noProof/>
          <w:lang w:val="en-GB"/>
        </w:rPr>
        <w:t>By the end, the matches should look something like this:</w:t>
      </w:r>
    </w:p>
    <w:p w:rsidR="00E84D92" w:rsidRPr="009958B9" w:rsidRDefault="005E52E6" w:rsidP="00F25EB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68A61486" wp14:editId="137D9DD3">
            <wp:extent cx="6626225" cy="1927225"/>
            <wp:effectExtent l="19050" t="19050" r="222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2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EBE" w:rsidRPr="009958B9" w:rsidRDefault="00F25EBE" w:rsidP="00CE296F">
      <w:pPr>
        <w:spacing w:before="0" w:after="0"/>
        <w:rPr>
          <w:noProof/>
          <w:lang w:val="en-GB"/>
        </w:rPr>
      </w:pPr>
      <w:r w:rsidRPr="009958B9">
        <w:rPr>
          <w:noProof/>
          <w:lang w:val="en-GB"/>
        </w:rPr>
        <w:t>After you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ve constructed your regular expression, it</w:t>
      </w:r>
      <w:r w:rsidR="00DB3094">
        <w:rPr>
          <w:noProof/>
          <w:lang w:val="en-GB"/>
        </w:rPr>
        <w:t>'</w:t>
      </w:r>
      <w:r w:rsidR="003131B4" w:rsidRPr="009958B9">
        <w:rPr>
          <w:noProof/>
          <w:lang w:val="en-GB"/>
        </w:rPr>
        <w:t xml:space="preserve">s time </w:t>
      </w:r>
      <w:r w:rsidRPr="009958B9">
        <w:rPr>
          <w:noProof/>
          <w:lang w:val="en-GB"/>
        </w:rPr>
        <w:t xml:space="preserve">to </w:t>
      </w:r>
      <w:r w:rsidR="003131B4" w:rsidRPr="009958B9">
        <w:rPr>
          <w:noProof/>
          <w:lang w:val="en-GB"/>
        </w:rPr>
        <w:t>write the</w:t>
      </w:r>
      <w:r w:rsidR="005E52E6">
        <w:rPr>
          <w:noProof/>
          <w:lang w:val="en-GB"/>
        </w:rPr>
        <w:t xml:space="preserve"> solution</w:t>
      </w:r>
      <w:r w:rsidRPr="009958B9">
        <w:rPr>
          <w:noProof/>
          <w:lang w:val="en-GB"/>
        </w:rPr>
        <w:t>.</w:t>
      </w:r>
    </w:p>
    <w:p w:rsidR="00F25EBE" w:rsidRDefault="00F25EBE" w:rsidP="001268A7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lastRenderedPageBreak/>
        <w:t xml:space="preserve">Implementing </w:t>
      </w:r>
      <w:r w:rsidR="001268A7" w:rsidRPr="009958B9">
        <w:rPr>
          <w:noProof/>
          <w:lang w:val="en-GB"/>
        </w:rPr>
        <w:t xml:space="preserve">the </w:t>
      </w:r>
      <w:r w:rsidR="005E52E6">
        <w:rPr>
          <w:noProof/>
          <w:lang w:val="en-GB"/>
        </w:rPr>
        <w:t>Solution</w:t>
      </w:r>
    </w:p>
    <w:p w:rsidR="00DB3094" w:rsidRDefault="00DB3094" w:rsidP="00DB3094">
      <w:pPr>
        <w:rPr>
          <w:lang w:val="en-GB"/>
        </w:rPr>
      </w:pPr>
      <w:r>
        <w:rPr>
          <w:lang w:val="en-GB"/>
        </w:rPr>
        <w:t xml:space="preserve">Import </w:t>
      </w:r>
      <w:r w:rsidRPr="00DB3094">
        <w:rPr>
          <w:rFonts w:ascii="Consolas" w:hAnsi="Consolas"/>
          <w:b/>
          <w:lang w:val="en-GB"/>
        </w:rPr>
        <w:t>re</w:t>
      </w:r>
      <w:r>
        <w:rPr>
          <w:lang w:val="en-GB"/>
        </w:rPr>
        <w:t xml:space="preserve">, create your </w:t>
      </w:r>
      <w:r w:rsidRPr="00DB3094">
        <w:rPr>
          <w:b/>
          <w:lang w:val="en-GB"/>
        </w:rPr>
        <w:t>pattern</w:t>
      </w:r>
      <w:r>
        <w:rPr>
          <w:lang w:val="en-GB"/>
        </w:rPr>
        <w:t xml:space="preserve"> (don't forget to </w:t>
      </w:r>
      <w:r w:rsidRPr="00DB3094">
        <w:rPr>
          <w:b/>
          <w:lang w:val="en-GB"/>
        </w:rPr>
        <w:t>escape the special characters</w:t>
      </w:r>
      <w:r>
        <w:rPr>
          <w:lang w:val="en-GB"/>
        </w:rPr>
        <w:t xml:space="preserve">) and use the </w:t>
      </w:r>
      <w:proofErr w:type="spellStart"/>
      <w:proofErr w:type="gramStart"/>
      <w:r w:rsidRPr="00DB3094">
        <w:rPr>
          <w:rFonts w:ascii="Consolas" w:hAnsi="Consolas"/>
          <w:b/>
          <w:lang w:val="en-GB"/>
        </w:rPr>
        <w:t>findall</w:t>
      </w:r>
      <w:proofErr w:type="spellEnd"/>
      <w:r w:rsidRPr="00DB3094">
        <w:rPr>
          <w:rFonts w:ascii="Consolas" w:hAnsi="Consolas"/>
          <w:b/>
          <w:lang w:val="en-GB"/>
        </w:rPr>
        <w:t>(</w:t>
      </w:r>
      <w:proofErr w:type="gramEnd"/>
      <w:r w:rsidRPr="00DB3094">
        <w:rPr>
          <w:rFonts w:ascii="Consolas" w:hAnsi="Consolas"/>
          <w:b/>
          <w:lang w:val="en-GB"/>
        </w:rPr>
        <w:t>)</w:t>
      </w:r>
      <w:r>
        <w:rPr>
          <w:lang w:val="en-GB"/>
        </w:rPr>
        <w:t xml:space="preserve"> method to get all the matches. Then print them</w:t>
      </w:r>
    </w:p>
    <w:p w:rsidR="00DB3094" w:rsidRPr="00DB3094" w:rsidRDefault="00DB3094" w:rsidP="00DB3094">
      <w:pPr>
        <w:rPr>
          <w:lang w:val="en-GB"/>
        </w:rPr>
      </w:pPr>
      <w:r>
        <w:rPr>
          <w:noProof/>
        </w:rPr>
        <w:drawing>
          <wp:inline distT="0" distB="0" distL="0" distR="0" wp14:anchorId="6D31E577" wp14:editId="36D7B4D0">
            <wp:extent cx="6626225" cy="2190115"/>
            <wp:effectExtent l="19050" t="19050" r="2222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9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Pr="009958B9" w:rsidRDefault="00142703" w:rsidP="00142703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9958B9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9958B9" w:rsidRDefault="00383BDD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Input</w:t>
            </w:r>
          </w:p>
        </w:tc>
      </w:tr>
      <w:tr w:rsidR="00383BDD" w:rsidRPr="009958B9" w:rsidTr="00C755F7">
        <w:tc>
          <w:tcPr>
            <w:tcW w:w="10398" w:type="dxa"/>
          </w:tcPr>
          <w:p w:rsidR="00383BDD" w:rsidRPr="009958B9" w:rsidRDefault="00EB11C3" w:rsidP="00507E0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I</w:t>
            </w:r>
            <w:r w:rsidR="00383BDD"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 xml:space="preserve">van </w:t>
            </w:r>
            <w:r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I</w:t>
            </w:r>
            <w:r w:rsidR="00383BDD"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vanov</w:t>
            </w:r>
            <w:r w:rsidR="00383BDD" w:rsidRPr="009958B9">
              <w:rPr>
                <w:rFonts w:ascii="Consolas" w:hAnsi="Consolas" w:cs="Consolas"/>
                <w:noProof/>
                <w:lang w:val="en-GB"/>
              </w:rPr>
              <w:t xml:space="preserve">, Ivan ivanov, ivan Ivanov, IVan Ivanov, </w:t>
            </w:r>
            <w:r w:rsidR="00383BDD"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Test Testov</w:t>
            </w:r>
            <w:r w:rsidR="00383BDD" w:rsidRPr="009958B9">
              <w:rPr>
                <w:rFonts w:ascii="Consolas" w:hAnsi="Consolas" w:cs="Consolas"/>
                <w:noProof/>
                <w:lang w:val="en-GB"/>
              </w:rPr>
              <w:t>, Ivan</w:t>
            </w:r>
            <w:r w:rsidR="00383BDD" w:rsidRPr="009958B9">
              <w:rPr>
                <w:noProof/>
                <w:lang w:val="en-GB"/>
              </w:rPr>
              <w:tab/>
            </w:r>
            <w:r w:rsidR="00383BDD" w:rsidRPr="009958B9">
              <w:rPr>
                <w:rFonts w:ascii="Consolas" w:hAnsi="Consolas" w:cs="Consolas"/>
                <w:noProof/>
                <w:lang w:val="en-GB"/>
              </w:rPr>
              <w:t>Ivanov</w:t>
            </w:r>
          </w:p>
        </w:tc>
      </w:tr>
      <w:tr w:rsidR="00383BDD" w:rsidRPr="009958B9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9958B9" w:rsidRDefault="00EB11C3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Output</w:t>
            </w:r>
          </w:p>
        </w:tc>
      </w:tr>
      <w:tr w:rsidR="00383BDD" w:rsidRPr="009958B9" w:rsidTr="00C755F7">
        <w:tc>
          <w:tcPr>
            <w:tcW w:w="10398" w:type="dxa"/>
          </w:tcPr>
          <w:p w:rsidR="00383BDD" w:rsidRPr="009958B9" w:rsidRDefault="00EB11C3" w:rsidP="00EB11C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Ivan Ivanov Test Testov</w:t>
            </w:r>
          </w:p>
        </w:tc>
      </w:tr>
    </w:tbl>
    <w:p w:rsidR="00B32344" w:rsidRPr="009958B9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  <w:lang w:val="en-GB"/>
        </w:rPr>
      </w:pPr>
      <w:r w:rsidRPr="009958B9">
        <w:rPr>
          <w:noProof/>
          <w:lang w:val="en-GB"/>
        </w:rPr>
        <w:t xml:space="preserve">Match </w:t>
      </w:r>
      <w:r w:rsidR="00A3781A" w:rsidRPr="009958B9">
        <w:rPr>
          <w:noProof/>
          <w:lang w:val="en-GB"/>
        </w:rPr>
        <w:t>P</w:t>
      </w:r>
      <w:r w:rsidRPr="009958B9">
        <w:rPr>
          <w:noProof/>
          <w:lang w:val="en-GB"/>
        </w:rPr>
        <w:t xml:space="preserve">hone </w:t>
      </w:r>
      <w:r w:rsidR="00A3781A" w:rsidRPr="009958B9">
        <w:rPr>
          <w:noProof/>
          <w:lang w:val="en-GB"/>
        </w:rPr>
        <w:t>N</w:t>
      </w:r>
      <w:r w:rsidRPr="009958B9">
        <w:rPr>
          <w:noProof/>
          <w:lang w:val="en-GB"/>
        </w:rPr>
        <w:t>umber</w:t>
      </w:r>
    </w:p>
    <w:p w:rsidR="00BF0E1C" w:rsidRPr="009958B9" w:rsidRDefault="00B32344" w:rsidP="00B32344">
      <w:pPr>
        <w:rPr>
          <w:noProof/>
          <w:lang w:val="en-GB"/>
        </w:rPr>
      </w:pPr>
      <w:r w:rsidRPr="009958B9">
        <w:rPr>
          <w:noProof/>
          <w:lang w:val="en-GB"/>
        </w:rPr>
        <w:t>Write a regular expression to match a</w:t>
      </w:r>
      <w:r w:rsidRPr="009958B9">
        <w:rPr>
          <w:b/>
          <w:noProof/>
          <w:lang w:val="en-GB"/>
        </w:rPr>
        <w:t xml:space="preserve"> valid phone number</w:t>
      </w:r>
      <w:r w:rsidRPr="009958B9">
        <w:rPr>
          <w:noProof/>
          <w:lang w:val="en-GB"/>
        </w:rPr>
        <w:t xml:space="preserve"> from </w:t>
      </w:r>
      <w:r w:rsidRPr="009958B9">
        <w:rPr>
          <w:b/>
          <w:noProof/>
          <w:lang w:val="en-GB"/>
        </w:rPr>
        <w:t>Sofia</w:t>
      </w:r>
      <w:r w:rsidR="00915820" w:rsidRPr="009958B9">
        <w:rPr>
          <w:noProof/>
          <w:lang w:val="en-GB"/>
        </w:rPr>
        <w:t>.</w:t>
      </w:r>
      <w:r w:rsidR="00A213E7" w:rsidRPr="009958B9">
        <w:rPr>
          <w:noProof/>
          <w:lang w:val="en-GB"/>
        </w:rPr>
        <w:t xml:space="preserve"> After you find all </w:t>
      </w:r>
      <w:r w:rsidR="00A213E7" w:rsidRPr="009958B9">
        <w:rPr>
          <w:b/>
          <w:noProof/>
          <w:lang w:val="en-GB"/>
        </w:rPr>
        <w:t>valid phones</w:t>
      </w:r>
      <w:r w:rsidR="00A213E7" w:rsidRPr="009958B9">
        <w:rPr>
          <w:noProof/>
          <w:lang w:val="en-GB"/>
        </w:rPr>
        <w:t xml:space="preserve">, </w:t>
      </w:r>
      <w:r w:rsidR="00A213E7" w:rsidRPr="009958B9">
        <w:rPr>
          <w:b/>
          <w:noProof/>
          <w:lang w:val="en-GB"/>
        </w:rPr>
        <w:t>print</w:t>
      </w:r>
      <w:r w:rsidR="00A213E7" w:rsidRPr="009958B9">
        <w:rPr>
          <w:noProof/>
          <w:lang w:val="en-GB"/>
        </w:rPr>
        <w:t xml:space="preserve"> them on the console, separated by a </w:t>
      </w:r>
      <w:r w:rsidR="003A1A83" w:rsidRPr="009958B9">
        <w:rPr>
          <w:b/>
          <w:noProof/>
          <w:lang w:val="en-GB"/>
        </w:rPr>
        <w:t>comma</w:t>
      </w:r>
      <w:r w:rsidR="00A213E7" w:rsidRPr="009958B9">
        <w:rPr>
          <w:b/>
          <w:noProof/>
          <w:lang w:val="en-GB"/>
        </w:rPr>
        <w:t xml:space="preserve"> and</w:t>
      </w:r>
      <w:r w:rsidR="003A1A83" w:rsidRPr="009958B9">
        <w:rPr>
          <w:b/>
          <w:noProof/>
          <w:lang w:val="en-GB"/>
        </w:rPr>
        <w:t xml:space="preserve"> a</w:t>
      </w:r>
      <w:r w:rsidR="00A213E7" w:rsidRPr="009958B9">
        <w:rPr>
          <w:b/>
          <w:noProof/>
          <w:lang w:val="en-GB"/>
        </w:rPr>
        <w:t xml:space="preserve"> </w:t>
      </w:r>
      <w:r w:rsidR="003A1A83" w:rsidRPr="009958B9">
        <w:rPr>
          <w:b/>
          <w:noProof/>
          <w:lang w:val="en-GB"/>
        </w:rPr>
        <w:t xml:space="preserve">space </w:t>
      </w:r>
      <w:r w:rsidR="00DB3094">
        <w:rPr>
          <w:noProof/>
          <w:lang w:val="en-GB"/>
        </w:rPr>
        <w:t>"</w:t>
      </w:r>
      <w:r w:rsidR="00A213E7" w:rsidRPr="009958B9">
        <w:rPr>
          <w:rStyle w:val="CodeChar"/>
          <w:lang w:val="en-GB"/>
        </w:rPr>
        <w:t>,</w:t>
      </w:r>
      <w:r w:rsidR="003A1A83" w:rsidRPr="009958B9">
        <w:rPr>
          <w:rStyle w:val="CodeChar"/>
          <w:lang w:val="en-GB"/>
        </w:rPr>
        <w:t xml:space="preserve"> </w:t>
      </w:r>
      <w:r w:rsidR="00DB3094">
        <w:rPr>
          <w:noProof/>
          <w:lang w:val="en-GB"/>
        </w:rPr>
        <w:t>"</w:t>
      </w:r>
      <w:r w:rsidR="00A213E7" w:rsidRPr="009958B9">
        <w:rPr>
          <w:noProof/>
          <w:lang w:val="en-GB"/>
        </w:rPr>
        <w:t>.</w:t>
      </w:r>
    </w:p>
    <w:p w:rsidR="00915820" w:rsidRPr="009958B9" w:rsidRDefault="001C2C7D" w:rsidP="00915820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Compose</w:t>
      </w:r>
      <w:r w:rsidR="00915820" w:rsidRPr="009958B9">
        <w:rPr>
          <w:noProof/>
          <w:lang w:val="en-GB"/>
        </w:rPr>
        <w:t xml:space="preserve"> the Regular Expression</w:t>
      </w:r>
    </w:p>
    <w:p w:rsidR="005D15F3" w:rsidRPr="009958B9" w:rsidRDefault="00B32344" w:rsidP="005D15F3">
      <w:pPr>
        <w:rPr>
          <w:noProof/>
          <w:lang w:val="en-GB"/>
        </w:rPr>
      </w:pPr>
      <w:r w:rsidRPr="009958B9">
        <w:rPr>
          <w:noProof/>
          <w:lang w:val="en-GB"/>
        </w:rPr>
        <w:t>A valid number</w:t>
      </w:r>
      <w:r w:rsidR="00BF0E1C" w:rsidRPr="009958B9">
        <w:rPr>
          <w:noProof/>
          <w:lang w:val="en-GB"/>
        </w:rPr>
        <w:t xml:space="preserve"> has the following characteristics:</w:t>
      </w:r>
    </w:p>
    <w:p w:rsidR="00BF0E1C" w:rsidRPr="009958B9" w:rsidRDefault="00BF0E1C" w:rsidP="00562FD3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It </w:t>
      </w:r>
      <w:r w:rsidR="00B32344" w:rsidRPr="009958B9">
        <w:rPr>
          <w:noProof/>
          <w:lang w:val="en-GB"/>
        </w:rPr>
        <w:t>start</w:t>
      </w:r>
      <w:r w:rsidRPr="009958B9">
        <w:rPr>
          <w:noProof/>
          <w:lang w:val="en-GB"/>
        </w:rPr>
        <w:t>s</w:t>
      </w:r>
      <w:r w:rsidR="00B32344" w:rsidRPr="009958B9">
        <w:rPr>
          <w:noProof/>
          <w:lang w:val="en-GB"/>
        </w:rPr>
        <w:t xml:space="preserve"> with </w:t>
      </w:r>
      <w:r w:rsidR="00DB3094">
        <w:rPr>
          <w:noProof/>
          <w:lang w:val="en-GB"/>
        </w:rPr>
        <w:t>"</w:t>
      </w:r>
      <w:r w:rsidR="00B32344" w:rsidRPr="009958B9">
        <w:rPr>
          <w:b/>
          <w:noProof/>
          <w:lang w:val="en-GB"/>
        </w:rPr>
        <w:t>+359</w:t>
      </w:r>
      <w:r w:rsidR="00DB3094">
        <w:rPr>
          <w:noProof/>
          <w:lang w:val="en-GB"/>
        </w:rPr>
        <w:t>"</w:t>
      </w:r>
    </w:p>
    <w:p w:rsidR="00BF0E1C" w:rsidRPr="009958B9" w:rsidRDefault="00CE63F6" w:rsidP="00562FD3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>Then, i</w:t>
      </w:r>
      <w:r w:rsidR="00BF0E1C" w:rsidRPr="009958B9">
        <w:rPr>
          <w:noProof/>
          <w:lang w:val="en-GB"/>
        </w:rPr>
        <w:t xml:space="preserve">t is </w:t>
      </w:r>
      <w:r w:rsidR="00B32344" w:rsidRPr="009958B9">
        <w:rPr>
          <w:noProof/>
          <w:lang w:val="en-GB"/>
        </w:rPr>
        <w:t>followed by the area code (</w:t>
      </w:r>
      <w:r w:rsidRPr="009958B9">
        <w:rPr>
          <w:noProof/>
          <w:lang w:val="en-GB"/>
        </w:rPr>
        <w:t xml:space="preserve">always </w:t>
      </w:r>
      <w:r w:rsidR="00B32344" w:rsidRPr="009958B9">
        <w:rPr>
          <w:b/>
          <w:noProof/>
          <w:lang w:val="en-GB"/>
        </w:rPr>
        <w:t>2</w:t>
      </w:r>
      <w:r w:rsidR="00B32344" w:rsidRPr="009958B9">
        <w:rPr>
          <w:noProof/>
          <w:lang w:val="en-GB"/>
        </w:rPr>
        <w:t>)</w:t>
      </w:r>
    </w:p>
    <w:p w:rsidR="00BF0E1C" w:rsidRPr="009958B9" w:rsidRDefault="00BF0E1C" w:rsidP="00562FD3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>After that, it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s followed by</w:t>
      </w:r>
      <w:r w:rsidR="00B32344" w:rsidRPr="009958B9">
        <w:rPr>
          <w:noProof/>
          <w:lang w:val="en-GB"/>
        </w:rPr>
        <w:t xml:space="preserve"> the </w:t>
      </w:r>
      <w:r w:rsidR="00B32344" w:rsidRPr="009958B9">
        <w:rPr>
          <w:b/>
          <w:noProof/>
          <w:lang w:val="en-GB"/>
        </w:rPr>
        <w:t>number</w:t>
      </w:r>
      <w:r w:rsidRPr="009958B9">
        <w:rPr>
          <w:noProof/>
          <w:lang w:val="en-GB"/>
        </w:rPr>
        <w:t xml:space="preserve"> itself:</w:t>
      </w:r>
    </w:p>
    <w:p w:rsidR="005D15F3" w:rsidRPr="009958B9" w:rsidRDefault="00BF0E1C" w:rsidP="00562FD3">
      <w:pPr>
        <w:pStyle w:val="ListParagraph"/>
        <w:numPr>
          <w:ilvl w:val="1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The number </w:t>
      </w:r>
      <w:r w:rsidR="00B32344" w:rsidRPr="009958B9">
        <w:rPr>
          <w:noProof/>
          <w:lang w:val="en-GB"/>
        </w:rPr>
        <w:t>consis</w:t>
      </w:r>
      <w:r w:rsidRPr="009958B9">
        <w:rPr>
          <w:noProof/>
          <w:lang w:val="en-GB"/>
        </w:rPr>
        <w:t>ts</w:t>
      </w:r>
      <w:r w:rsidR="00B32344" w:rsidRPr="009958B9">
        <w:rPr>
          <w:noProof/>
          <w:lang w:val="en-GB"/>
        </w:rPr>
        <w:t xml:space="preserve"> of </w:t>
      </w:r>
      <w:r w:rsidR="00B32344" w:rsidRPr="009958B9">
        <w:rPr>
          <w:b/>
          <w:noProof/>
          <w:lang w:val="en-GB"/>
        </w:rPr>
        <w:t>7 digits</w:t>
      </w:r>
      <w:r w:rsidR="00B32344" w:rsidRPr="009958B9">
        <w:rPr>
          <w:noProof/>
          <w:lang w:val="en-GB"/>
        </w:rPr>
        <w:t xml:space="preserve"> (separated in </w:t>
      </w:r>
      <w:r w:rsidR="00B32344" w:rsidRPr="009958B9">
        <w:rPr>
          <w:b/>
          <w:noProof/>
          <w:lang w:val="en-GB"/>
        </w:rPr>
        <w:t>two</w:t>
      </w:r>
      <w:r w:rsidR="00B32344" w:rsidRPr="009958B9">
        <w:rPr>
          <w:noProof/>
          <w:lang w:val="en-GB"/>
        </w:rPr>
        <w:t xml:space="preserve"> </w:t>
      </w:r>
      <w:r w:rsidR="00B32344" w:rsidRPr="009958B9">
        <w:rPr>
          <w:b/>
          <w:noProof/>
          <w:lang w:val="en-GB"/>
        </w:rPr>
        <w:t>group</w:t>
      </w:r>
      <w:r w:rsidRPr="009958B9">
        <w:rPr>
          <w:b/>
          <w:noProof/>
          <w:lang w:val="en-GB"/>
        </w:rPr>
        <w:t>s</w:t>
      </w:r>
      <w:r w:rsidR="00B32344" w:rsidRPr="009958B9">
        <w:rPr>
          <w:noProof/>
          <w:lang w:val="en-GB"/>
        </w:rPr>
        <w:t xml:space="preserve"> of </w:t>
      </w:r>
      <w:r w:rsidR="00B32344" w:rsidRPr="009958B9">
        <w:rPr>
          <w:b/>
          <w:noProof/>
          <w:lang w:val="en-GB"/>
        </w:rPr>
        <w:t>3</w:t>
      </w:r>
      <w:r w:rsidR="00B32344" w:rsidRPr="009958B9">
        <w:rPr>
          <w:noProof/>
          <w:lang w:val="en-GB"/>
        </w:rPr>
        <w:t xml:space="preserve"> and </w:t>
      </w:r>
      <w:r w:rsidR="00B32344" w:rsidRPr="009958B9">
        <w:rPr>
          <w:b/>
          <w:noProof/>
          <w:lang w:val="en-GB"/>
        </w:rPr>
        <w:t>4</w:t>
      </w:r>
      <w:r w:rsidR="00B32344" w:rsidRPr="009958B9">
        <w:rPr>
          <w:noProof/>
          <w:lang w:val="en-GB"/>
        </w:rPr>
        <w:t xml:space="preserve"> </w:t>
      </w:r>
      <w:r w:rsidR="00B32344" w:rsidRPr="009958B9">
        <w:rPr>
          <w:b/>
          <w:noProof/>
          <w:lang w:val="en-GB"/>
        </w:rPr>
        <w:t>digits</w:t>
      </w:r>
      <w:r w:rsidR="00B32344" w:rsidRPr="009958B9">
        <w:rPr>
          <w:noProof/>
          <w:lang w:val="en-GB"/>
        </w:rPr>
        <w:t xml:space="preserve"> respectively). </w:t>
      </w:r>
    </w:p>
    <w:p w:rsidR="005D15F3" w:rsidRPr="009958B9" w:rsidRDefault="00B32344" w:rsidP="00562FD3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The different </w:t>
      </w:r>
      <w:r w:rsidRPr="009958B9">
        <w:rPr>
          <w:b/>
          <w:noProof/>
          <w:lang w:val="en-GB"/>
        </w:rPr>
        <w:t>parts</w:t>
      </w:r>
      <w:r w:rsidRPr="009958B9">
        <w:rPr>
          <w:noProof/>
          <w:lang w:val="en-GB"/>
        </w:rPr>
        <w:t xml:space="preserve"> are </w:t>
      </w:r>
      <w:r w:rsidRPr="009958B9">
        <w:rPr>
          <w:b/>
          <w:noProof/>
          <w:lang w:val="en-GB"/>
        </w:rPr>
        <w:t>separated</w:t>
      </w:r>
      <w:r w:rsidRPr="009958B9">
        <w:rPr>
          <w:noProof/>
          <w:lang w:val="en-GB"/>
        </w:rPr>
        <w:t xml:space="preserve"> by </w:t>
      </w:r>
      <w:r w:rsidRPr="009958B9">
        <w:rPr>
          <w:b/>
          <w:noProof/>
          <w:lang w:val="en-GB"/>
        </w:rPr>
        <w:t>either a space or a hyphen</w:t>
      </w:r>
      <w:r w:rsidRPr="009958B9">
        <w:rPr>
          <w:noProof/>
          <w:lang w:val="en-GB"/>
        </w:rPr>
        <w:t xml:space="preserve"> (</w:t>
      </w:r>
      <w:r w:rsidR="00DB3094">
        <w:rPr>
          <w:noProof/>
          <w:lang w:val="en-GB"/>
        </w:rPr>
        <w:t>'</w:t>
      </w:r>
      <w:r w:rsidRPr="009958B9">
        <w:rPr>
          <w:b/>
          <w:noProof/>
          <w:lang w:val="en-GB"/>
        </w:rPr>
        <w:t>-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).</w:t>
      </w:r>
    </w:p>
    <w:p w:rsidR="00B32344" w:rsidRPr="009958B9" w:rsidRDefault="005D15F3" w:rsidP="005D15F3">
      <w:pPr>
        <w:rPr>
          <w:noProof/>
          <w:lang w:val="en-GB"/>
        </w:rPr>
      </w:pPr>
      <w:r w:rsidRPr="009958B9">
        <w:rPr>
          <w:noProof/>
          <w:lang w:val="en-GB"/>
        </w:rPr>
        <w:t xml:space="preserve">You can use the following RegEx properties to </w:t>
      </w:r>
      <w:r w:rsidRPr="009958B9">
        <w:rPr>
          <w:b/>
          <w:noProof/>
          <w:lang w:val="en-GB"/>
        </w:rPr>
        <w:t>help</w:t>
      </w:r>
      <w:r w:rsidRPr="009958B9">
        <w:rPr>
          <w:noProof/>
          <w:lang w:val="en-GB"/>
        </w:rPr>
        <w:t xml:space="preserve"> with the matching:</w:t>
      </w:r>
      <w:r w:rsidR="00B32344" w:rsidRPr="009958B9">
        <w:rPr>
          <w:noProof/>
          <w:lang w:val="en-GB"/>
        </w:rPr>
        <w:t xml:space="preserve"> </w:t>
      </w:r>
    </w:p>
    <w:p w:rsidR="00B32344" w:rsidRPr="009958B9" w:rsidRDefault="00B32344" w:rsidP="00562FD3">
      <w:pPr>
        <w:pStyle w:val="ListParagraph"/>
        <w:numPr>
          <w:ilvl w:val="0"/>
          <w:numId w:val="2"/>
        </w:num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 xml:space="preserve">Use </w:t>
      </w:r>
      <w:r w:rsidRPr="009958B9">
        <w:rPr>
          <w:b/>
          <w:noProof/>
          <w:lang w:val="en-GB"/>
        </w:rPr>
        <w:t>quantifiers</w:t>
      </w:r>
      <w:r w:rsidRPr="009958B9">
        <w:rPr>
          <w:noProof/>
          <w:lang w:val="en-GB"/>
        </w:rPr>
        <w:t xml:space="preserve"> to match a </w:t>
      </w:r>
      <w:r w:rsidRPr="009958B9">
        <w:rPr>
          <w:b/>
          <w:noProof/>
          <w:lang w:val="en-GB"/>
        </w:rPr>
        <w:t>specific number</w:t>
      </w:r>
      <w:r w:rsidRPr="009958B9">
        <w:rPr>
          <w:noProof/>
          <w:lang w:val="en-GB"/>
        </w:rPr>
        <w:t xml:space="preserve"> of </w:t>
      </w:r>
      <w:r w:rsidRPr="009958B9">
        <w:rPr>
          <w:b/>
          <w:noProof/>
          <w:lang w:val="en-GB"/>
        </w:rPr>
        <w:t>digits</w:t>
      </w:r>
    </w:p>
    <w:p w:rsidR="00B32344" w:rsidRPr="009958B9" w:rsidRDefault="00B32344" w:rsidP="00562FD3">
      <w:pPr>
        <w:pStyle w:val="ListParagraph"/>
        <w:numPr>
          <w:ilvl w:val="0"/>
          <w:numId w:val="2"/>
        </w:num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 xml:space="preserve">Use a </w:t>
      </w:r>
      <w:r w:rsidRPr="009958B9">
        <w:rPr>
          <w:b/>
          <w:noProof/>
          <w:lang w:val="en-GB"/>
        </w:rPr>
        <w:t>capturing group</w:t>
      </w:r>
      <w:r w:rsidRPr="009958B9">
        <w:rPr>
          <w:noProof/>
          <w:lang w:val="en-GB"/>
        </w:rPr>
        <w:t xml:space="preserve"> to make sure the delimiter is </w:t>
      </w:r>
      <w:r w:rsidRPr="009958B9">
        <w:rPr>
          <w:b/>
          <w:noProof/>
          <w:lang w:val="en-GB"/>
        </w:rPr>
        <w:t>only one of the allowed characters</w:t>
      </w:r>
      <w:r w:rsidRPr="009958B9">
        <w:rPr>
          <w:noProof/>
          <w:lang w:val="en-GB"/>
        </w:rPr>
        <w:t xml:space="preserve"> </w:t>
      </w:r>
      <w:r w:rsidRPr="009958B9">
        <w:rPr>
          <w:b/>
          <w:noProof/>
          <w:lang w:val="en-GB"/>
        </w:rPr>
        <w:t>(space or hyphen)</w:t>
      </w:r>
      <w:r w:rsidR="00915820" w:rsidRPr="009958B9">
        <w:rPr>
          <w:noProof/>
          <w:lang w:val="en-GB"/>
        </w:rPr>
        <w:t xml:space="preserve"> </w:t>
      </w:r>
      <w:r w:rsidRPr="009958B9">
        <w:rPr>
          <w:noProof/>
          <w:lang w:val="en-GB"/>
        </w:rPr>
        <w:t xml:space="preserve">and </w:t>
      </w:r>
      <w:r w:rsidRPr="009958B9">
        <w:rPr>
          <w:b/>
          <w:noProof/>
          <w:lang w:val="en-GB"/>
        </w:rPr>
        <w:t>not</w:t>
      </w:r>
      <w:r w:rsidRPr="009958B9">
        <w:rPr>
          <w:noProof/>
          <w:lang w:val="en-GB"/>
        </w:rPr>
        <w:t xml:space="preserve"> a </w:t>
      </w:r>
      <w:r w:rsidRPr="009958B9">
        <w:rPr>
          <w:b/>
          <w:noProof/>
          <w:lang w:val="en-GB"/>
        </w:rPr>
        <w:t>combination</w:t>
      </w:r>
      <w:r w:rsidRPr="009958B9">
        <w:rPr>
          <w:noProof/>
          <w:lang w:val="en-GB"/>
        </w:rPr>
        <w:t xml:space="preserve"> of both</w:t>
      </w:r>
      <w:r w:rsidR="00EB3F09" w:rsidRPr="009958B9">
        <w:rPr>
          <w:noProof/>
          <w:lang w:val="en-GB"/>
        </w:rPr>
        <w:t xml:space="preserve"> (e.g. </w:t>
      </w:r>
      <w:r w:rsidR="00EB3F09" w:rsidRPr="009958B9">
        <w:rPr>
          <w:rStyle w:val="CodeChar"/>
          <w:lang w:val="en-GB"/>
        </w:rPr>
        <w:t>+359</w:t>
      </w:r>
      <w:r w:rsidR="00EB3F09" w:rsidRPr="009958B9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B3F09" w:rsidRPr="009958B9">
        <w:rPr>
          <w:rStyle w:val="CodeChar"/>
          <w:lang w:val="en-GB"/>
        </w:rPr>
        <w:t>2</w:t>
      </w:r>
      <w:r w:rsidR="00EB3F09" w:rsidRPr="009958B9">
        <w:rPr>
          <w:rStyle w:val="CodeChar"/>
          <w:highlight w:val="red"/>
          <w:lang w:val="en-GB"/>
        </w:rPr>
        <w:t>-</w:t>
      </w:r>
      <w:r w:rsidR="00EB3F09" w:rsidRPr="009958B9">
        <w:rPr>
          <w:rStyle w:val="CodeChar"/>
          <w:lang w:val="en-GB"/>
        </w:rPr>
        <w:t>111</w:t>
      </w:r>
      <w:r w:rsidR="00EB3F09" w:rsidRPr="009958B9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B3F09" w:rsidRPr="009958B9">
        <w:rPr>
          <w:rStyle w:val="CodeChar"/>
          <w:lang w:val="en-GB"/>
        </w:rPr>
        <w:t>111</w:t>
      </w:r>
      <w:r w:rsidR="00EB3F09" w:rsidRPr="009958B9">
        <w:rPr>
          <w:noProof/>
          <w:lang w:val="en-GB"/>
        </w:rPr>
        <w:t xml:space="preserve"> has </w:t>
      </w:r>
      <w:r w:rsidR="00EB3F09" w:rsidRPr="009958B9">
        <w:rPr>
          <w:b/>
          <w:noProof/>
          <w:lang w:val="en-GB"/>
        </w:rPr>
        <w:t>mixed delimiters</w:t>
      </w:r>
      <w:r w:rsidR="00FF6D65" w:rsidRPr="009958B9">
        <w:rPr>
          <w:noProof/>
          <w:lang w:val="en-GB"/>
        </w:rPr>
        <w:t>, it is</w:t>
      </w:r>
      <w:r w:rsidR="00FF6D65" w:rsidRPr="009958B9">
        <w:rPr>
          <w:b/>
          <w:noProof/>
          <w:lang w:val="en-GB"/>
        </w:rPr>
        <w:t xml:space="preserve"> invalid</w:t>
      </w:r>
      <w:r w:rsidR="00EB3F09" w:rsidRPr="009958B9">
        <w:rPr>
          <w:noProof/>
          <w:lang w:val="en-GB"/>
        </w:rPr>
        <w:t>)</w:t>
      </w:r>
      <w:r w:rsidRPr="009958B9">
        <w:rPr>
          <w:noProof/>
          <w:lang w:val="en-GB"/>
        </w:rPr>
        <w:t xml:space="preserve">. Use </w:t>
      </w:r>
      <w:r w:rsidR="00FF6D65" w:rsidRPr="009958B9">
        <w:rPr>
          <w:noProof/>
          <w:lang w:val="en-GB"/>
        </w:rPr>
        <w:t>a</w:t>
      </w:r>
      <w:r w:rsidRPr="009958B9">
        <w:rPr>
          <w:noProof/>
          <w:lang w:val="en-GB"/>
        </w:rPr>
        <w:t xml:space="preserve"> </w:t>
      </w:r>
      <w:r w:rsidRPr="009958B9">
        <w:rPr>
          <w:b/>
          <w:noProof/>
          <w:lang w:val="en-GB"/>
        </w:rPr>
        <w:t xml:space="preserve">group </w:t>
      </w:r>
      <w:r w:rsidR="00FF6D65" w:rsidRPr="009958B9">
        <w:rPr>
          <w:b/>
          <w:noProof/>
          <w:lang w:val="en-GB"/>
        </w:rPr>
        <w:t>backreference</w:t>
      </w:r>
      <w:r w:rsidRPr="009958B9">
        <w:rPr>
          <w:noProof/>
          <w:lang w:val="en-GB"/>
        </w:rPr>
        <w:t xml:space="preserve"> to achieve this</w:t>
      </w:r>
      <w:r w:rsidR="00EB3F09" w:rsidRPr="009958B9">
        <w:rPr>
          <w:noProof/>
          <w:lang w:val="en-GB"/>
        </w:rPr>
        <w:t>.</w:t>
      </w:r>
    </w:p>
    <w:p w:rsidR="00B32344" w:rsidRPr="009958B9" w:rsidRDefault="00B32344" w:rsidP="00562FD3">
      <w:pPr>
        <w:pStyle w:val="ListParagraph"/>
        <w:numPr>
          <w:ilvl w:val="0"/>
          <w:numId w:val="2"/>
        </w:num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 xml:space="preserve">Add a </w:t>
      </w:r>
      <w:r w:rsidRPr="009958B9">
        <w:rPr>
          <w:b/>
          <w:noProof/>
          <w:lang w:val="en-GB"/>
        </w:rPr>
        <w:t>word boundary</w:t>
      </w:r>
      <w:r w:rsidRPr="009958B9">
        <w:rPr>
          <w:noProof/>
          <w:lang w:val="en-GB"/>
        </w:rPr>
        <w:t xml:space="preserve"> at the </w:t>
      </w:r>
      <w:r w:rsidRPr="009958B9">
        <w:rPr>
          <w:b/>
          <w:noProof/>
          <w:lang w:val="en-GB"/>
        </w:rPr>
        <w:t>end</w:t>
      </w:r>
      <w:r w:rsidRPr="009958B9">
        <w:rPr>
          <w:noProof/>
          <w:lang w:val="en-GB"/>
        </w:rPr>
        <w:t xml:space="preserve"> of the match to avoid </w:t>
      </w:r>
      <w:r w:rsidRPr="009958B9">
        <w:rPr>
          <w:b/>
          <w:noProof/>
          <w:lang w:val="en-GB"/>
        </w:rPr>
        <w:t>partial matches</w:t>
      </w:r>
      <w:r w:rsidRPr="009958B9">
        <w:rPr>
          <w:noProof/>
          <w:lang w:val="en-GB"/>
        </w:rPr>
        <w:t xml:space="preserve"> (the last example on the right-hand side)</w:t>
      </w:r>
      <w:r w:rsidR="00915820" w:rsidRPr="009958B9">
        <w:rPr>
          <w:noProof/>
          <w:lang w:val="en-GB"/>
        </w:rPr>
        <w:t>.</w:t>
      </w:r>
    </w:p>
    <w:p w:rsidR="00B32344" w:rsidRPr="009958B9" w:rsidRDefault="00B32344" w:rsidP="00562FD3">
      <w:pPr>
        <w:pStyle w:val="ListParagraph"/>
        <w:numPr>
          <w:ilvl w:val="0"/>
          <w:numId w:val="2"/>
        </w:num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 xml:space="preserve">Ensure that before the </w:t>
      </w:r>
      <w:r w:rsidR="00DB3094">
        <w:rPr>
          <w:b/>
          <w:noProof/>
          <w:lang w:val="en-GB"/>
        </w:rPr>
        <w:t>'</w:t>
      </w:r>
      <w:r w:rsidRPr="009958B9">
        <w:rPr>
          <w:b/>
          <w:noProof/>
          <w:lang w:val="en-GB"/>
        </w:rPr>
        <w:t>+</w:t>
      </w:r>
      <w:r w:rsidR="00DB3094">
        <w:rPr>
          <w:b/>
          <w:noProof/>
          <w:lang w:val="en-GB"/>
        </w:rPr>
        <w:t>'</w:t>
      </w:r>
      <w:r w:rsidRPr="009958B9">
        <w:rPr>
          <w:noProof/>
          <w:lang w:val="en-GB"/>
        </w:rPr>
        <w:t xml:space="preserve"> sign there is either a </w:t>
      </w:r>
      <w:r w:rsidRPr="009958B9">
        <w:rPr>
          <w:b/>
          <w:noProof/>
          <w:lang w:val="en-GB"/>
        </w:rPr>
        <w:t>space</w:t>
      </w:r>
      <w:r w:rsidRPr="009958B9">
        <w:rPr>
          <w:noProof/>
          <w:lang w:val="en-GB"/>
        </w:rPr>
        <w:t xml:space="preserve"> or the </w:t>
      </w:r>
      <w:r w:rsidRPr="009958B9">
        <w:rPr>
          <w:b/>
          <w:noProof/>
          <w:lang w:val="en-GB"/>
        </w:rPr>
        <w:t>beginning of the string</w:t>
      </w:r>
      <w:r w:rsidR="00915820" w:rsidRPr="009958B9">
        <w:rPr>
          <w:noProof/>
          <w:lang w:val="en-GB"/>
        </w:rPr>
        <w:t>.</w:t>
      </w:r>
    </w:p>
    <w:p w:rsidR="00915820" w:rsidRPr="009958B9" w:rsidRDefault="00915820" w:rsidP="003131B4">
      <w:pPr>
        <w:spacing w:before="0" w:after="200"/>
        <w:rPr>
          <w:noProof/>
          <w:lang w:val="en-GB"/>
        </w:rPr>
      </w:pPr>
      <w:r w:rsidRPr="009958B9">
        <w:rPr>
          <w:noProof/>
          <w:lang w:val="en-GB"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9958B9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9958B9" w:rsidRDefault="00915820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lastRenderedPageBreak/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9958B9" w:rsidRDefault="00915820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NONE of these</w:t>
            </w:r>
          </w:p>
        </w:tc>
      </w:tr>
      <w:tr w:rsidR="00915820" w:rsidRPr="009958B9" w:rsidTr="00B14FE5">
        <w:tc>
          <w:tcPr>
            <w:tcW w:w="4221" w:type="dxa"/>
          </w:tcPr>
          <w:p w:rsidR="00915820" w:rsidRPr="009958B9" w:rsidRDefault="00915820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+359 2 222 2222</w:t>
            </w:r>
          </w:p>
          <w:p w:rsidR="00915820" w:rsidRPr="009958B9" w:rsidRDefault="00915820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+359-2-222-2222</w:t>
            </w:r>
          </w:p>
        </w:tc>
        <w:tc>
          <w:tcPr>
            <w:tcW w:w="6183" w:type="dxa"/>
          </w:tcPr>
          <w:p w:rsidR="00915820" w:rsidRPr="009958B9" w:rsidRDefault="00915820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359-2-222-2222, +359/2/222/2222, +359-2 222 2222</w:t>
            </w:r>
          </w:p>
          <w:p w:rsidR="00915820" w:rsidRPr="009958B9" w:rsidRDefault="00915820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+359 2-222-2222, +359-2-222-222, +359-2-222-22222</w:t>
            </w:r>
          </w:p>
        </w:tc>
      </w:tr>
    </w:tbl>
    <w:p w:rsidR="00915820" w:rsidRPr="009958B9" w:rsidRDefault="001C2C7D" w:rsidP="00915820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Implement</w:t>
      </w:r>
      <w:r w:rsidR="00DB3094">
        <w:rPr>
          <w:noProof/>
          <w:lang w:val="en-GB"/>
        </w:rPr>
        <w:t xml:space="preserve"> the Solution</w:t>
      </w:r>
    </w:p>
    <w:p w:rsidR="00CE7514" w:rsidRDefault="00886B85" w:rsidP="00915820">
      <w:pPr>
        <w:rPr>
          <w:noProof/>
          <w:lang w:val="en-GB"/>
        </w:rPr>
      </w:pPr>
      <w:r>
        <w:rPr>
          <w:noProof/>
          <w:lang w:val="en-GB"/>
        </w:rPr>
        <w:t>Import re, create your pattern, read the text, use the findall() method and print the result</w:t>
      </w:r>
    </w:p>
    <w:p w:rsidR="00886B85" w:rsidRPr="009958B9" w:rsidRDefault="00886B85" w:rsidP="00915820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3C694560" wp14:editId="75AAFEA4">
            <wp:extent cx="5501640" cy="1989236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810" cy="1993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Pr="009958B9" w:rsidRDefault="001D145D" w:rsidP="001D145D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9958B9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9958B9" w:rsidRDefault="00C755F7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Input</w:t>
            </w:r>
          </w:p>
        </w:tc>
      </w:tr>
      <w:tr w:rsidR="00C755F7" w:rsidRPr="009958B9" w:rsidTr="00B14FE5">
        <w:tc>
          <w:tcPr>
            <w:tcW w:w="10344" w:type="dxa"/>
          </w:tcPr>
          <w:p w:rsidR="00C755F7" w:rsidRPr="009958B9" w:rsidRDefault="00C755F7" w:rsidP="00507E0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+359 2 222 2222</w:t>
            </w:r>
            <w:r w:rsidRPr="009958B9">
              <w:rPr>
                <w:rFonts w:ascii="Consolas" w:hAnsi="Consolas" w:cs="Consolas"/>
                <w:noProof/>
                <w:lang w:val="en-GB"/>
              </w:rPr>
              <w:t xml:space="preserve">,359-2-222-2222, +359/2/222/2222, +359-2 222 2222 +359 2-222-2222, +359-2-222-222, +359-2-222-22222 </w:t>
            </w:r>
            <w:r w:rsidRPr="009958B9">
              <w:rPr>
                <w:rFonts w:ascii="Consolas" w:hAnsi="Consolas" w:cs="Consolas"/>
                <w:noProof/>
                <w:highlight w:val="green"/>
                <w:lang w:val="en-GB"/>
              </w:rPr>
              <w:t>+359-2-222-2222</w:t>
            </w:r>
          </w:p>
        </w:tc>
      </w:tr>
      <w:tr w:rsidR="00C755F7" w:rsidRPr="009958B9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9958B9" w:rsidRDefault="00C755F7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Output</w:t>
            </w:r>
          </w:p>
        </w:tc>
      </w:tr>
      <w:tr w:rsidR="00C755F7" w:rsidRPr="009958B9" w:rsidTr="00B14FE5">
        <w:tc>
          <w:tcPr>
            <w:tcW w:w="10344" w:type="dxa"/>
          </w:tcPr>
          <w:p w:rsidR="00C755F7" w:rsidRPr="009958B9" w:rsidRDefault="00BF1B8B" w:rsidP="00507E0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+359 2 222 2222, +359-2-222-2222</w:t>
            </w:r>
          </w:p>
        </w:tc>
      </w:tr>
    </w:tbl>
    <w:p w:rsidR="00A90E35" w:rsidRPr="009958B9" w:rsidRDefault="00A90E35" w:rsidP="00A90E35">
      <w:pPr>
        <w:pStyle w:val="Heading2"/>
        <w:rPr>
          <w:noProof/>
          <w:lang w:val="en-GB"/>
        </w:rPr>
      </w:pPr>
      <w:r w:rsidRPr="009958B9">
        <w:rPr>
          <w:noProof/>
          <w:lang w:val="en-GB"/>
        </w:rPr>
        <w:t>Match Date</w:t>
      </w:r>
      <w:r w:rsidR="008F6FDD" w:rsidRPr="009958B9">
        <w:rPr>
          <w:noProof/>
          <w:lang w:val="en-GB"/>
        </w:rPr>
        <w:t>s</w:t>
      </w:r>
    </w:p>
    <w:p w:rsidR="00A90E35" w:rsidRPr="009958B9" w:rsidRDefault="00A90E35" w:rsidP="00A90E35">
      <w:pPr>
        <w:rPr>
          <w:noProof/>
          <w:lang w:val="en-GB"/>
        </w:rPr>
      </w:pPr>
      <w:r w:rsidRPr="009958B9">
        <w:rPr>
          <w:noProof/>
          <w:lang w:val="en-GB"/>
        </w:rPr>
        <w:t xml:space="preserve">Write a program, which matches a date in the format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dd{separator}MMM{separator}yyyy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 xml:space="preserve">. Use </w:t>
      </w:r>
      <w:r w:rsidRPr="009958B9">
        <w:rPr>
          <w:b/>
          <w:noProof/>
          <w:lang w:val="en-GB"/>
        </w:rPr>
        <w:t xml:space="preserve">capturing groups </w:t>
      </w:r>
      <w:r w:rsidRPr="009958B9">
        <w:rPr>
          <w:noProof/>
          <w:lang w:val="en-GB"/>
        </w:rPr>
        <w:t>in your regular expression.</w:t>
      </w:r>
    </w:p>
    <w:p w:rsidR="00FF06FB" w:rsidRPr="009958B9" w:rsidRDefault="00FF06FB" w:rsidP="00FF06FB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Compose the Regular Expression</w:t>
      </w:r>
    </w:p>
    <w:p w:rsidR="00A90E35" w:rsidRPr="009958B9" w:rsidRDefault="00A90E35" w:rsidP="00A90E35">
      <w:pPr>
        <w:rPr>
          <w:noProof/>
          <w:lang w:val="en-GB"/>
        </w:rPr>
      </w:pPr>
      <w:r w:rsidRPr="009958B9">
        <w:rPr>
          <w:noProof/>
          <w:lang w:val="en-GB"/>
        </w:rPr>
        <w:t>Every valid date has the following characteristics: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Always starts with </w:t>
      </w:r>
      <w:r w:rsidRPr="009958B9">
        <w:rPr>
          <w:b/>
          <w:noProof/>
          <w:lang w:val="en-GB"/>
        </w:rPr>
        <w:t>two digits</w:t>
      </w:r>
      <w:r w:rsidRPr="009958B9">
        <w:rPr>
          <w:noProof/>
          <w:lang w:val="en-GB"/>
        </w:rPr>
        <w:t xml:space="preserve">, followed by a </w:t>
      </w:r>
      <w:r w:rsidRPr="009958B9">
        <w:rPr>
          <w:b/>
          <w:noProof/>
          <w:lang w:val="en-GB"/>
        </w:rPr>
        <w:t>separator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After that, it has </w:t>
      </w:r>
      <w:r w:rsidRPr="009958B9">
        <w:rPr>
          <w:b/>
          <w:noProof/>
          <w:lang w:val="en-GB"/>
        </w:rPr>
        <w:t xml:space="preserve">one uppercase </w:t>
      </w:r>
      <w:r w:rsidRPr="009958B9">
        <w:rPr>
          <w:noProof/>
          <w:lang w:val="en-GB"/>
        </w:rPr>
        <w:t xml:space="preserve">and </w:t>
      </w:r>
      <w:r w:rsidRPr="009958B9">
        <w:rPr>
          <w:b/>
          <w:noProof/>
          <w:lang w:val="en-GB"/>
        </w:rPr>
        <w:t xml:space="preserve">two lowercase </w:t>
      </w:r>
      <w:r w:rsidRPr="009958B9">
        <w:rPr>
          <w:noProof/>
          <w:lang w:val="en-GB"/>
        </w:rPr>
        <w:t xml:space="preserve">letters (e.g. </w:t>
      </w:r>
      <w:r w:rsidRPr="009958B9">
        <w:rPr>
          <w:rStyle w:val="CodeChar"/>
          <w:lang w:val="en-GB"/>
        </w:rPr>
        <w:t>Jan</w:t>
      </w:r>
      <w:r w:rsidRPr="009958B9">
        <w:rPr>
          <w:noProof/>
          <w:lang w:val="en-GB"/>
        </w:rPr>
        <w:t xml:space="preserve">, </w:t>
      </w:r>
      <w:r w:rsidRPr="009958B9">
        <w:rPr>
          <w:rStyle w:val="CodeChar"/>
          <w:lang w:val="en-GB"/>
        </w:rPr>
        <w:t>Mar</w:t>
      </w:r>
      <w:r w:rsidRPr="009958B9">
        <w:rPr>
          <w:noProof/>
          <w:lang w:val="en-GB"/>
        </w:rPr>
        <w:t>).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After that, it has a </w:t>
      </w:r>
      <w:r w:rsidRPr="009958B9">
        <w:rPr>
          <w:b/>
          <w:noProof/>
          <w:lang w:val="en-GB"/>
        </w:rPr>
        <w:t>separator</w:t>
      </w:r>
      <w:r w:rsidRPr="009958B9">
        <w:rPr>
          <w:noProof/>
          <w:lang w:val="en-GB"/>
        </w:rPr>
        <w:t xml:space="preserve"> and </w:t>
      </w:r>
      <w:r w:rsidRPr="009958B9">
        <w:rPr>
          <w:b/>
          <w:noProof/>
          <w:lang w:val="en-GB"/>
        </w:rPr>
        <w:t>exactly 4 digits</w:t>
      </w:r>
      <w:r w:rsidRPr="009958B9">
        <w:rPr>
          <w:noProof/>
          <w:lang w:val="en-GB"/>
        </w:rPr>
        <w:t xml:space="preserve"> (for the year).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>The separator could be either of three things: a period (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.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), a hyphen (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-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) or a forward slash (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/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)</w:t>
      </w:r>
    </w:p>
    <w:p w:rsidR="00A90E35" w:rsidRPr="009958B9" w:rsidRDefault="00A90E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The separator needs to be </w:t>
      </w:r>
      <w:r w:rsidRPr="009958B9">
        <w:rPr>
          <w:b/>
          <w:noProof/>
          <w:lang w:val="en-GB"/>
        </w:rPr>
        <w:t>the same</w:t>
      </w:r>
      <w:r w:rsidRPr="009958B9">
        <w:rPr>
          <w:noProof/>
          <w:lang w:val="en-GB"/>
        </w:rPr>
        <w:t xml:space="preserve"> for the whole date (e.g. 13</w:t>
      </w:r>
      <w:r w:rsidRPr="009958B9">
        <w:rPr>
          <w:rStyle w:val="CodeChar"/>
          <w:lang w:val="en-GB"/>
        </w:rPr>
        <w:t>.</w:t>
      </w:r>
      <w:r w:rsidRPr="009958B9">
        <w:rPr>
          <w:noProof/>
          <w:lang w:val="en-GB"/>
        </w:rPr>
        <w:t>03</w:t>
      </w:r>
      <w:r w:rsidRPr="009958B9">
        <w:rPr>
          <w:rStyle w:val="CodeChar"/>
          <w:lang w:val="en-GB"/>
        </w:rPr>
        <w:t>.</w:t>
      </w:r>
      <w:r w:rsidRPr="009958B9">
        <w:rPr>
          <w:noProof/>
          <w:lang w:val="en-GB"/>
        </w:rPr>
        <w:t>2016 is valid, 13</w:t>
      </w:r>
      <w:r w:rsidRPr="009958B9">
        <w:rPr>
          <w:rStyle w:val="CodeChar"/>
          <w:lang w:val="en-GB"/>
        </w:rPr>
        <w:t>.</w:t>
      </w:r>
      <w:r w:rsidRPr="009958B9">
        <w:rPr>
          <w:noProof/>
          <w:lang w:val="en-GB"/>
        </w:rPr>
        <w:t>03</w:t>
      </w:r>
      <w:r w:rsidRPr="009958B9">
        <w:rPr>
          <w:rStyle w:val="CodeChar"/>
          <w:lang w:val="en-GB"/>
        </w:rPr>
        <w:t>/</w:t>
      </w:r>
      <w:r w:rsidRPr="009958B9">
        <w:rPr>
          <w:noProof/>
          <w:lang w:val="en-GB"/>
        </w:rPr>
        <w:t xml:space="preserve">2016 is </w:t>
      </w:r>
      <w:r w:rsidRPr="009958B9">
        <w:rPr>
          <w:b/>
          <w:noProof/>
          <w:lang w:val="en-GB"/>
        </w:rPr>
        <w:t>NOT</w:t>
      </w:r>
      <w:r w:rsidRPr="009958B9">
        <w:rPr>
          <w:noProof/>
          <w:lang w:val="en-GB"/>
        </w:rPr>
        <w:t xml:space="preserve">). Use a </w:t>
      </w:r>
      <w:r w:rsidRPr="009958B9">
        <w:rPr>
          <w:b/>
          <w:noProof/>
          <w:lang w:val="en-GB"/>
        </w:rPr>
        <w:t>group backreference</w:t>
      </w:r>
      <w:r w:rsidRPr="009958B9">
        <w:rPr>
          <w:noProof/>
          <w:lang w:val="en-GB"/>
        </w:rPr>
        <w:t xml:space="preserve"> to check for this.</w:t>
      </w:r>
    </w:p>
    <w:p w:rsidR="00A90E35" w:rsidRPr="009958B9" w:rsidRDefault="00A90E35" w:rsidP="00A90E35">
      <w:pPr>
        <w:rPr>
          <w:noProof/>
          <w:lang w:val="en-GB"/>
        </w:rPr>
      </w:pPr>
      <w:r w:rsidRPr="009958B9">
        <w:rPr>
          <w:noProof/>
          <w:lang w:val="en-GB"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9958B9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9958B9" w:rsidRDefault="00A90E35" w:rsidP="007A0E15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9958B9" w:rsidRDefault="00A90E35" w:rsidP="007A0E15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NONE of these</w:t>
            </w:r>
          </w:p>
        </w:tc>
      </w:tr>
      <w:tr w:rsidR="00A90E35" w:rsidRPr="009958B9" w:rsidTr="007A0E15">
        <w:tc>
          <w:tcPr>
            <w:tcW w:w="5301" w:type="dxa"/>
            <w:vAlign w:val="center"/>
          </w:tcPr>
          <w:p w:rsidR="00A90E35" w:rsidRPr="009958B9" w:rsidRDefault="00A90E35" w:rsidP="007A0E15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13/Jul/1928, 10-Nov-1934, 25.Dec.1937</w:t>
            </w:r>
          </w:p>
        </w:tc>
        <w:tc>
          <w:tcPr>
            <w:tcW w:w="5120" w:type="dxa"/>
          </w:tcPr>
          <w:p w:rsidR="00A90E35" w:rsidRPr="009958B9" w:rsidRDefault="00A90E35" w:rsidP="007A0E15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01/Jan-1951, 23/sept/1973, 1/Feb/2016</w:t>
            </w:r>
          </w:p>
        </w:tc>
      </w:tr>
    </w:tbl>
    <w:p w:rsidR="000617B6" w:rsidRPr="009958B9" w:rsidRDefault="00A90E35" w:rsidP="00A90E35">
      <w:pPr>
        <w:rPr>
          <w:noProof/>
          <w:lang w:val="en-GB"/>
        </w:rPr>
      </w:pPr>
      <w:r w:rsidRPr="009958B9">
        <w:rPr>
          <w:noProof/>
          <w:lang w:val="en-GB"/>
        </w:rPr>
        <w:t xml:space="preserve">Use </w:t>
      </w:r>
      <w:r w:rsidRPr="009958B9">
        <w:rPr>
          <w:b/>
          <w:noProof/>
          <w:lang w:val="en-GB"/>
        </w:rPr>
        <w:t>capturing groups</w:t>
      </w:r>
      <w:r w:rsidRPr="009958B9">
        <w:rPr>
          <w:noProof/>
          <w:lang w:val="en-GB"/>
        </w:rPr>
        <w:t xml:space="preserve"> for the </w:t>
      </w:r>
      <w:r w:rsidRPr="009958B9">
        <w:rPr>
          <w:b/>
          <w:noProof/>
          <w:lang w:val="en-GB"/>
        </w:rPr>
        <w:t>day</w:t>
      </w:r>
      <w:r w:rsidRPr="009958B9">
        <w:rPr>
          <w:noProof/>
          <w:lang w:val="en-GB"/>
        </w:rPr>
        <w:t xml:space="preserve">, </w:t>
      </w:r>
      <w:r w:rsidRPr="009958B9">
        <w:rPr>
          <w:b/>
          <w:noProof/>
          <w:lang w:val="en-GB"/>
        </w:rPr>
        <w:t>month</w:t>
      </w:r>
      <w:r w:rsidRPr="009958B9">
        <w:rPr>
          <w:noProof/>
          <w:lang w:val="en-GB"/>
        </w:rPr>
        <w:t xml:space="preserve"> and </w:t>
      </w:r>
      <w:r w:rsidRPr="009958B9">
        <w:rPr>
          <w:b/>
          <w:noProof/>
          <w:lang w:val="en-GB"/>
        </w:rPr>
        <w:t>year</w:t>
      </w:r>
      <w:r w:rsidR="000617B6" w:rsidRPr="009958B9">
        <w:rPr>
          <w:noProof/>
          <w:lang w:val="en-GB"/>
        </w:rPr>
        <w:t>.</w:t>
      </w:r>
    </w:p>
    <w:p w:rsidR="000617B6" w:rsidRPr="009958B9" w:rsidRDefault="000617B6" w:rsidP="00A90E35">
      <w:pPr>
        <w:rPr>
          <w:noProof/>
          <w:lang w:val="en-GB"/>
        </w:rPr>
      </w:pPr>
      <w:r w:rsidRPr="009958B9">
        <w:rPr>
          <w:noProof/>
          <w:lang w:val="en-GB"/>
        </w:rPr>
        <w:t xml:space="preserve">Since this problem requires more complex RegEx, which includes </w:t>
      </w:r>
      <w:r w:rsidRPr="009958B9">
        <w:rPr>
          <w:b/>
          <w:noProof/>
          <w:lang w:val="en-GB"/>
        </w:rPr>
        <w:t>named capturing groups</w:t>
      </w:r>
      <w:r w:rsidRPr="009958B9">
        <w:rPr>
          <w:noProof/>
          <w:lang w:val="en-GB"/>
        </w:rPr>
        <w:t>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ll take a look at how to construct it:</w:t>
      </w:r>
    </w:p>
    <w:p w:rsidR="000617B6" w:rsidRPr="009958B9" w:rsidRDefault="0024025C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lastRenderedPageBreak/>
        <w:t>First off, w</w:t>
      </w:r>
      <w:r w:rsidR="000617B6" w:rsidRPr="009958B9">
        <w:rPr>
          <w:noProof/>
          <w:lang w:val="en-GB"/>
        </w:rPr>
        <w:t>e don</w:t>
      </w:r>
      <w:r w:rsidR="00DB3094">
        <w:rPr>
          <w:noProof/>
          <w:lang w:val="en-GB"/>
        </w:rPr>
        <w:t>'</w:t>
      </w:r>
      <w:r w:rsidR="000617B6" w:rsidRPr="009958B9">
        <w:rPr>
          <w:noProof/>
          <w:lang w:val="en-GB"/>
        </w:rPr>
        <w:t xml:space="preserve">t want anything at the </w:t>
      </w:r>
      <w:r w:rsidR="000617B6" w:rsidRPr="009958B9">
        <w:rPr>
          <w:b/>
          <w:noProof/>
          <w:lang w:val="en-GB"/>
        </w:rPr>
        <w:t>start</w:t>
      </w:r>
      <w:r w:rsidR="000617B6" w:rsidRPr="009958B9">
        <w:rPr>
          <w:noProof/>
          <w:lang w:val="en-GB"/>
        </w:rPr>
        <w:t xml:space="preserve"> of our date, so we</w:t>
      </w:r>
      <w:r w:rsidR="00DB3094">
        <w:rPr>
          <w:noProof/>
          <w:lang w:val="en-GB"/>
        </w:rPr>
        <w:t>'</w:t>
      </w:r>
      <w:r w:rsidR="000617B6" w:rsidRPr="009958B9">
        <w:rPr>
          <w:noProof/>
          <w:lang w:val="en-GB"/>
        </w:rPr>
        <w:t xml:space="preserve">re going to use </w:t>
      </w:r>
      <w:r w:rsidR="00B306C1" w:rsidRPr="009958B9">
        <w:rPr>
          <w:noProof/>
          <w:lang w:val="en-GB"/>
        </w:rPr>
        <w:t>a</w:t>
      </w:r>
      <w:r w:rsidR="000617B6" w:rsidRPr="009958B9">
        <w:rPr>
          <w:noProof/>
          <w:lang w:val="en-GB"/>
        </w:rPr>
        <w:t xml:space="preserve"> </w:t>
      </w:r>
      <w:r w:rsidR="000617B6" w:rsidRPr="009958B9">
        <w:rPr>
          <w:b/>
          <w:noProof/>
          <w:lang w:val="en-GB"/>
        </w:rPr>
        <w:t xml:space="preserve">word boundary </w:t>
      </w:r>
      <w:r w:rsidR="00DB3094">
        <w:rPr>
          <w:noProof/>
          <w:lang w:val="en-GB"/>
        </w:rPr>
        <w:t>"</w:t>
      </w:r>
      <w:r w:rsidR="000617B6" w:rsidRPr="009958B9">
        <w:rPr>
          <w:rStyle w:val="CodeChar"/>
          <w:lang w:val="en-GB"/>
        </w:rPr>
        <w:t>\b</w:t>
      </w:r>
      <w:r w:rsidR="00DB3094">
        <w:rPr>
          <w:noProof/>
          <w:lang w:val="en-GB"/>
        </w:rPr>
        <w:t>"</w:t>
      </w:r>
      <w:r w:rsidR="000617B6" w:rsidRPr="009958B9">
        <w:rPr>
          <w:noProof/>
          <w:lang w:val="en-GB"/>
        </w:rPr>
        <w:t>:</w:t>
      </w:r>
      <w:r w:rsidR="000617B6" w:rsidRPr="009958B9">
        <w:rPr>
          <w:noProof/>
          <w:lang w:val="en-GB"/>
        </w:rPr>
        <w:br/>
      </w:r>
      <w:r w:rsidR="00012AF3">
        <w:rPr>
          <w:noProof/>
        </w:rPr>
        <w:drawing>
          <wp:inline distT="0" distB="0" distL="0" distR="0" wp14:anchorId="472EB05C" wp14:editId="24FEA967">
            <wp:extent cx="5593080" cy="495793"/>
            <wp:effectExtent l="19050" t="19050" r="762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823" cy="498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Pr="009958B9" w:rsidRDefault="000617B6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>Next,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re going to match the </w:t>
      </w:r>
      <w:r w:rsidRPr="009958B9">
        <w:rPr>
          <w:b/>
          <w:noProof/>
          <w:lang w:val="en-GB"/>
        </w:rPr>
        <w:t>day</w:t>
      </w:r>
      <w:r w:rsidRPr="009958B9">
        <w:rPr>
          <w:noProof/>
          <w:lang w:val="en-GB"/>
        </w:rPr>
        <w:t xml:space="preserve">, by telling our RegEx to match </w:t>
      </w:r>
      <w:r w:rsidRPr="009958B9">
        <w:rPr>
          <w:b/>
          <w:noProof/>
          <w:lang w:val="en-GB"/>
        </w:rPr>
        <w:t>exactly two digits</w:t>
      </w:r>
      <w:r w:rsidR="00B306C1" w:rsidRPr="009958B9">
        <w:rPr>
          <w:noProof/>
          <w:lang w:val="en-GB"/>
        </w:rPr>
        <w:t>,</w:t>
      </w:r>
      <w:r w:rsidRPr="009958B9">
        <w:rPr>
          <w:b/>
          <w:noProof/>
          <w:lang w:val="en-GB"/>
        </w:rPr>
        <w:t xml:space="preserve"> </w:t>
      </w:r>
      <w:r w:rsidRPr="009958B9">
        <w:rPr>
          <w:noProof/>
          <w:lang w:val="en-GB"/>
        </w:rPr>
        <w:t xml:space="preserve">and since we want to </w:t>
      </w:r>
      <w:r w:rsidRPr="009958B9">
        <w:rPr>
          <w:b/>
          <w:noProof/>
          <w:lang w:val="en-GB"/>
        </w:rPr>
        <w:t>extract</w:t>
      </w:r>
      <w:r w:rsidRPr="009958B9">
        <w:rPr>
          <w:noProof/>
          <w:lang w:val="en-GB"/>
        </w:rPr>
        <w:t xml:space="preserve"> the day from the match later,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re going to put it in a </w:t>
      </w:r>
      <w:r w:rsidRPr="009958B9">
        <w:rPr>
          <w:b/>
          <w:noProof/>
          <w:lang w:val="en-GB"/>
        </w:rPr>
        <w:t>capturing group</w:t>
      </w:r>
      <w:r w:rsidRPr="009958B9">
        <w:rPr>
          <w:noProof/>
          <w:lang w:val="en-GB"/>
        </w:rPr>
        <w:t>:</w:t>
      </w:r>
      <w:r w:rsidRPr="009958B9">
        <w:rPr>
          <w:noProof/>
          <w:lang w:val="en-GB"/>
        </w:rPr>
        <w:br/>
      </w:r>
      <w:r w:rsidR="00012AF3">
        <w:rPr>
          <w:noProof/>
        </w:rPr>
        <w:drawing>
          <wp:inline distT="0" distB="0" distL="0" distR="0" wp14:anchorId="217F86BC" wp14:editId="622916B3">
            <wp:extent cx="5593080" cy="456129"/>
            <wp:effectExtent l="19050" t="19050" r="762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995" cy="460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AF3" w:rsidRDefault="00A34204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Next comes the separator – either a </w:t>
      </w:r>
      <w:r w:rsidRPr="009958B9">
        <w:rPr>
          <w:b/>
          <w:noProof/>
          <w:lang w:val="en-GB"/>
        </w:rPr>
        <w:t>hyphen</w:t>
      </w:r>
      <w:r w:rsidRPr="009958B9">
        <w:rPr>
          <w:noProof/>
          <w:lang w:val="en-GB"/>
        </w:rPr>
        <w:t xml:space="preserve">, </w:t>
      </w:r>
      <w:r w:rsidRPr="009958B9">
        <w:rPr>
          <w:b/>
          <w:noProof/>
          <w:lang w:val="en-GB"/>
        </w:rPr>
        <w:t>period</w:t>
      </w:r>
      <w:r w:rsidRPr="009958B9">
        <w:rPr>
          <w:noProof/>
          <w:lang w:val="en-GB"/>
        </w:rPr>
        <w:t xml:space="preserve"> or </w:t>
      </w:r>
      <w:r w:rsidRPr="009958B9">
        <w:rPr>
          <w:b/>
          <w:noProof/>
          <w:lang w:val="en-GB"/>
        </w:rPr>
        <w:t>forward slash</w:t>
      </w:r>
      <w:r w:rsidRPr="009958B9">
        <w:rPr>
          <w:noProof/>
          <w:lang w:val="en-GB"/>
        </w:rPr>
        <w:t xml:space="preserve">. We can use a </w:t>
      </w:r>
      <w:r w:rsidRPr="009958B9">
        <w:rPr>
          <w:b/>
          <w:noProof/>
          <w:lang w:val="en-GB"/>
        </w:rPr>
        <w:t>character class</w:t>
      </w:r>
      <w:r w:rsidRPr="009958B9">
        <w:rPr>
          <w:noProof/>
          <w:lang w:val="en-GB"/>
        </w:rPr>
        <w:t xml:space="preserve"> for this:</w:t>
      </w:r>
    </w:p>
    <w:p w:rsidR="00A34204" w:rsidRPr="009958B9" w:rsidRDefault="008970E4" w:rsidP="00012AF3">
      <w:pPr>
        <w:pStyle w:val="ListParagraph"/>
        <w:rPr>
          <w:noProof/>
          <w:lang w:val="en-GB"/>
        </w:rPr>
      </w:pPr>
      <w:r>
        <w:rPr>
          <w:noProof/>
        </w:rPr>
        <w:drawing>
          <wp:inline distT="0" distB="0" distL="0" distR="0" wp14:anchorId="2A65B857" wp14:editId="252DF826">
            <wp:extent cx="5623560" cy="475860"/>
            <wp:effectExtent l="19050" t="19050" r="15240" b="196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982" cy="480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34204" w:rsidRPr="009958B9">
        <w:rPr>
          <w:noProof/>
          <w:lang w:val="en-GB"/>
        </w:rPr>
        <w:br/>
        <w:t xml:space="preserve">Since we want to use the separator we matched here to match the </w:t>
      </w:r>
      <w:r w:rsidR="00A34204" w:rsidRPr="009958B9">
        <w:rPr>
          <w:b/>
          <w:noProof/>
          <w:lang w:val="en-GB"/>
        </w:rPr>
        <w:t>same separator</w:t>
      </w:r>
      <w:r w:rsidR="00A34204" w:rsidRPr="009958B9">
        <w:rPr>
          <w:noProof/>
          <w:lang w:val="en-GB"/>
        </w:rPr>
        <w:t xml:space="preserve"> further into the date, we</w:t>
      </w:r>
      <w:r w:rsidR="00DB3094">
        <w:rPr>
          <w:noProof/>
          <w:lang w:val="en-GB"/>
        </w:rPr>
        <w:t>'</w:t>
      </w:r>
      <w:r w:rsidR="00A34204" w:rsidRPr="009958B9">
        <w:rPr>
          <w:noProof/>
          <w:lang w:val="en-GB"/>
        </w:rPr>
        <w:t xml:space="preserve">re going to put it in a </w:t>
      </w:r>
      <w:r w:rsidR="00A34204" w:rsidRPr="009958B9">
        <w:rPr>
          <w:b/>
          <w:noProof/>
          <w:lang w:val="en-GB"/>
        </w:rPr>
        <w:t>capturing group</w:t>
      </w:r>
      <w:r w:rsidR="00A34204" w:rsidRPr="009958B9">
        <w:rPr>
          <w:noProof/>
          <w:lang w:val="en-GB"/>
        </w:rPr>
        <w:t>:</w:t>
      </w:r>
      <w:r w:rsidR="00A34204" w:rsidRPr="009958B9">
        <w:rPr>
          <w:noProof/>
          <w:lang w:val="en-GB"/>
        </w:rPr>
        <w:br/>
      </w:r>
      <w:r>
        <w:rPr>
          <w:noProof/>
        </w:rPr>
        <w:drawing>
          <wp:inline distT="0" distB="0" distL="0" distR="0" wp14:anchorId="3B60B219" wp14:editId="7FC2E89F">
            <wp:extent cx="5633720" cy="465922"/>
            <wp:effectExtent l="19050" t="19050" r="5080" b="1079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453" cy="470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9958B9" w:rsidRDefault="00A34204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Next comes the </w:t>
      </w:r>
      <w:r w:rsidRPr="009958B9">
        <w:rPr>
          <w:b/>
          <w:noProof/>
          <w:lang w:val="en-GB"/>
        </w:rPr>
        <w:t>month</w:t>
      </w:r>
      <w:r w:rsidRPr="009958B9">
        <w:rPr>
          <w:noProof/>
          <w:lang w:val="en-GB"/>
        </w:rPr>
        <w:t>, which consists of a</w:t>
      </w:r>
      <w:r w:rsidRPr="009958B9">
        <w:rPr>
          <w:b/>
          <w:noProof/>
          <w:lang w:val="en-GB"/>
        </w:rPr>
        <w:t xml:space="preserve"> capital Latin letter </w:t>
      </w:r>
      <w:r w:rsidRPr="009958B9">
        <w:rPr>
          <w:noProof/>
          <w:lang w:val="en-GB"/>
        </w:rPr>
        <w:t xml:space="preserve">and </w:t>
      </w:r>
      <w:r w:rsidRPr="009958B9">
        <w:rPr>
          <w:b/>
          <w:noProof/>
          <w:lang w:val="en-GB"/>
        </w:rPr>
        <w:t>exactly two lowercase Latin letters</w:t>
      </w:r>
      <w:r w:rsidR="00770C48" w:rsidRPr="009958B9">
        <w:rPr>
          <w:noProof/>
          <w:lang w:val="en-GB"/>
        </w:rPr>
        <w:t>:</w:t>
      </w:r>
      <w:r w:rsidRPr="009958B9">
        <w:rPr>
          <w:b/>
          <w:noProof/>
          <w:lang w:val="en-GB"/>
        </w:rPr>
        <w:br/>
      </w:r>
      <w:r w:rsidR="008970E4">
        <w:rPr>
          <w:noProof/>
        </w:rPr>
        <w:drawing>
          <wp:inline distT="0" distB="0" distL="0" distR="0" wp14:anchorId="2CF61AFE" wp14:editId="2E6A2BEE">
            <wp:extent cx="5669280" cy="504177"/>
            <wp:effectExtent l="19050" t="19050" r="7620" b="107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554" cy="510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Pr="009958B9" w:rsidRDefault="00770C48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>Next,</w:t>
      </w:r>
      <w:r w:rsidR="007237EC" w:rsidRPr="009958B9">
        <w:rPr>
          <w:noProof/>
          <w:lang w:val="en-GB"/>
        </w:rPr>
        <w:t xml:space="preserve"> we</w:t>
      </w:r>
      <w:r w:rsidR="00DB3094">
        <w:rPr>
          <w:noProof/>
          <w:lang w:val="en-GB"/>
        </w:rPr>
        <w:t>'</w:t>
      </w:r>
      <w:r w:rsidR="007237EC" w:rsidRPr="009958B9">
        <w:rPr>
          <w:noProof/>
          <w:lang w:val="en-GB"/>
        </w:rPr>
        <w:t xml:space="preserve">re going to match the </w:t>
      </w:r>
      <w:r w:rsidR="003A6F50" w:rsidRPr="009958B9">
        <w:rPr>
          <w:b/>
          <w:noProof/>
          <w:lang w:val="en-GB"/>
        </w:rPr>
        <w:t>same separator</w:t>
      </w:r>
      <w:r w:rsidR="003A6F50" w:rsidRPr="009958B9">
        <w:rPr>
          <w:noProof/>
          <w:lang w:val="en-GB"/>
        </w:rPr>
        <w:t xml:space="preserve"> </w:t>
      </w:r>
      <w:r w:rsidR="003A6F50" w:rsidRPr="009958B9">
        <w:rPr>
          <w:b/>
          <w:noProof/>
          <w:lang w:val="en-GB"/>
        </w:rPr>
        <w:t>we matched earlier</w:t>
      </w:r>
      <w:r w:rsidR="003A6F50" w:rsidRPr="009958B9">
        <w:rPr>
          <w:noProof/>
          <w:lang w:val="en-GB"/>
        </w:rPr>
        <w:t xml:space="preserve">. We can use a </w:t>
      </w:r>
      <w:r w:rsidR="003A6F50" w:rsidRPr="009958B9">
        <w:rPr>
          <w:b/>
          <w:noProof/>
          <w:lang w:val="en-GB"/>
        </w:rPr>
        <w:t>backreference</w:t>
      </w:r>
      <w:r w:rsidR="003A6F50" w:rsidRPr="009958B9">
        <w:rPr>
          <w:noProof/>
          <w:lang w:val="en-GB"/>
        </w:rPr>
        <w:t xml:space="preserve"> for that:</w:t>
      </w:r>
      <w:r w:rsidR="003A6F50" w:rsidRPr="009958B9">
        <w:rPr>
          <w:noProof/>
          <w:lang w:val="en-GB"/>
        </w:rPr>
        <w:br/>
      </w:r>
      <w:r w:rsidR="008970E4">
        <w:rPr>
          <w:noProof/>
        </w:rPr>
        <w:drawing>
          <wp:inline distT="0" distB="0" distL="0" distR="0" wp14:anchorId="02E1D3D2" wp14:editId="1513681C">
            <wp:extent cx="5674360" cy="486684"/>
            <wp:effectExtent l="19050" t="19050" r="21590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8118" cy="490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Pr="009958B9" w:rsidRDefault="003A6F50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>Next up,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re going to match the year, which consists of </w:t>
      </w:r>
      <w:r w:rsidRPr="009958B9">
        <w:rPr>
          <w:b/>
          <w:noProof/>
          <w:lang w:val="en-GB"/>
        </w:rPr>
        <w:t>exactly 4 digits</w:t>
      </w:r>
      <w:r w:rsidRPr="009958B9">
        <w:rPr>
          <w:noProof/>
          <w:lang w:val="en-GB"/>
        </w:rPr>
        <w:t>:</w:t>
      </w:r>
      <w:r w:rsidRPr="009958B9">
        <w:rPr>
          <w:noProof/>
          <w:lang w:val="en-GB"/>
        </w:rPr>
        <w:br/>
      </w:r>
      <w:r w:rsidR="008970E4">
        <w:rPr>
          <w:noProof/>
        </w:rPr>
        <w:drawing>
          <wp:inline distT="0" distB="0" distL="0" distR="0" wp14:anchorId="2AC97F54" wp14:editId="3781D98A">
            <wp:extent cx="5699760" cy="494325"/>
            <wp:effectExtent l="19050" t="19050" r="1524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7" cy="498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9958B9" w:rsidRDefault="009C1139" w:rsidP="00562FD3">
      <w:pPr>
        <w:pStyle w:val="ListParagraph"/>
        <w:numPr>
          <w:ilvl w:val="0"/>
          <w:numId w:val="6"/>
        </w:numPr>
        <w:rPr>
          <w:noProof/>
          <w:lang w:val="en-GB"/>
        </w:rPr>
      </w:pPr>
      <w:r w:rsidRPr="009958B9">
        <w:rPr>
          <w:noProof/>
          <w:lang w:val="en-GB"/>
        </w:rPr>
        <w:t>Finally</w:t>
      </w:r>
      <w:r w:rsidR="00C707A7" w:rsidRPr="009958B9">
        <w:rPr>
          <w:noProof/>
          <w:lang w:val="en-GB"/>
        </w:rPr>
        <w:t>, since we don</w:t>
      </w:r>
      <w:r w:rsidR="00DB3094">
        <w:rPr>
          <w:noProof/>
          <w:lang w:val="en-GB"/>
        </w:rPr>
        <w:t>'</w:t>
      </w:r>
      <w:r w:rsidR="00C707A7" w:rsidRPr="009958B9">
        <w:rPr>
          <w:noProof/>
          <w:lang w:val="en-GB"/>
        </w:rPr>
        <w:t>t want to match the date if there</w:t>
      </w:r>
      <w:r w:rsidR="00DB3094">
        <w:rPr>
          <w:noProof/>
          <w:lang w:val="en-GB"/>
        </w:rPr>
        <w:t>'</w:t>
      </w:r>
      <w:r w:rsidR="00C707A7" w:rsidRPr="009958B9">
        <w:rPr>
          <w:noProof/>
          <w:lang w:val="en-GB"/>
        </w:rPr>
        <w:t xml:space="preserve">s anything else </w:t>
      </w:r>
      <w:r w:rsidR="00C707A7" w:rsidRPr="009958B9">
        <w:rPr>
          <w:b/>
          <w:noProof/>
          <w:lang w:val="en-GB"/>
        </w:rPr>
        <w:t>glued to it</w:t>
      </w:r>
      <w:r w:rsidR="00C707A7" w:rsidRPr="009958B9">
        <w:rPr>
          <w:noProof/>
          <w:lang w:val="en-GB"/>
        </w:rPr>
        <w:t>, we</w:t>
      </w:r>
      <w:r w:rsidR="00DB3094">
        <w:rPr>
          <w:noProof/>
          <w:lang w:val="en-GB"/>
        </w:rPr>
        <w:t>'</w:t>
      </w:r>
      <w:r w:rsidR="00C707A7" w:rsidRPr="009958B9">
        <w:rPr>
          <w:noProof/>
          <w:lang w:val="en-GB"/>
        </w:rPr>
        <w:t xml:space="preserve">re going to use another </w:t>
      </w:r>
      <w:r w:rsidR="00C707A7" w:rsidRPr="009958B9">
        <w:rPr>
          <w:b/>
          <w:noProof/>
          <w:lang w:val="en-GB"/>
        </w:rPr>
        <w:t xml:space="preserve">word boundary </w:t>
      </w:r>
      <w:r w:rsidR="00C707A7" w:rsidRPr="009958B9">
        <w:rPr>
          <w:noProof/>
          <w:lang w:val="en-GB"/>
        </w:rPr>
        <w:t>for the end:</w:t>
      </w:r>
      <w:r w:rsidR="00C707A7" w:rsidRPr="009958B9">
        <w:rPr>
          <w:noProof/>
          <w:lang w:val="en-GB"/>
        </w:rPr>
        <w:br/>
      </w:r>
      <w:r w:rsidR="008970E4">
        <w:rPr>
          <w:noProof/>
        </w:rPr>
        <w:drawing>
          <wp:inline distT="0" distB="0" distL="0" distR="0" wp14:anchorId="64A4BB52" wp14:editId="574FE25E">
            <wp:extent cx="5715000" cy="431569"/>
            <wp:effectExtent l="19050" t="19050" r="19050" b="260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4243" cy="436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Pr="00D51456" w:rsidRDefault="000617B6" w:rsidP="00A90E35">
      <w:pPr>
        <w:rPr>
          <w:noProof/>
          <w:lang w:val="bg-BG"/>
        </w:rPr>
      </w:pPr>
      <w:r w:rsidRPr="009958B9">
        <w:rPr>
          <w:noProof/>
          <w:lang w:val="en-GB"/>
        </w:rPr>
        <w:t>Now it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s time to f</w:t>
      </w:r>
      <w:r w:rsidR="00A90E35" w:rsidRPr="009958B9">
        <w:rPr>
          <w:noProof/>
          <w:lang w:val="en-GB"/>
        </w:rPr>
        <w:t xml:space="preserve">ind all the </w:t>
      </w:r>
      <w:r w:rsidR="00A90E35" w:rsidRPr="009958B9">
        <w:rPr>
          <w:b/>
          <w:noProof/>
          <w:lang w:val="en-GB"/>
        </w:rPr>
        <w:t>valid dates</w:t>
      </w:r>
      <w:r w:rsidR="00A90E35" w:rsidRPr="009958B9">
        <w:rPr>
          <w:noProof/>
          <w:lang w:val="en-GB"/>
        </w:rPr>
        <w:t xml:space="preserve"> in the input and </w:t>
      </w:r>
      <w:r w:rsidR="00A90E35" w:rsidRPr="009958B9">
        <w:rPr>
          <w:b/>
          <w:noProof/>
          <w:lang w:val="en-GB"/>
        </w:rPr>
        <w:t xml:space="preserve">print each date </w:t>
      </w:r>
      <w:r w:rsidR="00A90E35" w:rsidRPr="009958B9">
        <w:rPr>
          <w:noProof/>
          <w:lang w:val="en-GB"/>
        </w:rPr>
        <w:t xml:space="preserve">in the following format: </w:t>
      </w:r>
      <w:r w:rsidR="00DB3094">
        <w:rPr>
          <w:noProof/>
          <w:lang w:val="en-GB"/>
        </w:rPr>
        <w:t>"</w:t>
      </w:r>
      <w:r w:rsidR="00A90E35" w:rsidRPr="009958B9">
        <w:rPr>
          <w:rStyle w:val="CodeChar"/>
          <w:lang w:val="en-GB"/>
        </w:rPr>
        <w:t>Day: {day}, Month: {month}, Year: {year}</w:t>
      </w:r>
      <w:r w:rsidR="00DB3094">
        <w:rPr>
          <w:noProof/>
          <w:lang w:val="en-GB"/>
        </w:rPr>
        <w:t>"</w:t>
      </w:r>
      <w:r w:rsidR="00A90E35" w:rsidRPr="009958B9">
        <w:rPr>
          <w:noProof/>
          <w:lang w:val="en-GB"/>
        </w:rPr>
        <w:t xml:space="preserve">, each on a </w:t>
      </w:r>
      <w:r w:rsidR="00A90E35" w:rsidRPr="009958B9">
        <w:rPr>
          <w:b/>
          <w:noProof/>
          <w:lang w:val="en-GB"/>
        </w:rPr>
        <w:t>new line</w:t>
      </w:r>
      <w:r w:rsidR="00A90E35" w:rsidRPr="009958B9">
        <w:rPr>
          <w:noProof/>
          <w:lang w:val="en-GB"/>
        </w:rPr>
        <w:t>.</w:t>
      </w:r>
    </w:p>
    <w:p w:rsidR="002F683D" w:rsidRDefault="00031E70" w:rsidP="002F683D">
      <w:pPr>
        <w:pStyle w:val="Heading3"/>
        <w:rPr>
          <w:noProof/>
          <w:lang w:val="en-GB"/>
        </w:rPr>
      </w:pPr>
      <w:r>
        <w:rPr>
          <w:noProof/>
          <w:lang w:val="en-GB"/>
        </w:rPr>
        <w:t>Implement the Solution</w:t>
      </w:r>
    </w:p>
    <w:p w:rsidR="008970E4" w:rsidRDefault="008970E4" w:rsidP="008970E4">
      <w:pPr>
        <w:rPr>
          <w:lang w:val="en-GB"/>
        </w:rPr>
      </w:pPr>
      <w:r>
        <w:rPr>
          <w:lang w:val="en-GB"/>
        </w:rPr>
        <w:t>First, import re, create the pattern and read the text</w:t>
      </w:r>
    </w:p>
    <w:p w:rsidR="008970E4" w:rsidRDefault="00D51456" w:rsidP="008970E4">
      <w:pPr>
        <w:rPr>
          <w:lang w:val="en-GB"/>
        </w:rPr>
      </w:pPr>
      <w:r>
        <w:rPr>
          <w:noProof/>
        </w:rPr>
        <w:drawing>
          <wp:inline distT="0" distB="0" distL="0" distR="0" wp14:anchorId="3775B330" wp14:editId="03E5D56C">
            <wp:extent cx="6626225" cy="774700"/>
            <wp:effectExtent l="19050" t="19050" r="22225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0E4" w:rsidRDefault="008970E4" w:rsidP="008970E4">
      <w:pPr>
        <w:rPr>
          <w:lang w:val="en-GB"/>
        </w:rPr>
      </w:pPr>
    </w:p>
    <w:p w:rsidR="008970E4" w:rsidRDefault="008970E4" w:rsidP="008970E4">
      <w:pPr>
        <w:rPr>
          <w:lang w:val="en-GB"/>
        </w:rPr>
      </w:pPr>
    </w:p>
    <w:p w:rsidR="008970E4" w:rsidRPr="00D51456" w:rsidRDefault="008970E4" w:rsidP="008970E4">
      <w:bookmarkStart w:id="0" w:name="_GoBack"/>
      <w:bookmarkEnd w:id="0"/>
    </w:p>
    <w:p w:rsidR="008970E4" w:rsidRDefault="008970E4" w:rsidP="008970E4">
      <w:pPr>
        <w:rPr>
          <w:lang w:val="en-GB"/>
        </w:rPr>
      </w:pPr>
      <w:r>
        <w:rPr>
          <w:lang w:val="en-GB"/>
        </w:rPr>
        <w:lastRenderedPageBreak/>
        <w:t>Then, we find all the matches</w:t>
      </w:r>
    </w:p>
    <w:p w:rsidR="008970E4" w:rsidRDefault="008970E4" w:rsidP="008970E4">
      <w:pPr>
        <w:rPr>
          <w:lang w:val="en-GB"/>
        </w:rPr>
      </w:pPr>
      <w:r>
        <w:rPr>
          <w:noProof/>
        </w:rPr>
        <w:drawing>
          <wp:inline distT="0" distB="0" distL="0" distR="0" wp14:anchorId="0D5FCD23" wp14:editId="25F31847">
            <wp:extent cx="5156200" cy="333535"/>
            <wp:effectExtent l="19050" t="19050" r="25400" b="285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572" cy="33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0E4" w:rsidRDefault="008970E4" w:rsidP="008970E4">
      <w:pPr>
        <w:rPr>
          <w:lang w:val="en-GB"/>
        </w:rPr>
      </w:pPr>
      <w:r>
        <w:rPr>
          <w:lang w:val="en-GB"/>
        </w:rPr>
        <w:t>Now in matches we have the following:</w:t>
      </w:r>
    </w:p>
    <w:p w:rsidR="008970E4" w:rsidRDefault="008970E4" w:rsidP="008970E4">
      <w:pPr>
        <w:rPr>
          <w:lang w:val="en-GB"/>
        </w:rPr>
      </w:pPr>
      <w:r>
        <w:rPr>
          <w:noProof/>
        </w:rPr>
        <w:drawing>
          <wp:inline distT="0" distB="0" distL="0" distR="0" wp14:anchorId="4806C8E1" wp14:editId="51B25CBE">
            <wp:extent cx="6626225" cy="479425"/>
            <wp:effectExtent l="19050" t="19050" r="22225" b="158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0E4" w:rsidRDefault="008970E4" w:rsidP="00562F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 have an array of matches</w:t>
      </w:r>
    </w:p>
    <w:p w:rsidR="008970E4" w:rsidRDefault="008970E4" w:rsidP="00562F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Each match has a tuple of all the matches (day, separator, month, year)</w:t>
      </w:r>
    </w:p>
    <w:p w:rsidR="003818AF" w:rsidRDefault="003818AF" w:rsidP="003818AF">
      <w:pPr>
        <w:rPr>
          <w:lang w:val="en-GB"/>
        </w:rPr>
      </w:pPr>
      <w:r>
        <w:rPr>
          <w:lang w:val="en-GB"/>
        </w:rPr>
        <w:t>So, we print each match in the right format</w:t>
      </w:r>
    </w:p>
    <w:p w:rsidR="003818AF" w:rsidRPr="003818AF" w:rsidRDefault="003818AF" w:rsidP="003818AF">
      <w:pPr>
        <w:rPr>
          <w:lang w:val="en-GB"/>
        </w:rPr>
      </w:pPr>
      <w:r>
        <w:rPr>
          <w:noProof/>
        </w:rPr>
        <w:drawing>
          <wp:inline distT="0" distB="0" distL="0" distR="0" wp14:anchorId="7ECBEEF6" wp14:editId="19CCECF0">
            <wp:extent cx="6502400" cy="411891"/>
            <wp:effectExtent l="19050" t="19050" r="12700" b="266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5658" cy="412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Pr="009958B9" w:rsidRDefault="00A90E35" w:rsidP="00A90E35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9958B9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9958B9" w:rsidRDefault="00A90E35" w:rsidP="007A0E1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Input</w:t>
            </w:r>
          </w:p>
        </w:tc>
      </w:tr>
      <w:tr w:rsidR="00A90E35" w:rsidRPr="009958B9" w:rsidTr="00031E70">
        <w:trPr>
          <w:trHeight w:val="383"/>
        </w:trPr>
        <w:tc>
          <w:tcPr>
            <w:tcW w:w="9484" w:type="dxa"/>
          </w:tcPr>
          <w:p w:rsidR="00A90E35" w:rsidRPr="009958B9" w:rsidRDefault="00A90E35" w:rsidP="007A0E1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13/Jul/1928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,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10-Nov-1934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, , 01/Jan-1951,f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25.Dec.1937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23/09/1973, 1/Feb/2016</w:t>
            </w:r>
          </w:p>
        </w:tc>
      </w:tr>
      <w:tr w:rsidR="00A90E35" w:rsidRPr="009958B9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9958B9" w:rsidRDefault="00A90E35" w:rsidP="007A0E1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Output</w:t>
            </w:r>
          </w:p>
        </w:tc>
      </w:tr>
      <w:tr w:rsidR="00A90E35" w:rsidRPr="009958B9" w:rsidTr="007A0E15">
        <w:tc>
          <w:tcPr>
            <w:tcW w:w="9484" w:type="dxa"/>
          </w:tcPr>
          <w:p w:rsidR="00A90E35" w:rsidRPr="009958B9" w:rsidRDefault="00A90E35" w:rsidP="007A0E1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lang w:val="en-GB"/>
              </w:rPr>
              <w:t>Day: 13, Month: Jul, Year: 1928</w:t>
            </w:r>
          </w:p>
          <w:p w:rsidR="00A90E35" w:rsidRPr="009958B9" w:rsidRDefault="00A90E35" w:rsidP="007A0E1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lang w:val="en-GB"/>
              </w:rPr>
              <w:t>Day: 10, Month: Nov, Year: 1934</w:t>
            </w:r>
          </w:p>
          <w:p w:rsidR="00A90E35" w:rsidRPr="009958B9" w:rsidRDefault="00A90E35" w:rsidP="007A0E1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lang w:val="en-GB"/>
              </w:rPr>
              <w:t>Day: 25, Month: Dec, Year: 1937</w:t>
            </w:r>
          </w:p>
        </w:tc>
      </w:tr>
    </w:tbl>
    <w:p w:rsidR="001D145D" w:rsidRPr="009958B9" w:rsidRDefault="001D145D" w:rsidP="001D145D">
      <w:pPr>
        <w:pStyle w:val="Heading2"/>
        <w:rPr>
          <w:noProof/>
          <w:lang w:val="en-GB"/>
        </w:rPr>
      </w:pPr>
      <w:r w:rsidRPr="009958B9">
        <w:rPr>
          <w:noProof/>
          <w:lang w:val="en-GB"/>
        </w:rPr>
        <w:t>Match Numbers</w:t>
      </w:r>
    </w:p>
    <w:p w:rsidR="001D145D" w:rsidRPr="009958B9" w:rsidRDefault="001D145D" w:rsidP="001D145D">
      <w:pPr>
        <w:rPr>
          <w:noProof/>
          <w:lang w:val="en-GB"/>
        </w:rPr>
      </w:pPr>
      <w:r w:rsidRPr="009958B9">
        <w:rPr>
          <w:noProof/>
          <w:lang w:val="en-GB"/>
        </w:rPr>
        <w:t>Write a program, which finds all</w:t>
      </w:r>
      <w:r w:rsidRPr="009958B9">
        <w:rPr>
          <w:b/>
          <w:noProof/>
          <w:lang w:val="en-GB"/>
        </w:rPr>
        <w:t xml:space="preserve"> </w:t>
      </w:r>
      <w:r w:rsidR="006D7B77" w:rsidRPr="009958B9">
        <w:rPr>
          <w:b/>
          <w:noProof/>
          <w:lang w:val="en-GB"/>
        </w:rPr>
        <w:t>integer</w:t>
      </w:r>
      <w:r w:rsidRPr="009958B9">
        <w:rPr>
          <w:b/>
          <w:noProof/>
          <w:lang w:val="en-GB"/>
        </w:rPr>
        <w:t xml:space="preserve"> </w:t>
      </w:r>
      <w:r w:rsidRPr="009958B9">
        <w:rPr>
          <w:noProof/>
          <w:lang w:val="en-GB"/>
        </w:rPr>
        <w:t>and</w:t>
      </w:r>
      <w:r w:rsidRPr="009958B9">
        <w:rPr>
          <w:b/>
          <w:noProof/>
          <w:lang w:val="en-GB"/>
        </w:rPr>
        <w:t xml:space="preserve"> floating-point numbers </w:t>
      </w:r>
      <w:r w:rsidR="006D7B77" w:rsidRPr="009958B9">
        <w:rPr>
          <w:noProof/>
          <w:lang w:val="en-GB"/>
        </w:rPr>
        <w:t>in a string.</w:t>
      </w:r>
    </w:p>
    <w:p w:rsidR="00B13E4D" w:rsidRPr="009958B9" w:rsidRDefault="00B13E4D" w:rsidP="00B13E4D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Compose the Regular Expression</w:t>
      </w:r>
    </w:p>
    <w:p w:rsidR="006D7B77" w:rsidRPr="009958B9" w:rsidRDefault="00996948" w:rsidP="001D145D">
      <w:pPr>
        <w:rPr>
          <w:noProof/>
          <w:lang w:val="en-GB"/>
        </w:rPr>
      </w:pPr>
      <w:r w:rsidRPr="009958B9">
        <w:rPr>
          <w:noProof/>
          <w:lang w:val="en-GB"/>
        </w:rPr>
        <w:t>A number has the following characteristics:</w:t>
      </w:r>
    </w:p>
    <w:p w:rsidR="00654B32" w:rsidRPr="009958B9" w:rsidRDefault="000E1610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Has either </w:t>
      </w:r>
      <w:r w:rsidRPr="009958B9">
        <w:rPr>
          <w:b/>
          <w:noProof/>
          <w:lang w:val="en-GB"/>
        </w:rPr>
        <w:t>whitespace</w:t>
      </w:r>
      <w:r w:rsidRPr="009958B9">
        <w:rPr>
          <w:noProof/>
          <w:lang w:val="en-GB"/>
        </w:rPr>
        <w:t xml:space="preserve"> before it or the </w:t>
      </w:r>
      <w:r w:rsidRPr="009958B9">
        <w:rPr>
          <w:b/>
          <w:noProof/>
          <w:lang w:val="en-GB"/>
        </w:rPr>
        <w:t>start</w:t>
      </w:r>
      <w:r w:rsidRPr="009958B9">
        <w:rPr>
          <w:noProof/>
          <w:lang w:val="en-GB"/>
        </w:rPr>
        <w:t xml:space="preserve"> of the string (match either </w:t>
      </w:r>
      <w:r w:rsidRPr="009958B9">
        <w:rPr>
          <w:b/>
          <w:noProof/>
          <w:lang w:val="en-GB"/>
        </w:rPr>
        <w:t>^</w:t>
      </w:r>
      <w:r w:rsidRPr="009958B9">
        <w:rPr>
          <w:noProof/>
          <w:lang w:val="en-GB"/>
        </w:rPr>
        <w:t xml:space="preserve"> or what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s called a </w:t>
      </w:r>
      <w:hyperlink r:id="rId26" w:history="1">
        <w:r w:rsidR="00F07548" w:rsidRPr="009958B9">
          <w:rPr>
            <w:rStyle w:val="Hyperlink"/>
            <w:noProof/>
            <w:lang w:val="en-GB"/>
          </w:rPr>
          <w:t>positive</w:t>
        </w:r>
        <w:r w:rsidRPr="009958B9">
          <w:rPr>
            <w:rStyle w:val="Hyperlink"/>
            <w:noProof/>
            <w:lang w:val="en-GB"/>
          </w:rPr>
          <w:t xml:space="preserve"> lookbehind</w:t>
        </w:r>
      </w:hyperlink>
      <w:r w:rsidRPr="009958B9">
        <w:rPr>
          <w:noProof/>
          <w:lang w:val="en-GB"/>
        </w:rPr>
        <w:t xml:space="preserve">). The entire syntax for the </w:t>
      </w:r>
      <w:r w:rsidRPr="009958B9">
        <w:rPr>
          <w:b/>
          <w:noProof/>
          <w:lang w:val="en-GB"/>
        </w:rPr>
        <w:t>beginning</w:t>
      </w:r>
      <w:r w:rsidRPr="009958B9">
        <w:rPr>
          <w:noProof/>
          <w:lang w:val="en-GB"/>
        </w:rPr>
        <w:t xml:space="preserve"> of </w:t>
      </w:r>
      <w:r w:rsidR="00A86476" w:rsidRPr="009958B9">
        <w:rPr>
          <w:noProof/>
          <w:lang w:val="en-GB"/>
        </w:rPr>
        <w:t>your</w:t>
      </w:r>
      <w:r w:rsidRPr="009958B9">
        <w:rPr>
          <w:noProof/>
          <w:lang w:val="en-GB"/>
        </w:rPr>
        <w:t xml:space="preserve"> </w:t>
      </w:r>
      <w:r w:rsidR="00FE1A19" w:rsidRPr="009958B9">
        <w:rPr>
          <w:b/>
          <w:noProof/>
          <w:lang w:val="en-GB"/>
        </w:rPr>
        <w:t>RegEx</w:t>
      </w:r>
      <w:r w:rsidRPr="009958B9">
        <w:rPr>
          <w:noProof/>
          <w:lang w:val="en-GB"/>
        </w:rPr>
        <w:t xml:space="preserve"> might look something like </w:t>
      </w:r>
      <w:r w:rsidR="00DB3094">
        <w:rPr>
          <w:noProof/>
          <w:lang w:val="en-GB"/>
        </w:rPr>
        <w:t>"</w:t>
      </w:r>
      <w:r w:rsidR="00FE1A19" w:rsidRPr="009958B9">
        <w:rPr>
          <w:rStyle w:val="CodeChar"/>
          <w:lang w:val="en-GB"/>
        </w:rPr>
        <w:t>(^|(?&lt;=\s))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.</w:t>
      </w:r>
    </w:p>
    <w:p w:rsidR="00B277B6" w:rsidRPr="009958B9" w:rsidRDefault="00FE1A19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>The number m</w:t>
      </w:r>
      <w:r w:rsidR="00BE7C75" w:rsidRPr="009958B9">
        <w:rPr>
          <w:noProof/>
          <w:lang w:val="en-GB"/>
        </w:rPr>
        <w:t xml:space="preserve">ight or might not be negative, so it might have a hyphen on its </w:t>
      </w:r>
      <w:r w:rsidR="008E4F35" w:rsidRPr="009958B9">
        <w:rPr>
          <w:noProof/>
          <w:lang w:val="en-GB"/>
        </w:rPr>
        <w:t xml:space="preserve">left </w:t>
      </w:r>
      <w:r w:rsidR="00BE7C75" w:rsidRPr="009958B9">
        <w:rPr>
          <w:noProof/>
          <w:lang w:val="en-GB"/>
        </w:rPr>
        <w:t>side (</w:t>
      </w:r>
      <w:r w:rsidR="00DB3094">
        <w:rPr>
          <w:noProof/>
          <w:lang w:val="en-GB"/>
        </w:rPr>
        <w:t>"</w:t>
      </w:r>
      <w:r w:rsidR="008E4F35" w:rsidRPr="009958B9">
        <w:rPr>
          <w:rStyle w:val="CodeChar"/>
          <w:lang w:val="en-GB"/>
        </w:rPr>
        <w:t>-</w:t>
      </w:r>
      <w:r w:rsidR="00DB3094">
        <w:rPr>
          <w:noProof/>
          <w:lang w:val="en-GB"/>
        </w:rPr>
        <w:t>"</w:t>
      </w:r>
      <w:r w:rsidR="00BE7C75" w:rsidRPr="009958B9">
        <w:rPr>
          <w:noProof/>
          <w:lang w:val="en-GB"/>
        </w:rPr>
        <w:t>).</w:t>
      </w:r>
    </w:p>
    <w:p w:rsidR="00BE7C75" w:rsidRPr="009958B9" w:rsidRDefault="00BE7C7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Consists </w:t>
      </w:r>
      <w:r w:rsidR="008E4F35" w:rsidRPr="009958B9">
        <w:rPr>
          <w:noProof/>
          <w:lang w:val="en-GB"/>
        </w:rPr>
        <w:t xml:space="preserve">of </w:t>
      </w:r>
      <w:r w:rsidR="008E4F35" w:rsidRPr="009958B9">
        <w:rPr>
          <w:b/>
          <w:noProof/>
          <w:lang w:val="en-GB"/>
        </w:rPr>
        <w:t>one or more digits</w:t>
      </w:r>
      <w:r w:rsidR="008E4F35" w:rsidRPr="009958B9">
        <w:rPr>
          <w:noProof/>
          <w:lang w:val="en-GB"/>
        </w:rPr>
        <w:t>.</w:t>
      </w:r>
    </w:p>
    <w:p w:rsidR="008E4F35" w:rsidRPr="009958B9" w:rsidRDefault="008E4F35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Might or might not have </w:t>
      </w:r>
      <w:r w:rsidRPr="009958B9">
        <w:rPr>
          <w:b/>
          <w:noProof/>
          <w:lang w:val="en-GB"/>
        </w:rPr>
        <w:t>digits after the</w:t>
      </w:r>
      <w:r w:rsidRPr="009958B9">
        <w:rPr>
          <w:noProof/>
          <w:lang w:val="en-GB"/>
        </w:rPr>
        <w:t xml:space="preserve"> </w:t>
      </w:r>
      <w:r w:rsidRPr="009958B9">
        <w:rPr>
          <w:b/>
          <w:noProof/>
          <w:lang w:val="en-GB"/>
        </w:rPr>
        <w:t>decimal point</w:t>
      </w:r>
    </w:p>
    <w:p w:rsidR="008E4F35" w:rsidRPr="009958B9" w:rsidRDefault="000C4B2C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>The decimal part</w:t>
      </w:r>
      <w:r w:rsidR="005B6011" w:rsidRPr="009958B9">
        <w:rPr>
          <w:noProof/>
          <w:lang w:val="en-GB"/>
        </w:rPr>
        <w:t xml:space="preserve"> (if it exists)</w:t>
      </w:r>
      <w:r w:rsidRPr="009958B9">
        <w:rPr>
          <w:noProof/>
          <w:lang w:val="en-GB"/>
        </w:rPr>
        <w:t xml:space="preserve"> c</w:t>
      </w:r>
      <w:r w:rsidR="008E4F35" w:rsidRPr="009958B9">
        <w:rPr>
          <w:noProof/>
          <w:lang w:val="en-GB"/>
        </w:rPr>
        <w:t>onsists of a period (</w:t>
      </w:r>
      <w:r w:rsidR="00DB3094">
        <w:rPr>
          <w:noProof/>
          <w:lang w:val="en-GB"/>
        </w:rPr>
        <w:t>"</w:t>
      </w:r>
      <w:r w:rsidR="008E4F35" w:rsidRPr="009958B9">
        <w:rPr>
          <w:rStyle w:val="CodeChar"/>
          <w:lang w:val="en-GB"/>
        </w:rPr>
        <w:t>.</w:t>
      </w:r>
      <w:r w:rsidR="00DB3094">
        <w:rPr>
          <w:noProof/>
          <w:lang w:val="en-GB"/>
        </w:rPr>
        <w:t>"</w:t>
      </w:r>
      <w:r w:rsidR="008E4F35" w:rsidRPr="009958B9">
        <w:rPr>
          <w:noProof/>
          <w:lang w:val="en-GB"/>
        </w:rPr>
        <w:t xml:space="preserve">) and </w:t>
      </w:r>
      <w:r w:rsidR="008E4F35" w:rsidRPr="009958B9">
        <w:rPr>
          <w:b/>
          <w:noProof/>
          <w:lang w:val="en-GB"/>
        </w:rPr>
        <w:t>one or more digits</w:t>
      </w:r>
      <w:r w:rsidR="008E4F35" w:rsidRPr="009958B9">
        <w:rPr>
          <w:noProof/>
          <w:lang w:val="en-GB"/>
        </w:rPr>
        <w:t xml:space="preserve"> after it.</w:t>
      </w:r>
      <w:r w:rsidR="00FD4E03" w:rsidRPr="009958B9">
        <w:rPr>
          <w:noProof/>
          <w:lang w:val="en-GB"/>
        </w:rPr>
        <w:t xml:space="preserve"> Use a </w:t>
      </w:r>
      <w:r w:rsidR="00FD4E03" w:rsidRPr="009958B9">
        <w:rPr>
          <w:b/>
          <w:noProof/>
          <w:lang w:val="en-GB"/>
        </w:rPr>
        <w:t>capturing group</w:t>
      </w:r>
      <w:r w:rsidR="00FD4E03" w:rsidRPr="009958B9">
        <w:rPr>
          <w:noProof/>
          <w:lang w:val="en-GB"/>
        </w:rPr>
        <w:t>.</w:t>
      </w:r>
    </w:p>
    <w:p w:rsidR="00F07548" w:rsidRPr="009958B9" w:rsidRDefault="00F07548" w:rsidP="00562FD3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Has either </w:t>
      </w:r>
      <w:r w:rsidRPr="009958B9">
        <w:rPr>
          <w:b/>
          <w:noProof/>
          <w:lang w:val="en-GB"/>
        </w:rPr>
        <w:t>whitespace</w:t>
      </w:r>
      <w:r w:rsidRPr="009958B9">
        <w:rPr>
          <w:noProof/>
          <w:lang w:val="en-GB"/>
        </w:rPr>
        <w:t xml:space="preserve"> before it or the </w:t>
      </w:r>
      <w:r w:rsidRPr="009958B9">
        <w:rPr>
          <w:b/>
          <w:noProof/>
          <w:lang w:val="en-GB"/>
        </w:rPr>
        <w:t>end</w:t>
      </w:r>
      <w:r w:rsidRPr="009958B9">
        <w:rPr>
          <w:noProof/>
          <w:lang w:val="en-GB"/>
        </w:rPr>
        <w:t xml:space="preserve"> of the string (match either </w:t>
      </w:r>
      <w:r w:rsidRPr="009958B9">
        <w:rPr>
          <w:b/>
          <w:noProof/>
          <w:lang w:val="en-GB"/>
        </w:rPr>
        <w:t>$</w:t>
      </w:r>
      <w:r w:rsidRPr="009958B9">
        <w:rPr>
          <w:noProof/>
          <w:lang w:val="en-GB"/>
        </w:rPr>
        <w:t xml:space="preserve"> or what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s called a </w:t>
      </w:r>
      <w:hyperlink r:id="rId27" w:history="1">
        <w:r w:rsidRPr="009958B9">
          <w:rPr>
            <w:rStyle w:val="Hyperlink"/>
            <w:noProof/>
            <w:lang w:val="en-GB"/>
          </w:rPr>
          <w:t>positive lookahead</w:t>
        </w:r>
      </w:hyperlink>
      <w:r w:rsidRPr="009958B9">
        <w:rPr>
          <w:noProof/>
          <w:lang w:val="en-GB"/>
        </w:rPr>
        <w:t xml:space="preserve">). The syntax for the </w:t>
      </w:r>
      <w:r w:rsidR="00341AA1" w:rsidRPr="009958B9">
        <w:rPr>
          <w:b/>
          <w:noProof/>
          <w:lang w:val="en-GB"/>
        </w:rPr>
        <w:t>end</w:t>
      </w:r>
      <w:r w:rsidRPr="009958B9">
        <w:rPr>
          <w:noProof/>
          <w:lang w:val="en-GB"/>
        </w:rPr>
        <w:t xml:space="preserve"> of the </w:t>
      </w:r>
      <w:r w:rsidRPr="009958B9">
        <w:rPr>
          <w:b/>
          <w:noProof/>
          <w:lang w:val="en-GB"/>
        </w:rPr>
        <w:t>RegEx</w:t>
      </w:r>
      <w:r w:rsidRPr="009958B9">
        <w:rPr>
          <w:noProof/>
          <w:lang w:val="en-GB"/>
        </w:rPr>
        <w:t xml:space="preserve"> might look something like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($|(?=\s))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.</w:t>
      </w:r>
    </w:p>
    <w:p w:rsidR="00D94C9E" w:rsidRPr="009958B9" w:rsidRDefault="00D94C9E" w:rsidP="00D94C9E">
      <w:pPr>
        <w:rPr>
          <w:noProof/>
          <w:lang w:val="en-GB"/>
        </w:rPr>
      </w:pPr>
      <w:r w:rsidRPr="009958B9">
        <w:rPr>
          <w:noProof/>
          <w:lang w:val="en-GB"/>
        </w:rPr>
        <w:t>Let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s see how we would translate the above rules into a </w:t>
      </w:r>
      <w:r w:rsidRPr="009958B9">
        <w:rPr>
          <w:b/>
          <w:noProof/>
          <w:lang w:val="en-GB"/>
        </w:rPr>
        <w:t>regular expression</w:t>
      </w:r>
      <w:r w:rsidRPr="009958B9">
        <w:rPr>
          <w:noProof/>
          <w:lang w:val="en-GB"/>
        </w:rPr>
        <w:t>:</w:t>
      </w:r>
    </w:p>
    <w:p w:rsidR="005B6A26" w:rsidRPr="009958B9" w:rsidRDefault="00D94C9E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t xml:space="preserve">First off, we need to establish what needs to exist </w:t>
      </w:r>
      <w:r w:rsidRPr="009958B9">
        <w:rPr>
          <w:b/>
          <w:noProof/>
          <w:lang w:val="en-GB"/>
        </w:rPr>
        <w:t>before</w:t>
      </w:r>
      <w:r w:rsidRPr="009958B9">
        <w:rPr>
          <w:noProof/>
          <w:lang w:val="en-GB"/>
        </w:rPr>
        <w:t xml:space="preserve"> our number. We can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t use </w:t>
      </w:r>
      <w:r w:rsidRPr="009958B9">
        <w:rPr>
          <w:rStyle w:val="CodeChar"/>
          <w:lang w:val="en-GB"/>
        </w:rPr>
        <w:t>\b</w:t>
      </w:r>
      <w:r w:rsidRPr="009958B9">
        <w:rPr>
          <w:noProof/>
          <w:lang w:val="en-GB"/>
        </w:rPr>
        <w:t xml:space="preserve"> here, since it includes </w:t>
      </w:r>
      <w:r w:rsidR="00DB3094">
        <w:rPr>
          <w:noProof/>
          <w:lang w:val="en-GB"/>
        </w:rPr>
        <w:t>"</w:t>
      </w:r>
      <w:r w:rsidR="005B6A26" w:rsidRPr="009958B9">
        <w:rPr>
          <w:rStyle w:val="CodeChar"/>
          <w:lang w:val="en-GB"/>
        </w:rPr>
        <w:t>-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 xml:space="preserve">, which we need to match </w:t>
      </w:r>
      <w:r w:rsidRPr="009958B9">
        <w:rPr>
          <w:b/>
          <w:noProof/>
          <w:lang w:val="en-GB"/>
        </w:rPr>
        <w:t>negative numbers</w:t>
      </w:r>
      <w:r w:rsidRPr="009958B9">
        <w:rPr>
          <w:noProof/>
          <w:lang w:val="en-GB"/>
        </w:rPr>
        <w:t xml:space="preserve">. </w:t>
      </w:r>
      <w:r w:rsidR="005B6A26" w:rsidRPr="009958B9">
        <w:rPr>
          <w:noProof/>
          <w:lang w:val="en-GB"/>
        </w:rPr>
        <w:br/>
      </w:r>
      <w:r w:rsidRPr="009958B9">
        <w:rPr>
          <w:noProof/>
          <w:lang w:val="en-GB"/>
        </w:rPr>
        <w:t>Instead,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ll use a </w:t>
      </w:r>
      <w:r w:rsidRPr="009958B9">
        <w:rPr>
          <w:b/>
          <w:noProof/>
          <w:lang w:val="en-GB"/>
        </w:rPr>
        <w:t>positive lookbehind</w:t>
      </w:r>
      <w:r w:rsidR="005B6A26" w:rsidRPr="009958B9">
        <w:rPr>
          <w:noProof/>
          <w:lang w:val="en-GB"/>
        </w:rPr>
        <w:t xml:space="preserve">, which </w:t>
      </w:r>
      <w:r w:rsidR="005B6A26" w:rsidRPr="009958B9">
        <w:rPr>
          <w:b/>
          <w:noProof/>
          <w:lang w:val="en-GB"/>
        </w:rPr>
        <w:t>matches</w:t>
      </w:r>
      <w:r w:rsidR="005B6A26" w:rsidRPr="009958B9">
        <w:rPr>
          <w:noProof/>
          <w:lang w:val="en-GB"/>
        </w:rPr>
        <w:t xml:space="preserve"> if there</w:t>
      </w:r>
      <w:r w:rsidR="00DB3094">
        <w:rPr>
          <w:noProof/>
          <w:lang w:val="en-GB"/>
        </w:rPr>
        <w:t>'</w:t>
      </w:r>
      <w:r w:rsidR="005B6A26" w:rsidRPr="009958B9">
        <w:rPr>
          <w:noProof/>
          <w:lang w:val="en-GB"/>
        </w:rPr>
        <w:t xml:space="preserve">s something </w:t>
      </w:r>
      <w:r w:rsidR="005B6A26" w:rsidRPr="009958B9">
        <w:rPr>
          <w:b/>
          <w:noProof/>
          <w:lang w:val="en-GB"/>
        </w:rPr>
        <w:t>immediately behind</w:t>
      </w:r>
      <w:r w:rsidR="005B6A26" w:rsidRPr="009958B9">
        <w:rPr>
          <w:noProof/>
          <w:lang w:val="en-GB"/>
        </w:rPr>
        <w:t xml:space="preserve"> it. We</w:t>
      </w:r>
      <w:r w:rsidR="00DB3094">
        <w:rPr>
          <w:noProof/>
          <w:lang w:val="en-GB"/>
        </w:rPr>
        <w:t>'</w:t>
      </w:r>
      <w:r w:rsidR="005B6A26" w:rsidRPr="009958B9">
        <w:rPr>
          <w:noProof/>
          <w:lang w:val="en-GB"/>
        </w:rPr>
        <w:t>ll match if we</w:t>
      </w:r>
      <w:r w:rsidR="00DB3094">
        <w:rPr>
          <w:noProof/>
          <w:lang w:val="en-GB"/>
        </w:rPr>
        <w:t>'</w:t>
      </w:r>
      <w:r w:rsidR="005B6A26" w:rsidRPr="009958B9">
        <w:rPr>
          <w:noProof/>
          <w:lang w:val="en-GB"/>
        </w:rPr>
        <w:t xml:space="preserve">re either at the </w:t>
      </w:r>
      <w:r w:rsidR="005B6A26" w:rsidRPr="009958B9">
        <w:rPr>
          <w:b/>
          <w:noProof/>
          <w:lang w:val="en-GB"/>
        </w:rPr>
        <w:t>start</w:t>
      </w:r>
      <w:r w:rsidR="005B6A26" w:rsidRPr="009958B9">
        <w:rPr>
          <w:noProof/>
          <w:lang w:val="en-GB"/>
        </w:rPr>
        <w:t xml:space="preserve"> of the string (</w:t>
      </w:r>
      <w:r w:rsidR="005B6A26" w:rsidRPr="009958B9">
        <w:rPr>
          <w:rStyle w:val="CodeChar"/>
          <w:lang w:val="en-GB"/>
        </w:rPr>
        <w:t>^</w:t>
      </w:r>
      <w:r w:rsidR="005B6A26" w:rsidRPr="009958B9">
        <w:rPr>
          <w:noProof/>
          <w:lang w:val="en-GB"/>
        </w:rPr>
        <w:t>), or if there</w:t>
      </w:r>
      <w:r w:rsidR="00DB3094">
        <w:rPr>
          <w:noProof/>
          <w:lang w:val="en-GB"/>
        </w:rPr>
        <w:t>'</w:t>
      </w:r>
      <w:r w:rsidR="005B6A26" w:rsidRPr="009958B9">
        <w:rPr>
          <w:noProof/>
          <w:lang w:val="en-GB"/>
        </w:rPr>
        <w:t xml:space="preserve">s any </w:t>
      </w:r>
      <w:r w:rsidR="005B6A26" w:rsidRPr="009958B9">
        <w:rPr>
          <w:b/>
          <w:noProof/>
          <w:lang w:val="en-GB"/>
        </w:rPr>
        <w:t>whitespace</w:t>
      </w:r>
      <w:r w:rsidR="005B6A26" w:rsidRPr="009958B9">
        <w:rPr>
          <w:noProof/>
          <w:lang w:val="en-GB"/>
        </w:rPr>
        <w:t xml:space="preserve"> </w:t>
      </w:r>
      <w:r w:rsidR="005B6A26" w:rsidRPr="009958B9">
        <w:rPr>
          <w:b/>
          <w:noProof/>
          <w:lang w:val="en-GB"/>
        </w:rPr>
        <w:t>behind</w:t>
      </w:r>
      <w:r w:rsidR="005B6A26" w:rsidRPr="009958B9">
        <w:rPr>
          <w:noProof/>
          <w:lang w:val="en-GB"/>
        </w:rPr>
        <w:t xml:space="preserve"> the string:</w:t>
      </w:r>
      <w:r w:rsidR="005B6A26" w:rsidRPr="009958B9">
        <w:rPr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172F7AB1" wp14:editId="5B7607A6">
            <wp:extent cx="5618404" cy="449580"/>
            <wp:effectExtent l="19050" t="19050" r="2095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905" cy="451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Pr="009958B9" w:rsidRDefault="005B6A26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lastRenderedPageBreak/>
        <w:t>Next,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ll check whether there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s a </w:t>
      </w:r>
      <w:r w:rsidRPr="009958B9">
        <w:rPr>
          <w:b/>
          <w:noProof/>
          <w:lang w:val="en-GB"/>
        </w:rPr>
        <w:t>hyphen</w:t>
      </w:r>
      <w:r w:rsidRPr="009958B9">
        <w:rPr>
          <w:noProof/>
          <w:lang w:val="en-GB"/>
        </w:rPr>
        <w:t xml:space="preserve">, signifying a </w:t>
      </w:r>
      <w:r w:rsidRPr="009958B9">
        <w:rPr>
          <w:b/>
          <w:noProof/>
          <w:lang w:val="en-GB"/>
        </w:rPr>
        <w:t>negative number</w:t>
      </w:r>
      <w:r w:rsidRPr="009958B9">
        <w:rPr>
          <w:noProof/>
          <w:lang w:val="en-GB"/>
        </w:rPr>
        <w:t>:</w:t>
      </w:r>
      <w:r w:rsidRPr="009958B9">
        <w:rPr>
          <w:b/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7A58E7B8" wp14:editId="62D6C631">
            <wp:extent cx="5585460" cy="460861"/>
            <wp:effectExtent l="19050" t="19050" r="1524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3277" cy="467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958B9">
        <w:rPr>
          <w:noProof/>
          <w:lang w:val="en-GB"/>
        </w:rPr>
        <w:br/>
        <w:t>Since having a negative sign</w:t>
      </w:r>
      <w:r w:rsidRPr="009958B9">
        <w:rPr>
          <w:b/>
          <w:noProof/>
          <w:lang w:val="en-GB"/>
        </w:rPr>
        <w:t xml:space="preserve"> isn</w:t>
      </w:r>
      <w:r w:rsidR="00DB3094">
        <w:rPr>
          <w:b/>
          <w:noProof/>
          <w:lang w:val="en-GB"/>
        </w:rPr>
        <w:t>'</w:t>
      </w:r>
      <w:r w:rsidRPr="009958B9">
        <w:rPr>
          <w:b/>
          <w:noProof/>
          <w:lang w:val="en-GB"/>
        </w:rPr>
        <w:t>t required</w:t>
      </w:r>
      <w:r w:rsidRPr="009958B9">
        <w:rPr>
          <w:noProof/>
          <w:lang w:val="en-GB"/>
        </w:rPr>
        <w:t>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ll use the </w:t>
      </w:r>
      <w:r w:rsidR="00DB3094">
        <w:rPr>
          <w:noProof/>
          <w:lang w:val="en-GB"/>
        </w:rPr>
        <w:t>"</w:t>
      </w:r>
      <w:r w:rsidRPr="009958B9">
        <w:rPr>
          <w:rStyle w:val="CodeChar"/>
          <w:lang w:val="en-GB"/>
        </w:rPr>
        <w:t>?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 xml:space="preserve"> quantifier, which means </w:t>
      </w:r>
      <w:r w:rsidR="00DB3094">
        <w:rPr>
          <w:noProof/>
          <w:lang w:val="en-GB"/>
        </w:rPr>
        <w:t>"</w:t>
      </w:r>
      <w:r w:rsidRPr="009958B9">
        <w:rPr>
          <w:b/>
          <w:noProof/>
          <w:lang w:val="en-GB"/>
        </w:rPr>
        <w:t>between 0 and 1 times</w:t>
      </w:r>
      <w:r w:rsidR="00DB3094">
        <w:rPr>
          <w:noProof/>
          <w:lang w:val="en-GB"/>
        </w:rPr>
        <w:t>"</w:t>
      </w:r>
      <w:r w:rsidRPr="009958B9">
        <w:rPr>
          <w:noProof/>
          <w:lang w:val="en-GB"/>
        </w:rPr>
        <w:t>.</w:t>
      </w:r>
    </w:p>
    <w:p w:rsidR="005B6A26" w:rsidRPr="009958B9" w:rsidRDefault="005B6A26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t>After that,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ll match any integers – naturally, consisting </w:t>
      </w:r>
      <w:r w:rsidRPr="009958B9">
        <w:rPr>
          <w:b/>
          <w:noProof/>
          <w:lang w:val="en-GB"/>
        </w:rPr>
        <w:t>one or more digits</w:t>
      </w:r>
      <w:r w:rsidRPr="009958B9">
        <w:rPr>
          <w:noProof/>
          <w:lang w:val="en-GB"/>
        </w:rPr>
        <w:t>:</w:t>
      </w:r>
      <w:r w:rsidRPr="009958B9">
        <w:rPr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6260A4D8" wp14:editId="408AAC55">
            <wp:extent cx="5570220" cy="469745"/>
            <wp:effectExtent l="19050" t="19050" r="1143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1577" cy="474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Pr="009958B9" w:rsidRDefault="0064231A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t>Next,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 xml:space="preserve">ll match the </w:t>
      </w:r>
      <w:r w:rsidRPr="009958B9">
        <w:rPr>
          <w:b/>
          <w:noProof/>
          <w:lang w:val="en-GB"/>
        </w:rPr>
        <w:t>decimal</w:t>
      </w:r>
      <w:r w:rsidRPr="009958B9">
        <w:rPr>
          <w:noProof/>
          <w:lang w:val="en-GB"/>
        </w:rPr>
        <w:t xml:space="preserve"> part of the number, which </w:t>
      </w:r>
      <w:r w:rsidRPr="009958B9">
        <w:rPr>
          <w:b/>
          <w:noProof/>
          <w:lang w:val="en-GB"/>
        </w:rPr>
        <w:t xml:space="preserve">might or might not exist </w:t>
      </w:r>
      <w:r w:rsidRPr="009958B9">
        <w:rPr>
          <w:noProof/>
          <w:lang w:val="en-GB"/>
        </w:rPr>
        <w:t xml:space="preserve">(note: we need to escape the </w:t>
      </w:r>
      <w:r w:rsidRPr="009958B9">
        <w:rPr>
          <w:b/>
          <w:noProof/>
          <w:lang w:val="en-GB"/>
        </w:rPr>
        <w:t>period</w:t>
      </w:r>
      <w:r w:rsidRPr="009958B9">
        <w:rPr>
          <w:noProof/>
          <w:lang w:val="en-GB"/>
        </w:rPr>
        <w:t xml:space="preserve"> character, as it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s used for something else in RegEx):</w:t>
      </w:r>
      <w:r w:rsidRPr="009958B9">
        <w:rPr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13F0F46B" wp14:editId="73F56CAC">
            <wp:extent cx="5554980" cy="435987"/>
            <wp:effectExtent l="19050" t="19050" r="762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5461" cy="441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958B9">
        <w:rPr>
          <w:noProof/>
          <w:lang w:val="en-GB"/>
        </w:rPr>
        <w:t xml:space="preserve"> </w:t>
      </w:r>
    </w:p>
    <w:p w:rsidR="0064231A" w:rsidRPr="009958B9" w:rsidRDefault="0064231A" w:rsidP="00562FD3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9958B9">
        <w:rPr>
          <w:noProof/>
          <w:lang w:val="en-GB"/>
        </w:rPr>
        <w:t>Finally,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re going to use the same logic for the end of our string as the start –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re going to match</w:t>
      </w:r>
      <w:r w:rsidR="00213298" w:rsidRPr="009958B9">
        <w:rPr>
          <w:noProof/>
          <w:lang w:val="en-GB"/>
        </w:rPr>
        <w:t xml:space="preserve"> </w:t>
      </w:r>
      <w:r w:rsidR="00213298" w:rsidRPr="009958B9">
        <w:rPr>
          <w:b/>
          <w:noProof/>
          <w:lang w:val="en-GB"/>
        </w:rPr>
        <w:t>only</w:t>
      </w:r>
      <w:r w:rsidRPr="009958B9">
        <w:rPr>
          <w:noProof/>
          <w:lang w:val="en-GB"/>
        </w:rPr>
        <w:t xml:space="preserve"> </w:t>
      </w:r>
      <w:r w:rsidR="00213298" w:rsidRPr="009958B9">
        <w:rPr>
          <w:noProof/>
          <w:lang w:val="en-GB"/>
        </w:rPr>
        <w:t xml:space="preserve">if the number has </w:t>
      </w:r>
      <w:r w:rsidRPr="009958B9">
        <w:rPr>
          <w:b/>
          <w:noProof/>
          <w:lang w:val="en-GB"/>
        </w:rPr>
        <w:t>either a whitespace or the end of the string (</w:t>
      </w:r>
      <w:r w:rsidR="00DB3094">
        <w:rPr>
          <w:b/>
          <w:noProof/>
          <w:lang w:val="en-GB"/>
        </w:rPr>
        <w:t>"</w:t>
      </w:r>
      <w:r w:rsidRPr="009958B9">
        <w:rPr>
          <w:rStyle w:val="CodeChar"/>
          <w:lang w:val="en-GB"/>
        </w:rPr>
        <w:t>$</w:t>
      </w:r>
      <w:r w:rsidR="00DB3094">
        <w:rPr>
          <w:b/>
          <w:noProof/>
          <w:lang w:val="en-GB"/>
        </w:rPr>
        <w:t>"</w:t>
      </w:r>
      <w:r w:rsidRPr="009958B9">
        <w:rPr>
          <w:b/>
          <w:noProof/>
          <w:lang w:val="en-GB"/>
        </w:rPr>
        <w:t>)</w:t>
      </w:r>
      <w:r w:rsidRPr="009958B9">
        <w:rPr>
          <w:noProof/>
          <w:lang w:val="en-GB"/>
        </w:rPr>
        <w:t>:</w:t>
      </w:r>
      <w:r w:rsidR="00213298" w:rsidRPr="009958B9">
        <w:rPr>
          <w:noProof/>
          <w:lang w:val="en-GB"/>
        </w:rPr>
        <w:br/>
      </w:r>
      <w:r w:rsidR="00EA3C25">
        <w:rPr>
          <w:noProof/>
        </w:rPr>
        <w:drawing>
          <wp:inline distT="0" distB="0" distL="0" distR="0" wp14:anchorId="5B7C00AE" wp14:editId="3779AAEB">
            <wp:extent cx="5562600" cy="449379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0746" cy="455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Pr="009958B9" w:rsidRDefault="00B14FE5" w:rsidP="00B14FE5">
      <w:pPr>
        <w:rPr>
          <w:noProof/>
          <w:lang w:val="en-GB"/>
        </w:rPr>
      </w:pPr>
      <w:r w:rsidRPr="009958B9">
        <w:rPr>
          <w:noProof/>
          <w:lang w:val="en-GB"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9958B9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9958B9" w:rsidRDefault="00B14FE5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9958B9" w:rsidRDefault="00B14FE5" w:rsidP="00507E01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Match NONE of these</w:t>
            </w:r>
          </w:p>
        </w:tc>
      </w:tr>
      <w:tr w:rsidR="00B14FE5" w:rsidRPr="009958B9" w:rsidTr="00AE5576">
        <w:tc>
          <w:tcPr>
            <w:tcW w:w="5301" w:type="dxa"/>
            <w:vAlign w:val="center"/>
          </w:tcPr>
          <w:p w:rsidR="00B14FE5" w:rsidRPr="009958B9" w:rsidRDefault="00514FEA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9958B9" w:rsidRDefault="00514FEA" w:rsidP="00507E01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1s s2 s-s -1- _55_ s-2 s-3.5 s-1.1</w:t>
            </w:r>
          </w:p>
        </w:tc>
      </w:tr>
    </w:tbl>
    <w:p w:rsidR="00B14FE5" w:rsidRPr="009958B9" w:rsidRDefault="00B14FE5" w:rsidP="00B14FE5">
      <w:pPr>
        <w:tabs>
          <w:tab w:val="left" w:pos="489"/>
        </w:tabs>
        <w:rPr>
          <w:noProof/>
          <w:lang w:val="en-GB"/>
        </w:rPr>
      </w:pPr>
      <w:r w:rsidRPr="009958B9">
        <w:rPr>
          <w:noProof/>
          <w:lang w:val="en-GB"/>
        </w:rPr>
        <w:t xml:space="preserve">Find all the </w:t>
      </w:r>
      <w:r w:rsidRPr="009958B9">
        <w:rPr>
          <w:b/>
          <w:noProof/>
          <w:lang w:val="en-GB"/>
        </w:rPr>
        <w:t>numbers</w:t>
      </w:r>
      <w:r w:rsidRPr="009958B9">
        <w:rPr>
          <w:noProof/>
          <w:lang w:val="en-GB"/>
        </w:rPr>
        <w:t xml:space="preserve"> from the string and </w:t>
      </w:r>
      <w:r w:rsidRPr="009958B9">
        <w:rPr>
          <w:b/>
          <w:noProof/>
          <w:lang w:val="en-GB"/>
        </w:rPr>
        <w:t>print them</w:t>
      </w:r>
      <w:r w:rsidRPr="009958B9">
        <w:rPr>
          <w:noProof/>
          <w:lang w:val="en-GB"/>
        </w:rPr>
        <w:t xml:space="preserve"> on the </w:t>
      </w:r>
      <w:r w:rsidRPr="009958B9">
        <w:rPr>
          <w:b/>
          <w:noProof/>
          <w:lang w:val="en-GB"/>
        </w:rPr>
        <w:t>console</w:t>
      </w:r>
      <w:r w:rsidRPr="009958B9">
        <w:rPr>
          <w:noProof/>
          <w:lang w:val="en-GB"/>
        </w:rPr>
        <w:t xml:space="preserve">, separated by </w:t>
      </w:r>
      <w:r w:rsidRPr="009958B9">
        <w:rPr>
          <w:b/>
          <w:noProof/>
          <w:lang w:val="en-GB"/>
        </w:rPr>
        <w:t>spaces</w:t>
      </w:r>
      <w:r w:rsidRPr="009958B9">
        <w:rPr>
          <w:noProof/>
          <w:lang w:val="en-GB"/>
        </w:rPr>
        <w:t>.</w:t>
      </w:r>
    </w:p>
    <w:p w:rsidR="00B13E4D" w:rsidRPr="009958B9" w:rsidRDefault="00EA3C25" w:rsidP="00B13E4D">
      <w:pPr>
        <w:pStyle w:val="Heading3"/>
        <w:rPr>
          <w:noProof/>
          <w:lang w:val="en-GB"/>
        </w:rPr>
      </w:pPr>
      <w:r>
        <w:rPr>
          <w:noProof/>
          <w:lang w:val="en-GB"/>
        </w:rPr>
        <w:t>Implement the Solution</w:t>
      </w:r>
    </w:p>
    <w:p w:rsidR="00B13E4D" w:rsidRPr="009958B9" w:rsidRDefault="00213298" w:rsidP="00D94C9E">
      <w:pPr>
        <w:rPr>
          <w:noProof/>
          <w:lang w:val="en-GB"/>
        </w:rPr>
      </w:pPr>
      <w:r w:rsidRPr="009958B9">
        <w:rPr>
          <w:noProof/>
          <w:lang w:val="en-GB"/>
        </w:rPr>
        <w:t>Now that we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ve written our regular expression, we can start by putting it in a variable and extracting the matches:</w:t>
      </w:r>
    </w:p>
    <w:p w:rsidR="00213298" w:rsidRPr="009958B9" w:rsidRDefault="00EA3C25" w:rsidP="00D94C9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7DC4893D" wp14:editId="51CF2056">
            <wp:extent cx="5554980" cy="1130160"/>
            <wp:effectExtent l="19050" t="19050" r="762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5346" cy="113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C6F" w:rsidRPr="009958B9" w:rsidRDefault="000F2C6F" w:rsidP="00D94C9E">
      <w:pPr>
        <w:rPr>
          <w:noProof/>
          <w:lang w:val="en-GB"/>
        </w:rPr>
      </w:pPr>
      <w:r w:rsidRPr="009958B9">
        <w:rPr>
          <w:noProof/>
          <w:lang w:val="en-GB"/>
        </w:rPr>
        <w:t>After that, it</w:t>
      </w:r>
      <w:r w:rsidR="00DB3094">
        <w:rPr>
          <w:noProof/>
          <w:lang w:val="en-GB"/>
        </w:rPr>
        <w:t>'</w:t>
      </w:r>
      <w:r w:rsidRPr="009958B9">
        <w:rPr>
          <w:noProof/>
          <w:lang w:val="en-GB"/>
        </w:rPr>
        <w:t>s only a matter of printing the numbers, separated by spaces:</w:t>
      </w:r>
    </w:p>
    <w:p w:rsidR="000F2C6F" w:rsidRPr="009958B9" w:rsidRDefault="00EA3C25" w:rsidP="00D94C9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1401C7A1" wp14:editId="6EB756AE">
            <wp:extent cx="5539740" cy="611044"/>
            <wp:effectExtent l="19050" t="19050" r="2286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8033" cy="6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Pr="009958B9" w:rsidRDefault="00B14FE5" w:rsidP="00B14FE5">
      <w:pPr>
        <w:pStyle w:val="Heading3"/>
        <w:rPr>
          <w:noProof/>
          <w:lang w:val="en-GB"/>
        </w:rPr>
      </w:pPr>
      <w:r w:rsidRPr="009958B9">
        <w:rPr>
          <w:noProof/>
          <w:lang w:val="en-GB"/>
        </w:rP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9958B9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9958B9" w:rsidRDefault="00B14FE5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9958B9" w:rsidRDefault="00B14FE5" w:rsidP="00507E0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958B9">
              <w:rPr>
                <w:b/>
                <w:noProof/>
                <w:lang w:val="en-GB"/>
              </w:rPr>
              <w:t>Output</w:t>
            </w:r>
          </w:p>
        </w:tc>
      </w:tr>
      <w:tr w:rsidR="00B14FE5" w:rsidRPr="009958B9" w:rsidTr="00AE5576">
        <w:tc>
          <w:tcPr>
            <w:tcW w:w="5268" w:type="dxa"/>
          </w:tcPr>
          <w:p w:rsidR="00B14FE5" w:rsidRPr="009958B9" w:rsidRDefault="00514FEA" w:rsidP="00514FE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1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-1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1s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123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s-s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-123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_55_</w:t>
            </w:r>
            <w:r w:rsidR="00F54256" w:rsidRPr="009958B9">
              <w:rPr>
                <w:rFonts w:ascii="Consolas" w:hAnsi="Consolas"/>
                <w:noProof/>
                <w:lang w:val="en-GB"/>
              </w:rPr>
              <w:t xml:space="preserve"> _f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123.456 </w:t>
            </w:r>
            <w:r w:rsidRPr="009958B9">
              <w:rPr>
                <w:rFonts w:ascii="Consolas" w:hAnsi="Consolas"/>
                <w:noProof/>
                <w:highlight w:val="green"/>
                <w:lang w:val="en-GB"/>
              </w:rPr>
              <w:t>-123.456</w:t>
            </w:r>
            <w:r w:rsidRPr="009958B9">
              <w:rPr>
                <w:rFonts w:ascii="Consolas" w:hAnsi="Consolas"/>
                <w:noProof/>
                <w:lang w:val="en-GB"/>
              </w:rPr>
              <w:t xml:space="preserve"> s-1.1 s2 -1- </w:t>
            </w:r>
            <w:r w:rsidR="00F54256" w:rsidRPr="009958B9">
              <w:rPr>
                <w:rFonts w:ascii="Consolas" w:hAnsi="Consolas"/>
                <w:noProof/>
                <w:lang w:val="en-GB"/>
              </w:rPr>
              <w:t>z</w:t>
            </w:r>
            <w:r w:rsidRPr="009958B9">
              <w:rPr>
                <w:rFonts w:ascii="Consolas" w:hAnsi="Consolas"/>
                <w:noProof/>
                <w:lang w:val="en-GB"/>
              </w:rPr>
              <w:t>s-2 s-3.5</w:t>
            </w:r>
          </w:p>
        </w:tc>
        <w:tc>
          <w:tcPr>
            <w:tcW w:w="5121" w:type="dxa"/>
          </w:tcPr>
          <w:p w:rsidR="00B14FE5" w:rsidRPr="009958B9" w:rsidRDefault="002A2B24" w:rsidP="00507E0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9958B9">
              <w:rPr>
                <w:rFonts w:ascii="Consolas" w:hAnsi="Consolas" w:cs="Consolas"/>
                <w:noProof/>
                <w:lang w:val="en-GB"/>
              </w:rPr>
              <w:t>1 -1 123 -123 123.456 -123.456</w:t>
            </w:r>
          </w:p>
        </w:tc>
      </w:tr>
    </w:tbl>
    <w:p w:rsidR="00F850FE" w:rsidRPr="009958B9" w:rsidRDefault="00F850FE" w:rsidP="00D91BFC">
      <w:pPr>
        <w:pStyle w:val="Heading2"/>
        <w:numPr>
          <w:ilvl w:val="0"/>
          <w:numId w:val="0"/>
        </w:numPr>
        <w:spacing w:before="120" w:after="80"/>
        <w:rPr>
          <w:noProof/>
          <w:lang w:val="en-GB"/>
        </w:rPr>
      </w:pPr>
    </w:p>
    <w:sectPr w:rsidR="00F850FE" w:rsidRPr="009958B9" w:rsidSect="00CE296F">
      <w:headerReference w:type="default" r:id="rId35"/>
      <w:footerReference w:type="default" r:id="rId3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A66" w:rsidRDefault="00A66A66" w:rsidP="008068A2">
      <w:pPr>
        <w:spacing w:after="0" w:line="240" w:lineRule="auto"/>
      </w:pPr>
      <w:r>
        <w:separator/>
      </w:r>
    </w:p>
  </w:endnote>
  <w:endnote w:type="continuationSeparator" w:id="0">
    <w:p w:rsidR="00A66A66" w:rsidRDefault="00A66A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4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4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145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145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A66" w:rsidRDefault="00A66A66" w:rsidP="008068A2">
      <w:pPr>
        <w:spacing w:after="0" w:line="240" w:lineRule="auto"/>
      </w:pPr>
      <w:r>
        <w:separator/>
      </w:r>
    </w:p>
  </w:footnote>
  <w:footnote w:type="continuationSeparator" w:id="0">
    <w:p w:rsidR="00A66A66" w:rsidRDefault="00A66A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C15A5"/>
    <w:multiLevelType w:val="hybridMultilevel"/>
    <w:tmpl w:val="2A38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15"/>
  </w:num>
  <w:num w:numId="7">
    <w:abstractNumId w:val="2"/>
  </w:num>
  <w:num w:numId="8">
    <w:abstractNumId w:val="12"/>
  </w:num>
  <w:num w:numId="9">
    <w:abstractNumId w:val="11"/>
  </w:num>
  <w:num w:numId="10">
    <w:abstractNumId w:val="5"/>
  </w:num>
  <w:num w:numId="11">
    <w:abstractNumId w:val="19"/>
  </w:num>
  <w:num w:numId="12">
    <w:abstractNumId w:val="20"/>
  </w:num>
  <w:num w:numId="13">
    <w:abstractNumId w:val="16"/>
  </w:num>
  <w:num w:numId="14">
    <w:abstractNumId w:val="4"/>
  </w:num>
  <w:num w:numId="15">
    <w:abstractNumId w:val="14"/>
  </w:num>
  <w:num w:numId="16">
    <w:abstractNumId w:val="0"/>
  </w:num>
  <w:num w:numId="17">
    <w:abstractNumId w:val="10"/>
  </w:num>
  <w:num w:numId="18">
    <w:abstractNumId w:val="22"/>
  </w:num>
  <w:num w:numId="19">
    <w:abstractNumId w:val="23"/>
  </w:num>
  <w:num w:numId="20">
    <w:abstractNumId w:val="17"/>
  </w:num>
  <w:num w:numId="21">
    <w:abstractNumId w:val="13"/>
  </w:num>
  <w:num w:numId="22">
    <w:abstractNumId w:val="18"/>
  </w:num>
  <w:num w:numId="23">
    <w:abstractNumId w:val="24"/>
  </w:num>
  <w:num w:numId="24">
    <w:abstractNumId w:val="21"/>
  </w:num>
  <w:num w:numId="2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2AF3"/>
    <w:rsid w:val="00013392"/>
    <w:rsid w:val="000136AA"/>
    <w:rsid w:val="00016D20"/>
    <w:rsid w:val="0002043F"/>
    <w:rsid w:val="00022676"/>
    <w:rsid w:val="00022972"/>
    <w:rsid w:val="00025F04"/>
    <w:rsid w:val="000271F9"/>
    <w:rsid w:val="00031E70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1173E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3652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2919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3B1D"/>
    <w:rsid w:val="003578C4"/>
    <w:rsid w:val="00363A65"/>
    <w:rsid w:val="003657C1"/>
    <w:rsid w:val="003817EF"/>
    <w:rsid w:val="003818A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3F6EC3"/>
    <w:rsid w:val="00406EB3"/>
    <w:rsid w:val="00413566"/>
    <w:rsid w:val="00415F96"/>
    <w:rsid w:val="0041787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487A"/>
    <w:rsid w:val="004E5CBF"/>
    <w:rsid w:val="0050017E"/>
    <w:rsid w:val="005075E7"/>
    <w:rsid w:val="00507E01"/>
    <w:rsid w:val="00514FEA"/>
    <w:rsid w:val="005177D3"/>
    <w:rsid w:val="00517B12"/>
    <w:rsid w:val="00524789"/>
    <w:rsid w:val="0054484D"/>
    <w:rsid w:val="00546BB8"/>
    <w:rsid w:val="00553CCB"/>
    <w:rsid w:val="00560213"/>
    <w:rsid w:val="00562FD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4CE2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52E6"/>
    <w:rsid w:val="005E6CC9"/>
    <w:rsid w:val="005F04FE"/>
    <w:rsid w:val="005F375D"/>
    <w:rsid w:val="005F4375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97AE7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4BAD"/>
    <w:rsid w:val="007A635E"/>
    <w:rsid w:val="007A644E"/>
    <w:rsid w:val="007B0A8D"/>
    <w:rsid w:val="007C0BEA"/>
    <w:rsid w:val="007C164A"/>
    <w:rsid w:val="007C2C37"/>
    <w:rsid w:val="007C3E81"/>
    <w:rsid w:val="007C5E54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86B85"/>
    <w:rsid w:val="0089002E"/>
    <w:rsid w:val="0089334C"/>
    <w:rsid w:val="008970E4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996"/>
    <w:rsid w:val="00915820"/>
    <w:rsid w:val="00920934"/>
    <w:rsid w:val="00922C4F"/>
    <w:rsid w:val="009233B5"/>
    <w:rsid w:val="00923543"/>
    <w:rsid w:val="009254B7"/>
    <w:rsid w:val="00925C25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58B9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A66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947F1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2A9"/>
    <w:rsid w:val="00CE7514"/>
    <w:rsid w:val="00CF40C3"/>
    <w:rsid w:val="00CF5658"/>
    <w:rsid w:val="00CF5EB1"/>
    <w:rsid w:val="00CF7483"/>
    <w:rsid w:val="00D02D55"/>
    <w:rsid w:val="00D118EA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1456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3094"/>
    <w:rsid w:val="00DB6576"/>
    <w:rsid w:val="00DC1F50"/>
    <w:rsid w:val="00DC28E6"/>
    <w:rsid w:val="00DC2FB4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3C25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3876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0DA4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8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8E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18EA"/>
    <w:pPr>
      <w:keepNext/>
      <w:keepLines/>
      <w:numPr>
        <w:numId w:val="8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8E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8E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E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EA"/>
  </w:style>
  <w:style w:type="paragraph" w:styleId="Footer">
    <w:name w:val="footer"/>
    <w:basedOn w:val="Normal"/>
    <w:link w:val="FooterChar"/>
    <w:uiPriority w:val="99"/>
    <w:unhideWhenUsed/>
    <w:rsid w:val="00D1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EA"/>
  </w:style>
  <w:style w:type="paragraph" w:styleId="BalloonText">
    <w:name w:val="Balloon Text"/>
    <w:basedOn w:val="Normal"/>
    <w:link w:val="BalloonTextChar"/>
    <w:uiPriority w:val="99"/>
    <w:semiHidden/>
    <w:unhideWhenUsed/>
    <w:rsid w:val="00D1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18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18E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8E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18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18E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18EA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11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18EA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EA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118E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118E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D118EA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D1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118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regular-expressions.info/lookaround.html" TargetMode="External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3.png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1CC92-FECD-47A6-B403-52F3DA28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3478</TotalTime>
  <Pages>6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Regular Expressions</vt:lpstr>
    </vt:vector>
  </TitlesOfParts>
  <Manager>Svetlin Nakov</Manager>
  <Company>Software University (SoftUni)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Regular Expressions</dc:title>
  <dc:subject>Technology Fundamentals  – Practical Training Course @ SoftUni</dc:subject>
  <dc:creator>Software University Foundation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YNotPrimo</cp:lastModifiedBy>
  <cp:revision>292</cp:revision>
  <cp:lastPrinted>2015-10-26T22:35:00Z</cp:lastPrinted>
  <dcterms:created xsi:type="dcterms:W3CDTF">2016-06-17T07:37:00Z</dcterms:created>
  <dcterms:modified xsi:type="dcterms:W3CDTF">2019-10-30T13:12:00Z</dcterms:modified>
  <cp:category>programming, education, software engineering, software development</cp:category>
</cp:coreProperties>
</file>