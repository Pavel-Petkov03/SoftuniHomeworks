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C2592E" w:rsidP="004C3F38">
      <w:pPr>
        <w:pStyle w:val="Heading1"/>
        <w:jc w:val="center"/>
      </w:pPr>
      <w:r>
        <w:t>Exercise</w:t>
      </w:r>
      <w:r w:rsidR="004C3F38">
        <w:t xml:space="preserve">: </w:t>
      </w:r>
      <w:r w:rsidR="00FD3A47">
        <w:t xml:space="preserve">Basic Syntax, </w:t>
      </w:r>
      <w:r w:rsidR="004C3F38">
        <w:t>Conditional Statements</w:t>
      </w:r>
      <w:r w:rsidR="00FD3A47">
        <w:t xml:space="preserve"> and Loops</w:t>
      </w:r>
    </w:p>
    <w:p w:rsidR="004C3F38" w:rsidRDefault="004C3F38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 w:rsidR="00C2592E"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7" w:history="1">
        <w:r w:rsidR="002401F7" w:rsidRPr="001B0848">
          <w:rPr>
            <w:rStyle w:val="Hyperlink"/>
            <w:sz w:val="24"/>
            <w:szCs w:val="24"/>
          </w:rPr>
          <w:t>Python Fundamentals Course</w:t>
        </w:r>
        <w:r w:rsidR="002401F7">
          <w:rPr>
            <w:rStyle w:val="Hyperlink"/>
            <w:sz w:val="24"/>
            <w:szCs w:val="24"/>
          </w:rPr>
          <w:t xml:space="preserve"> @</w:t>
        </w:r>
        <w:r w:rsidR="002401F7" w:rsidRPr="001B0848">
          <w:rPr>
            <w:rStyle w:val="Hyperlink"/>
            <w:sz w:val="24"/>
            <w:szCs w:val="24"/>
          </w:rPr>
          <w:t>SoftUni</w:t>
        </w:r>
      </w:hyperlink>
      <w:r w:rsidR="002401F7" w:rsidRPr="002401F7">
        <w:rPr>
          <w:sz w:val="24"/>
          <w:szCs w:val="24"/>
        </w:rPr>
        <w:t>.</w:t>
      </w:r>
      <w:r w:rsidR="002401F7"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5F3132" w:rsidRPr="00FF1961">
          <w:rPr>
            <w:rStyle w:val="Hyperlink"/>
          </w:rPr>
          <w:t>https://judge.softuni.bg/Contests/1719</w:t>
        </w:r>
      </w:hyperlink>
    </w:p>
    <w:p w:rsidR="004C3F38" w:rsidRDefault="00C2592E" w:rsidP="004C3F38">
      <w:pPr>
        <w:pStyle w:val="Heading2"/>
      </w:pPr>
      <w:r>
        <w:t>Jenny</w:t>
      </w:r>
      <w:r w:rsidR="00C51DBE">
        <w:t>'s Secret M</w:t>
      </w:r>
      <w:r>
        <w:t>essage</w:t>
      </w:r>
    </w:p>
    <w:p w:rsidR="00EA6110" w:rsidRDefault="00C2592E" w:rsidP="00EA6110">
      <w:r>
        <w:t xml:space="preserve">Jenny studies programming with python and wants to create a program that </w:t>
      </w:r>
      <w:r w:rsidRPr="00C2592E">
        <w:rPr>
          <w:b/>
        </w:rPr>
        <w:t>greets a user</w:t>
      </w:r>
      <w:r>
        <w:t xml:space="preserve"> when he/she gives his/her </w:t>
      </w:r>
      <w:r w:rsidRPr="00C2592E">
        <w:rPr>
          <w:b/>
        </w:rPr>
        <w:t>name</w:t>
      </w:r>
      <w:r>
        <w:t xml:space="preserve">. Jenny however is in love with </w:t>
      </w:r>
      <w:r w:rsidRPr="00C2592E">
        <w:rPr>
          <w:b/>
        </w:rPr>
        <w:t>Johnny</w:t>
      </w:r>
      <w:r>
        <w:t xml:space="preserve">, and would like to </w:t>
      </w:r>
      <w:r w:rsidRPr="00C2592E">
        <w:rPr>
          <w:b/>
        </w:rPr>
        <w:t>greet him differently</w:t>
      </w:r>
      <w:r>
        <w:t>. Can you help her?</w:t>
      </w:r>
    </w:p>
    <w:p w:rsidR="00EA6110" w:rsidRPr="0053582A" w:rsidRDefault="00EA6110" w:rsidP="00EA6110">
      <w:pPr>
        <w:pStyle w:val="Heading3"/>
      </w:pPr>
      <w:r w:rsidRPr="0053582A">
        <w:t>Example</w:t>
      </w:r>
      <w:r w:rsidR="00D25251">
        <w:t>s</w:t>
      </w:r>
    </w:p>
    <w:tbl>
      <w:tblPr>
        <w:tblStyle w:val="TableGrid"/>
        <w:tblW w:w="58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600"/>
      </w:tblGrid>
      <w:tr w:rsidR="00EA6110" w:rsidRPr="0053582A" w:rsidTr="00EA6110">
        <w:tc>
          <w:tcPr>
            <w:tcW w:w="2222" w:type="dxa"/>
            <w:shd w:val="clear" w:color="auto" w:fill="D9D9D9" w:themeFill="background1" w:themeFillShade="D9"/>
          </w:tcPr>
          <w:p w:rsidR="00EA6110" w:rsidRPr="0053582A" w:rsidRDefault="00EA6110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EA6110" w:rsidRPr="0053582A" w:rsidRDefault="00EA6110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EA6110" w:rsidRPr="0053582A" w:rsidTr="00EA6110">
        <w:tc>
          <w:tcPr>
            <w:tcW w:w="2222" w:type="dxa"/>
          </w:tcPr>
          <w:p w:rsidR="00EA6110" w:rsidRPr="0053582A" w:rsidRDefault="003D5181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3600" w:type="dxa"/>
            <w:vAlign w:val="center"/>
          </w:tcPr>
          <w:p w:rsidR="00EA6110" w:rsidRPr="0053582A" w:rsidRDefault="003D5181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EA6110" w:rsidRPr="0053582A" w:rsidTr="00EA6110">
        <w:tc>
          <w:tcPr>
            <w:tcW w:w="2222" w:type="dxa"/>
          </w:tcPr>
          <w:p w:rsidR="00EA6110" w:rsidRPr="0053582A" w:rsidRDefault="003D5181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3600" w:type="dxa"/>
            <w:vAlign w:val="center"/>
          </w:tcPr>
          <w:p w:rsidR="00EA6110" w:rsidRPr="0053582A" w:rsidRDefault="003D5181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C2592E" w:rsidRPr="0053582A" w:rsidTr="00EA6110">
        <w:tc>
          <w:tcPr>
            <w:tcW w:w="2222" w:type="dxa"/>
          </w:tcPr>
          <w:p w:rsidR="00C2592E" w:rsidRDefault="003D5181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3600" w:type="dxa"/>
            <w:vAlign w:val="center"/>
          </w:tcPr>
          <w:p w:rsidR="00C2592E" w:rsidRDefault="003D5181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:rsidR="000B11D4" w:rsidRDefault="001D119A" w:rsidP="001D119A">
      <w:pPr>
        <w:pStyle w:val="Heading2"/>
      </w:pPr>
      <w:r>
        <w:t xml:space="preserve">Drink </w:t>
      </w:r>
      <w:r w:rsidR="00D201FC">
        <w:t>S</w:t>
      </w:r>
      <w:r w:rsidR="007C4014">
        <w:t>omething</w:t>
      </w:r>
    </w:p>
    <w:p w:rsidR="001D119A" w:rsidRDefault="001D119A" w:rsidP="001D119A">
      <w:r w:rsidRPr="001D119A">
        <w:rPr>
          <w:b/>
        </w:rPr>
        <w:t>Kids</w:t>
      </w:r>
      <w:r>
        <w:t xml:space="preserve"> drink </w:t>
      </w:r>
      <w:r w:rsidRPr="001D119A">
        <w:rPr>
          <w:b/>
        </w:rPr>
        <w:t>toddy</w:t>
      </w:r>
      <w:r w:rsidR="00D25251">
        <w:t xml:space="preserve">, </w:t>
      </w:r>
      <w:r w:rsidRPr="001D119A">
        <w:rPr>
          <w:b/>
        </w:rPr>
        <w:t>Teens</w:t>
      </w:r>
      <w:r>
        <w:t xml:space="preserve"> drink </w:t>
      </w:r>
      <w:r w:rsidRPr="001D119A">
        <w:rPr>
          <w:b/>
        </w:rPr>
        <w:t>coke</w:t>
      </w:r>
      <w:r w:rsidR="00D25251">
        <w:t xml:space="preserve">, </w:t>
      </w:r>
      <w:r w:rsidRPr="001D119A">
        <w:rPr>
          <w:b/>
        </w:rPr>
        <w:t>Young adults</w:t>
      </w:r>
      <w:r>
        <w:t xml:space="preserve"> drink </w:t>
      </w:r>
      <w:r w:rsidRPr="001D119A">
        <w:rPr>
          <w:b/>
        </w:rPr>
        <w:t>beer</w:t>
      </w:r>
      <w:r w:rsidR="00D25251">
        <w:t xml:space="preserve">, </w:t>
      </w:r>
      <w:r w:rsidRPr="001D119A">
        <w:rPr>
          <w:b/>
        </w:rPr>
        <w:t>Adults</w:t>
      </w:r>
      <w:r>
        <w:t xml:space="preserve"> drink </w:t>
      </w:r>
      <w:r w:rsidRPr="001D119A">
        <w:rPr>
          <w:b/>
        </w:rPr>
        <w:t>whisky</w:t>
      </w:r>
      <w:r>
        <w:t>.</w:t>
      </w:r>
    </w:p>
    <w:p w:rsidR="001D119A" w:rsidRDefault="001D119A" w:rsidP="001D119A">
      <w:r>
        <w:t>Make a program that receives an age, and returns what they drink.</w:t>
      </w:r>
    </w:p>
    <w:p w:rsidR="001D119A" w:rsidRPr="001D119A" w:rsidRDefault="001D119A" w:rsidP="001D119A">
      <w:pPr>
        <w:rPr>
          <w:b/>
          <w:u w:val="single"/>
        </w:rPr>
      </w:pPr>
      <w:r w:rsidRPr="001D119A">
        <w:rPr>
          <w:b/>
          <w:u w:val="single"/>
        </w:rPr>
        <w:t>Rules:</w:t>
      </w:r>
    </w:p>
    <w:p w:rsidR="001D119A" w:rsidRDefault="00D25251" w:rsidP="001D119A">
      <w:r>
        <w:rPr>
          <w:b/>
        </w:rPr>
        <w:t>Kids</w:t>
      </w:r>
      <w:r w:rsidR="001D119A">
        <w:t xml:space="preserve"> </w:t>
      </w:r>
      <w:r w:rsidR="001D119A" w:rsidRPr="00D25251">
        <w:rPr>
          <w:b/>
        </w:rPr>
        <w:t>under 14</w:t>
      </w:r>
      <w:r w:rsidR="001D119A">
        <w:t xml:space="preserve"> years old.</w:t>
      </w:r>
    </w:p>
    <w:p w:rsidR="001D119A" w:rsidRDefault="001D119A" w:rsidP="001D119A">
      <w:r w:rsidRPr="00D25251">
        <w:rPr>
          <w:b/>
        </w:rPr>
        <w:t>Teens under 18</w:t>
      </w:r>
      <w:r w:rsidR="00D25251">
        <w:t xml:space="preserve"> years</w:t>
      </w:r>
      <w:r>
        <w:t xml:space="preserve"> old.</w:t>
      </w:r>
    </w:p>
    <w:p w:rsidR="001D119A" w:rsidRDefault="001D119A" w:rsidP="001D119A">
      <w:r w:rsidRPr="00D25251">
        <w:rPr>
          <w:b/>
        </w:rPr>
        <w:t>Young</w:t>
      </w:r>
      <w:r w:rsidR="00D25251" w:rsidRPr="00D25251">
        <w:rPr>
          <w:b/>
        </w:rPr>
        <w:t xml:space="preserve"> adults</w:t>
      </w:r>
      <w:r w:rsidRPr="00D25251">
        <w:rPr>
          <w:b/>
        </w:rPr>
        <w:t xml:space="preserve"> under 21</w:t>
      </w:r>
      <w:r w:rsidR="00D25251">
        <w:t xml:space="preserve"> years</w:t>
      </w:r>
      <w:r>
        <w:t xml:space="preserve"> old.</w:t>
      </w:r>
    </w:p>
    <w:p w:rsidR="001D119A" w:rsidRDefault="001D119A" w:rsidP="001D119A">
      <w:r w:rsidRPr="00D25251">
        <w:rPr>
          <w:b/>
        </w:rPr>
        <w:t>Adults above 21</w:t>
      </w:r>
      <w:r>
        <w:t>.</w:t>
      </w:r>
    </w:p>
    <w:p w:rsidR="00D25251" w:rsidRDefault="00D25251" w:rsidP="001D119A">
      <w:r w:rsidRPr="00D25251">
        <w:rPr>
          <w:b/>
          <w:i/>
          <w:u w:val="single"/>
        </w:rPr>
        <w:t>Note:</w:t>
      </w:r>
      <w:r>
        <w:t xml:space="preserve"> All the values</w:t>
      </w:r>
      <w:r w:rsidR="008C2AB0">
        <w:t xml:space="preserve"> except the last one</w:t>
      </w:r>
      <w:r>
        <w:t xml:space="preserve"> are inclusive!</w:t>
      </w:r>
    </w:p>
    <w:p w:rsidR="00D25251" w:rsidRDefault="00D25251" w:rsidP="00D25251">
      <w:pPr>
        <w:pStyle w:val="Heading3"/>
      </w:pPr>
      <w:r>
        <w:t>Examples</w:t>
      </w:r>
    </w:p>
    <w:tbl>
      <w:tblPr>
        <w:tblStyle w:val="TableGrid"/>
        <w:tblW w:w="58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600"/>
      </w:tblGrid>
      <w:tr w:rsidR="00D25251" w:rsidRPr="0053582A" w:rsidTr="001B0859">
        <w:tc>
          <w:tcPr>
            <w:tcW w:w="2222" w:type="dxa"/>
            <w:shd w:val="clear" w:color="auto" w:fill="D9D9D9" w:themeFill="background1" w:themeFillShade="D9"/>
          </w:tcPr>
          <w:p w:rsidR="00D25251" w:rsidRPr="0053582A" w:rsidRDefault="00D25251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25251" w:rsidRPr="0053582A" w:rsidRDefault="00D25251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25251" w:rsidRPr="0053582A" w:rsidTr="001B0859">
        <w:tc>
          <w:tcPr>
            <w:tcW w:w="2222" w:type="dxa"/>
          </w:tcPr>
          <w:p w:rsidR="00D25251" w:rsidRPr="0053582A" w:rsidRDefault="007C4014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3600" w:type="dxa"/>
            <w:vAlign w:val="center"/>
          </w:tcPr>
          <w:p w:rsidR="00D25251" w:rsidRPr="0053582A" w:rsidRDefault="003D5181" w:rsidP="007C401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D25251" w:rsidRPr="0053582A" w:rsidTr="001B0859">
        <w:tc>
          <w:tcPr>
            <w:tcW w:w="2222" w:type="dxa"/>
          </w:tcPr>
          <w:p w:rsidR="00D25251" w:rsidRPr="0053582A" w:rsidRDefault="007C4014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3600" w:type="dxa"/>
            <w:vAlign w:val="center"/>
          </w:tcPr>
          <w:p w:rsidR="00D25251" w:rsidRPr="0053582A" w:rsidRDefault="007C4014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D25251" w:rsidTr="001B0859">
        <w:tc>
          <w:tcPr>
            <w:tcW w:w="2222" w:type="dxa"/>
          </w:tcPr>
          <w:p w:rsidR="00D25251" w:rsidRDefault="007C4014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21</w:t>
            </w:r>
          </w:p>
        </w:tc>
        <w:tc>
          <w:tcPr>
            <w:tcW w:w="3600" w:type="dxa"/>
            <w:vAlign w:val="center"/>
          </w:tcPr>
          <w:p w:rsidR="00D25251" w:rsidRDefault="007C4014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7C4014" w:rsidTr="001B0859">
        <w:tc>
          <w:tcPr>
            <w:tcW w:w="2222" w:type="dxa"/>
          </w:tcPr>
          <w:p w:rsidR="007C4014" w:rsidRDefault="007C4014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3600" w:type="dxa"/>
            <w:vAlign w:val="center"/>
          </w:tcPr>
          <w:p w:rsidR="007C4014" w:rsidRDefault="003D5181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:rsidR="00D25251" w:rsidRDefault="00C51DBE" w:rsidP="007C4014">
      <w:pPr>
        <w:pStyle w:val="Heading2"/>
      </w:pPr>
      <w:r>
        <w:t>Leonardo DiCaprio Oscars</w:t>
      </w:r>
    </w:p>
    <w:p w:rsidR="00D25251" w:rsidRDefault="00C51DBE" w:rsidP="001D119A">
      <w:r>
        <w:t xml:space="preserve">Write a program that receives a </w:t>
      </w:r>
      <w:r w:rsidRPr="005061CC">
        <w:rPr>
          <w:b/>
        </w:rPr>
        <w:t>single integer</w:t>
      </w:r>
      <w:r>
        <w:t xml:space="preserve"> number and prints </w:t>
      </w:r>
      <w:r w:rsidRPr="005061CC">
        <w:rPr>
          <w:b/>
        </w:rPr>
        <w:t>different messages</w:t>
      </w:r>
      <w:r>
        <w:t xml:space="preserve"> depending on the number:</w:t>
      </w:r>
    </w:p>
    <w:p w:rsidR="00C51DBE" w:rsidRDefault="00122AFE" w:rsidP="00C51DBE">
      <w:pPr>
        <w:pStyle w:val="ListParagraph"/>
        <w:numPr>
          <w:ilvl w:val="0"/>
          <w:numId w:val="19"/>
        </w:numPr>
      </w:pPr>
      <w:r>
        <w:t>I</w:t>
      </w:r>
      <w:r w:rsidR="00C51DBE">
        <w:t xml:space="preserve">f Oscar </w:t>
      </w:r>
      <w:r w:rsidR="00C51DBE" w:rsidRPr="00122AFE">
        <w:rPr>
          <w:b/>
        </w:rPr>
        <w:t>is</w:t>
      </w:r>
      <w:r w:rsidR="00C51DBE">
        <w:t xml:space="preserve"> </w:t>
      </w:r>
      <w:r w:rsidR="00C51DBE" w:rsidRPr="00122AFE">
        <w:rPr>
          <w:b/>
        </w:rPr>
        <w:t>88</w:t>
      </w:r>
      <w:r w:rsidR="00C51DBE">
        <w:t xml:space="preserve"> - </w:t>
      </w:r>
      <w:r w:rsidR="00C51DBE" w:rsidRPr="00122AFE">
        <w:rPr>
          <w:rFonts w:ascii="Consolas" w:hAnsi="Consolas"/>
          <w:b/>
        </w:rPr>
        <w:t>"Leo finally won the Oscar! Leo is happy".</w:t>
      </w:r>
    </w:p>
    <w:p w:rsidR="00C51DBE" w:rsidRPr="00122AFE" w:rsidRDefault="00122AFE" w:rsidP="00C51DBE">
      <w:pPr>
        <w:pStyle w:val="ListParagraph"/>
        <w:numPr>
          <w:ilvl w:val="0"/>
          <w:numId w:val="19"/>
        </w:numPr>
        <w:rPr>
          <w:rFonts w:ascii="Consolas" w:hAnsi="Consolas"/>
          <w:b/>
        </w:rPr>
      </w:pPr>
      <w:r>
        <w:t>I</w:t>
      </w:r>
      <w:r w:rsidR="00C51DBE">
        <w:t>f Oscar</w:t>
      </w:r>
      <w:r>
        <w:t xml:space="preserve"> </w:t>
      </w:r>
      <w:r w:rsidRPr="00122AFE">
        <w:rPr>
          <w:b/>
        </w:rPr>
        <w:t>is</w:t>
      </w:r>
      <w:r w:rsidR="00C51DBE">
        <w:t xml:space="preserve"> </w:t>
      </w:r>
      <w:r w:rsidR="00C51DBE" w:rsidRPr="00122AFE">
        <w:rPr>
          <w:b/>
        </w:rPr>
        <w:t>86</w:t>
      </w:r>
      <w:r w:rsidR="00C51DBE">
        <w:t xml:space="preserve"> - </w:t>
      </w:r>
      <w:r w:rsidR="005061CC">
        <w:rPr>
          <w:rFonts w:ascii="Consolas" w:hAnsi="Consolas"/>
          <w:b/>
        </w:rPr>
        <w:t>"Not even for Wolf of Wall Street</w:t>
      </w:r>
      <w:r w:rsidR="00C51DBE" w:rsidRPr="00122AFE">
        <w:rPr>
          <w:rFonts w:ascii="Consolas" w:hAnsi="Consolas"/>
          <w:b/>
        </w:rPr>
        <w:t>?!"</w:t>
      </w:r>
    </w:p>
    <w:p w:rsidR="00C51DBE" w:rsidRPr="00122AFE" w:rsidRDefault="00122AFE" w:rsidP="00C51DBE">
      <w:pPr>
        <w:pStyle w:val="ListParagraph"/>
        <w:numPr>
          <w:ilvl w:val="0"/>
          <w:numId w:val="19"/>
        </w:numPr>
        <w:rPr>
          <w:rFonts w:ascii="Consolas" w:hAnsi="Consolas"/>
          <w:b/>
        </w:rPr>
      </w:pPr>
      <w:r>
        <w:t>I</w:t>
      </w:r>
      <w:r w:rsidR="00C51DBE">
        <w:t xml:space="preserve">f Oscar </w:t>
      </w:r>
      <w:r>
        <w:t>is</w:t>
      </w:r>
      <w:r w:rsidR="00C51DBE">
        <w:t xml:space="preserve"> </w:t>
      </w:r>
      <w:r w:rsidR="00C51DBE" w:rsidRPr="00122AFE">
        <w:rPr>
          <w:b/>
        </w:rPr>
        <w:t>not</w:t>
      </w:r>
      <w:r w:rsidR="00C51DBE">
        <w:t xml:space="preserve"> </w:t>
      </w:r>
      <w:r w:rsidR="00C51DBE" w:rsidRPr="00122AFE">
        <w:rPr>
          <w:b/>
        </w:rPr>
        <w:t>88</w:t>
      </w:r>
      <w:r w:rsidR="00C51DBE">
        <w:t xml:space="preserve"> </w:t>
      </w:r>
      <w:r w:rsidRPr="00122AFE">
        <w:rPr>
          <w:b/>
        </w:rPr>
        <w:t>n</w:t>
      </w:r>
      <w:r w:rsidR="00C51DBE" w:rsidRPr="00122AFE">
        <w:rPr>
          <w:b/>
        </w:rPr>
        <w:t>or</w:t>
      </w:r>
      <w:r w:rsidR="00C51DBE">
        <w:t xml:space="preserve"> </w:t>
      </w:r>
      <w:r w:rsidR="00C51DBE" w:rsidRPr="00122AFE">
        <w:rPr>
          <w:b/>
        </w:rPr>
        <w:t>86</w:t>
      </w:r>
      <w:r w:rsidR="00C51DBE">
        <w:t xml:space="preserve"> (and </w:t>
      </w:r>
      <w:r w:rsidR="00C51DBE" w:rsidRPr="00122AFE">
        <w:rPr>
          <w:b/>
        </w:rPr>
        <w:t>below 88</w:t>
      </w:r>
      <w:r w:rsidR="00C51DBE">
        <w:t xml:space="preserve">) - </w:t>
      </w:r>
      <w:r w:rsidR="00C51DBE" w:rsidRPr="00122AFE">
        <w:rPr>
          <w:rFonts w:ascii="Consolas" w:hAnsi="Consolas"/>
          <w:b/>
        </w:rPr>
        <w:t>"When will you give Leo an Oscar?"</w:t>
      </w:r>
    </w:p>
    <w:p w:rsidR="005061CC" w:rsidRDefault="00122AFE" w:rsidP="005061CC">
      <w:pPr>
        <w:pStyle w:val="ListParagraph"/>
        <w:numPr>
          <w:ilvl w:val="0"/>
          <w:numId w:val="19"/>
        </w:numPr>
      </w:pPr>
      <w:r>
        <w:t>I</w:t>
      </w:r>
      <w:r w:rsidR="00C51DBE">
        <w:t>f Oscar</w:t>
      </w:r>
      <w:r>
        <w:t xml:space="preserve"> is</w:t>
      </w:r>
      <w:r w:rsidR="00C51DBE">
        <w:t xml:space="preserve"> </w:t>
      </w:r>
      <w:r w:rsidR="00C51DBE" w:rsidRPr="00122AFE">
        <w:rPr>
          <w:b/>
        </w:rPr>
        <w:t>over 88</w:t>
      </w:r>
      <w:r w:rsidR="00C51DBE">
        <w:t xml:space="preserve"> - </w:t>
      </w:r>
      <w:r w:rsidR="005061CC">
        <w:rPr>
          <w:rFonts w:ascii="Consolas" w:hAnsi="Consolas"/>
          <w:b/>
        </w:rPr>
        <w:t>"Leo got one already!"</w:t>
      </w:r>
    </w:p>
    <w:p w:rsidR="005061CC" w:rsidRDefault="005061CC" w:rsidP="005061CC">
      <w:pPr>
        <w:pStyle w:val="Heading3"/>
      </w:pPr>
      <w:r>
        <w:t>Examples</w:t>
      </w:r>
    </w:p>
    <w:tbl>
      <w:tblPr>
        <w:tblStyle w:val="TableGrid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7470"/>
      </w:tblGrid>
      <w:tr w:rsidR="005061CC" w:rsidRPr="0053582A" w:rsidTr="005061CC">
        <w:tc>
          <w:tcPr>
            <w:tcW w:w="1232" w:type="dxa"/>
            <w:shd w:val="clear" w:color="auto" w:fill="D9D9D9" w:themeFill="background1" w:themeFillShade="D9"/>
          </w:tcPr>
          <w:p w:rsidR="005061CC" w:rsidRPr="0053582A" w:rsidRDefault="005061CC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5061CC" w:rsidRPr="0053582A" w:rsidRDefault="005061CC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5061CC" w:rsidRPr="0053582A" w:rsidTr="005061CC">
        <w:tc>
          <w:tcPr>
            <w:tcW w:w="1232" w:type="dxa"/>
          </w:tcPr>
          <w:p w:rsidR="005061CC" w:rsidRPr="0053582A" w:rsidRDefault="005061CC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7470" w:type="dxa"/>
            <w:vAlign w:val="center"/>
          </w:tcPr>
          <w:p w:rsidR="005061CC" w:rsidRPr="0053582A" w:rsidRDefault="005061CC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061CC"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5061CC" w:rsidRPr="0053582A" w:rsidTr="005061CC">
        <w:tc>
          <w:tcPr>
            <w:tcW w:w="1232" w:type="dxa"/>
          </w:tcPr>
          <w:p w:rsidR="005061CC" w:rsidRPr="0053582A" w:rsidRDefault="005061CC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7470" w:type="dxa"/>
            <w:vAlign w:val="center"/>
          </w:tcPr>
          <w:p w:rsidR="005061CC" w:rsidRPr="0053582A" w:rsidRDefault="005061CC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061CC">
              <w:rPr>
                <w:rFonts w:ascii="Consolas" w:hAnsi="Consolas"/>
                <w:bCs/>
                <w:sz w:val="24"/>
                <w:szCs w:val="24"/>
              </w:rPr>
              <w:t>Not ev</w:t>
            </w:r>
            <w:r>
              <w:rPr>
                <w:rFonts w:ascii="Consolas" w:hAnsi="Consolas"/>
                <w:bCs/>
                <w:sz w:val="24"/>
                <w:szCs w:val="24"/>
              </w:rPr>
              <w:t>en for Wolf of W</w:t>
            </w:r>
            <w:r w:rsidRPr="005061CC">
              <w:rPr>
                <w:rFonts w:ascii="Consolas" w:hAnsi="Consolas"/>
                <w:bCs/>
                <w:sz w:val="24"/>
                <w:szCs w:val="24"/>
              </w:rPr>
              <w:t>all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S</w:t>
            </w:r>
            <w:r w:rsidRPr="005061CC">
              <w:rPr>
                <w:rFonts w:ascii="Consolas" w:hAnsi="Consolas"/>
                <w:bCs/>
                <w:sz w:val="24"/>
                <w:szCs w:val="24"/>
              </w:rPr>
              <w:t>treet?!</w:t>
            </w:r>
          </w:p>
        </w:tc>
      </w:tr>
      <w:tr w:rsidR="005061CC" w:rsidTr="005061CC">
        <w:tc>
          <w:tcPr>
            <w:tcW w:w="1232" w:type="dxa"/>
          </w:tcPr>
          <w:p w:rsidR="005061CC" w:rsidRDefault="005061CC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7470" w:type="dxa"/>
            <w:vAlign w:val="center"/>
          </w:tcPr>
          <w:p w:rsidR="005061CC" w:rsidRDefault="005061CC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061CC"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5061CC" w:rsidTr="005061CC">
        <w:tc>
          <w:tcPr>
            <w:tcW w:w="1232" w:type="dxa"/>
          </w:tcPr>
          <w:p w:rsidR="005061CC" w:rsidRDefault="005061CC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7470" w:type="dxa"/>
            <w:vAlign w:val="center"/>
          </w:tcPr>
          <w:p w:rsidR="005061CC" w:rsidRDefault="005061CC" w:rsidP="005061C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061CC"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:rsidR="00D97E4E" w:rsidRDefault="005A5E3E" w:rsidP="005A5E3E">
      <w:pPr>
        <w:pStyle w:val="Heading2"/>
      </w:pPr>
      <w:r>
        <w:t>Double Char</w:t>
      </w:r>
    </w:p>
    <w:p w:rsidR="005A5E3E" w:rsidRDefault="005A5E3E" w:rsidP="005A5E3E">
      <w:r w:rsidRPr="005A5E3E">
        <w:t xml:space="preserve">Given a string, you have to </w:t>
      </w:r>
      <w:r>
        <w:t>print</w:t>
      </w:r>
      <w:r w:rsidRPr="005A5E3E">
        <w:t xml:space="preserve"> a string in which each character (case-sensitive) is repeated once.</w:t>
      </w:r>
    </w:p>
    <w:p w:rsidR="005A5E3E" w:rsidRDefault="005A5E3E" w:rsidP="005A5E3E">
      <w:pPr>
        <w:pStyle w:val="Heading3"/>
      </w:pPr>
      <w:r>
        <w:t>Examples</w:t>
      </w:r>
    </w:p>
    <w:tbl>
      <w:tblPr>
        <w:tblStyle w:val="TableGrid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6030"/>
      </w:tblGrid>
      <w:tr w:rsidR="005A5E3E" w:rsidRPr="0053582A" w:rsidTr="005A5E3E">
        <w:tc>
          <w:tcPr>
            <w:tcW w:w="2672" w:type="dxa"/>
            <w:shd w:val="clear" w:color="auto" w:fill="D9D9D9" w:themeFill="background1" w:themeFillShade="D9"/>
          </w:tcPr>
          <w:p w:rsidR="005A5E3E" w:rsidRPr="0053582A" w:rsidRDefault="005A5E3E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5A5E3E" w:rsidRPr="0053582A" w:rsidRDefault="005A5E3E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5A5E3E" w:rsidRPr="0053582A" w:rsidTr="005A5E3E">
        <w:tc>
          <w:tcPr>
            <w:tcW w:w="2672" w:type="dxa"/>
          </w:tcPr>
          <w:p w:rsidR="005A5E3E" w:rsidRPr="0053582A" w:rsidRDefault="005A5E3E" w:rsidP="005A5E3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A5E3E"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6030" w:type="dxa"/>
            <w:vAlign w:val="center"/>
          </w:tcPr>
          <w:p w:rsidR="005A5E3E" w:rsidRPr="0053582A" w:rsidRDefault="003D5181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</w:p>
        </w:tc>
      </w:tr>
      <w:tr w:rsidR="005A5E3E" w:rsidRPr="0053582A" w:rsidTr="005A5E3E">
        <w:tc>
          <w:tcPr>
            <w:tcW w:w="2672" w:type="dxa"/>
          </w:tcPr>
          <w:p w:rsidR="005A5E3E" w:rsidRPr="0053582A" w:rsidRDefault="003D5181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6030" w:type="dxa"/>
            <w:vAlign w:val="center"/>
          </w:tcPr>
          <w:p w:rsidR="005A5E3E" w:rsidRPr="0053582A" w:rsidRDefault="005A5E3E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</w:t>
            </w:r>
            <w:r w:rsidRPr="005061CC">
              <w:rPr>
                <w:rFonts w:ascii="Consolas" w:hAnsi="Consolas"/>
                <w:bCs/>
                <w:sz w:val="24"/>
                <w:szCs w:val="24"/>
              </w:rPr>
              <w:t>!</w:t>
            </w:r>
            <w:r w:rsidR="003D5181">
              <w:rPr>
                <w:rFonts w:ascii="Consolas" w:hAnsi="Consolas"/>
                <w:bCs/>
                <w:sz w:val="24"/>
                <w:szCs w:val="24"/>
              </w:rPr>
              <w:t>!</w:t>
            </w:r>
          </w:p>
        </w:tc>
      </w:tr>
    </w:tbl>
    <w:p w:rsidR="005A5E3E" w:rsidRDefault="005A5E3E" w:rsidP="005A5E3E"/>
    <w:p w:rsidR="003B28FB" w:rsidRDefault="002060F8" w:rsidP="003B28FB">
      <w:pPr>
        <w:pStyle w:val="Heading2"/>
      </w:pPr>
      <w:r>
        <w:t>Can't Sleep? Count Sheep</w:t>
      </w:r>
    </w:p>
    <w:p w:rsidR="002060F8" w:rsidRDefault="002060F8" w:rsidP="002060F8">
      <w:r>
        <w:t xml:space="preserve">If you can't sleep, just count sheep! </w:t>
      </w:r>
      <w:r w:rsidRPr="002060F8">
        <w:t xml:space="preserve">Given a non-negative integer, 3 for example, return a string with a murmur: </w:t>
      </w:r>
      <w:r w:rsidRPr="002060F8">
        <w:rPr>
          <w:rFonts w:ascii="Consolas" w:hAnsi="Consolas"/>
          <w:b/>
        </w:rPr>
        <w:t>"1 sheep...2 sheep...3 sheep..."</w:t>
      </w:r>
      <w:r w:rsidRPr="002060F8">
        <w:t xml:space="preserve"> Input will always be valid, i.e. no negative integers.</w:t>
      </w:r>
    </w:p>
    <w:p w:rsidR="002060F8" w:rsidRDefault="002060F8" w:rsidP="002060F8">
      <w:pPr>
        <w:pStyle w:val="Heading3"/>
      </w:pPr>
      <w:r>
        <w:t>Examples</w:t>
      </w:r>
    </w:p>
    <w:tbl>
      <w:tblPr>
        <w:tblStyle w:val="TableGrid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7470"/>
      </w:tblGrid>
      <w:tr w:rsidR="002060F8" w:rsidRPr="0053582A" w:rsidTr="002060F8">
        <w:tc>
          <w:tcPr>
            <w:tcW w:w="1232" w:type="dxa"/>
            <w:shd w:val="clear" w:color="auto" w:fill="D9D9D9" w:themeFill="background1" w:themeFillShade="D9"/>
          </w:tcPr>
          <w:p w:rsidR="002060F8" w:rsidRPr="0053582A" w:rsidRDefault="002060F8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2060F8" w:rsidRPr="0053582A" w:rsidRDefault="002060F8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60F8" w:rsidRPr="0053582A" w:rsidTr="002060F8">
        <w:tc>
          <w:tcPr>
            <w:tcW w:w="1232" w:type="dxa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5</w:t>
            </w:r>
          </w:p>
        </w:tc>
        <w:tc>
          <w:tcPr>
            <w:tcW w:w="7470" w:type="dxa"/>
            <w:vAlign w:val="center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2060F8"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2060F8" w:rsidRPr="0053582A" w:rsidTr="002060F8">
        <w:tc>
          <w:tcPr>
            <w:tcW w:w="1232" w:type="dxa"/>
          </w:tcPr>
          <w:p w:rsidR="002060F8" w:rsidRPr="002060F8" w:rsidRDefault="002060F8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0" w:type="dxa"/>
            <w:vAlign w:val="center"/>
          </w:tcPr>
          <w:p w:rsidR="002060F8" w:rsidRPr="0053582A" w:rsidRDefault="00B842E7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:rsidR="002060F8" w:rsidRDefault="002060F8" w:rsidP="002060F8">
      <w:pPr>
        <w:pStyle w:val="Heading2"/>
      </w:pPr>
      <w:r>
        <w:t>Next Happy Year</w:t>
      </w:r>
    </w:p>
    <w:p w:rsidR="002060F8" w:rsidRPr="00EB7174" w:rsidRDefault="002060F8" w:rsidP="002060F8">
      <w:pPr>
        <w:rPr>
          <w:lang w:val="bg-BG"/>
        </w:rPr>
      </w:pPr>
      <w:r>
        <w:t xml:space="preserve">You're saying good-bye your best friend, </w:t>
      </w:r>
      <w:r w:rsidR="00847A40">
        <w:t>"</w:t>
      </w:r>
      <w:r w:rsidRPr="00D97E4E">
        <w:rPr>
          <w:b/>
          <w:i/>
        </w:rPr>
        <w:t>See you next happy year</w:t>
      </w:r>
      <w:r w:rsidR="00847A40">
        <w:rPr>
          <w:b/>
          <w:i/>
        </w:rPr>
        <w:t>"</w:t>
      </w:r>
      <w:r>
        <w:t xml:space="preserve">. Happy Year is the year with only </w:t>
      </w:r>
      <w:r w:rsidRPr="00D97E4E">
        <w:rPr>
          <w:b/>
        </w:rPr>
        <w:t>distinct digits</w:t>
      </w:r>
      <w:r>
        <w:t>, (</w:t>
      </w:r>
      <w:proofErr w:type="spellStart"/>
      <w:r>
        <w:t>e.g</w:t>
      </w:r>
      <w:proofErr w:type="spellEnd"/>
      <w:r>
        <w:t>) 2018. Write a program that receives an integer number and finds the next happy year.</w:t>
      </w:r>
    </w:p>
    <w:p w:rsidR="002060F8" w:rsidRDefault="002060F8" w:rsidP="002060F8">
      <w:pPr>
        <w:pStyle w:val="Heading3"/>
      </w:pPr>
      <w:r>
        <w:t>Examples</w:t>
      </w:r>
    </w:p>
    <w:tbl>
      <w:tblPr>
        <w:tblStyle w:val="TableGrid"/>
        <w:tblW w:w="29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710"/>
      </w:tblGrid>
      <w:tr w:rsidR="002060F8" w:rsidRPr="0053582A" w:rsidTr="001B0859">
        <w:tc>
          <w:tcPr>
            <w:tcW w:w="1232" w:type="dxa"/>
            <w:shd w:val="clear" w:color="auto" w:fill="D9D9D9" w:themeFill="background1" w:themeFillShade="D9"/>
          </w:tcPr>
          <w:p w:rsidR="002060F8" w:rsidRPr="0053582A" w:rsidRDefault="002060F8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2060F8" w:rsidRPr="0053582A" w:rsidRDefault="002060F8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60F8" w:rsidRPr="0053582A" w:rsidTr="001B0859">
        <w:tc>
          <w:tcPr>
            <w:tcW w:w="1232" w:type="dxa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710" w:type="dxa"/>
            <w:vAlign w:val="center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2060F8" w:rsidRPr="0053582A" w:rsidTr="001B0859">
        <w:tc>
          <w:tcPr>
            <w:tcW w:w="1232" w:type="dxa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710" w:type="dxa"/>
            <w:vAlign w:val="center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:rsidR="002060F8" w:rsidRDefault="002060F8" w:rsidP="002060F8">
      <w:pPr>
        <w:pStyle w:val="Heading2"/>
      </w:pPr>
      <w:r>
        <w:t>Maximum Multiple</w:t>
      </w:r>
    </w:p>
    <w:p w:rsidR="002060F8" w:rsidRDefault="002060F8" w:rsidP="002060F8">
      <w:r>
        <w:t xml:space="preserve">Given a </w:t>
      </w:r>
      <w:r w:rsidRPr="002060F8">
        <w:rPr>
          <w:b/>
        </w:rPr>
        <w:t>Divisor</w:t>
      </w:r>
      <w:r>
        <w:t xml:space="preserve"> and a </w:t>
      </w:r>
      <w:r w:rsidRPr="002060F8">
        <w:rPr>
          <w:b/>
        </w:rPr>
        <w:t>Bound</w:t>
      </w:r>
      <w:r>
        <w:t xml:space="preserve">, find the largest integer </w:t>
      </w:r>
      <w:r w:rsidRPr="002060F8">
        <w:rPr>
          <w:b/>
        </w:rPr>
        <w:t>N</w:t>
      </w:r>
      <w:r>
        <w:t>, such that:</w:t>
      </w:r>
    </w:p>
    <w:p w:rsidR="002060F8" w:rsidRDefault="002060F8" w:rsidP="002060F8">
      <w:r>
        <w:t xml:space="preserve">N is </w:t>
      </w:r>
      <w:r w:rsidRPr="00FC31C2">
        <w:rPr>
          <w:b/>
        </w:rPr>
        <w:t>divisible by divisor</w:t>
      </w:r>
    </w:p>
    <w:p w:rsidR="002060F8" w:rsidRDefault="002060F8" w:rsidP="002060F8">
      <w:r>
        <w:t xml:space="preserve">N is </w:t>
      </w:r>
      <w:r w:rsidRPr="00FC31C2">
        <w:rPr>
          <w:b/>
        </w:rPr>
        <w:t>less than or equal to bound</w:t>
      </w:r>
    </w:p>
    <w:p w:rsidR="002060F8" w:rsidRDefault="002060F8" w:rsidP="002060F8">
      <w:r>
        <w:t xml:space="preserve">N is </w:t>
      </w:r>
      <w:r w:rsidRPr="00FC31C2">
        <w:rPr>
          <w:b/>
        </w:rPr>
        <w:t>greater than 0</w:t>
      </w:r>
      <w:r w:rsidR="00FC31C2">
        <w:t>.</w:t>
      </w:r>
    </w:p>
    <w:p w:rsidR="002060F8" w:rsidRDefault="002060F8" w:rsidP="002060F8">
      <w:pPr>
        <w:rPr>
          <w:b/>
        </w:rPr>
      </w:pPr>
      <w:r w:rsidRPr="00FC31C2">
        <w:rPr>
          <w:b/>
          <w:i/>
          <w:u w:val="single"/>
        </w:rPr>
        <w:t>Notes</w:t>
      </w:r>
      <w:r w:rsidR="00FC31C2" w:rsidRPr="00FC31C2">
        <w:rPr>
          <w:b/>
          <w:i/>
          <w:u w:val="single"/>
        </w:rPr>
        <w:t>:</w:t>
      </w:r>
      <w:r w:rsidR="00FC31C2">
        <w:rPr>
          <w:b/>
          <w:i/>
          <w:u w:val="single"/>
        </w:rPr>
        <w:t xml:space="preserve"> </w:t>
      </w:r>
      <w:r w:rsidR="00FC31C2">
        <w:t xml:space="preserve">The </w:t>
      </w:r>
      <w:r w:rsidR="00FC31C2" w:rsidRPr="00FC31C2">
        <w:rPr>
          <w:b/>
        </w:rPr>
        <w:t>divisor</w:t>
      </w:r>
      <w:r w:rsidR="00FC31C2">
        <w:t xml:space="preserve"> and </w:t>
      </w:r>
      <w:r w:rsidR="00FC31C2" w:rsidRPr="00FC31C2">
        <w:rPr>
          <w:b/>
        </w:rPr>
        <w:t>bound</w:t>
      </w:r>
      <w:r w:rsidR="00FC31C2">
        <w:t xml:space="preserve"> </w:t>
      </w:r>
      <w:r>
        <w:t xml:space="preserve">are only </w:t>
      </w:r>
      <w:r w:rsidRPr="00FC31C2">
        <w:rPr>
          <w:b/>
        </w:rPr>
        <w:t>posit</w:t>
      </w:r>
      <w:r w:rsidR="00FC31C2" w:rsidRPr="00FC31C2">
        <w:rPr>
          <w:b/>
        </w:rPr>
        <w:t>ive values</w:t>
      </w:r>
      <w:r w:rsidR="00FC31C2">
        <w:t xml:space="preserve">. </w:t>
      </w:r>
      <w:r>
        <w:t>It'</w:t>
      </w:r>
      <w:r w:rsidR="00FC31C2">
        <w:t xml:space="preserve">s guaranteed that a </w:t>
      </w:r>
      <w:r w:rsidR="00FC31C2" w:rsidRPr="00FC31C2">
        <w:rPr>
          <w:b/>
        </w:rPr>
        <w:t>divisor is f</w:t>
      </w:r>
      <w:r w:rsidRPr="00FC31C2">
        <w:rPr>
          <w:b/>
        </w:rPr>
        <w:t>ound</w:t>
      </w:r>
    </w:p>
    <w:p w:rsidR="00B339D7" w:rsidRPr="00B339D7" w:rsidRDefault="00B339D7" w:rsidP="00B339D7">
      <w:pPr>
        <w:pStyle w:val="Heading3"/>
      </w:pPr>
      <w:r>
        <w:t>Examples</w:t>
      </w:r>
    </w:p>
    <w:tbl>
      <w:tblPr>
        <w:tblStyle w:val="TableGrid"/>
        <w:tblW w:w="29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710"/>
      </w:tblGrid>
      <w:tr w:rsidR="00FC31C2" w:rsidRPr="0053582A" w:rsidTr="001B0859">
        <w:tc>
          <w:tcPr>
            <w:tcW w:w="1232" w:type="dxa"/>
            <w:shd w:val="clear" w:color="auto" w:fill="D9D9D9" w:themeFill="background1" w:themeFillShade="D9"/>
          </w:tcPr>
          <w:p w:rsidR="00FC31C2" w:rsidRPr="0053582A" w:rsidRDefault="00FC31C2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C31C2" w:rsidRPr="0053582A" w:rsidRDefault="00FC31C2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C31C2" w:rsidRPr="0053582A" w:rsidTr="001B0859">
        <w:tc>
          <w:tcPr>
            <w:tcW w:w="1232" w:type="dxa"/>
          </w:tcPr>
          <w:p w:rsidR="00FC31C2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FC31C2" w:rsidRPr="0053582A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710" w:type="dxa"/>
            <w:vAlign w:val="center"/>
          </w:tcPr>
          <w:p w:rsidR="00FC31C2" w:rsidRPr="0053582A" w:rsidRDefault="00FC31C2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FC31C2" w:rsidRPr="0053582A" w:rsidTr="001B0859">
        <w:tc>
          <w:tcPr>
            <w:tcW w:w="1232" w:type="dxa"/>
          </w:tcPr>
          <w:p w:rsidR="00FC31C2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:rsidR="00FC31C2" w:rsidRPr="0053582A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710" w:type="dxa"/>
            <w:vAlign w:val="center"/>
          </w:tcPr>
          <w:p w:rsidR="00FC31C2" w:rsidRPr="0053582A" w:rsidRDefault="00FC31C2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FC31C2" w:rsidRPr="0053582A" w:rsidTr="001B0859">
        <w:tc>
          <w:tcPr>
            <w:tcW w:w="1232" w:type="dxa"/>
          </w:tcPr>
          <w:p w:rsidR="00FC31C2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:rsidR="00FC31C2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710" w:type="dxa"/>
            <w:vAlign w:val="center"/>
          </w:tcPr>
          <w:p w:rsidR="00FC31C2" w:rsidRDefault="00FC31C2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:rsidR="0087298D" w:rsidRDefault="00B339D7" w:rsidP="00FC31C2">
      <w:pPr>
        <w:pStyle w:val="Heading2"/>
      </w:pPr>
      <w:r>
        <w:t xml:space="preserve">* </w:t>
      </w:r>
      <w:r w:rsidR="0087298D">
        <w:t>Mutate Strings</w:t>
      </w:r>
    </w:p>
    <w:p w:rsidR="0087298D" w:rsidRDefault="0087298D" w:rsidP="0087298D">
      <w:r>
        <w:t>You will be given</w:t>
      </w:r>
      <w:r w:rsidR="004B01D2">
        <w:t xml:space="preserve"> </w:t>
      </w:r>
      <w:r w:rsidR="004B01D2" w:rsidRPr="004B01D2">
        <w:rPr>
          <w:b/>
        </w:rPr>
        <w:t>two strings</w:t>
      </w:r>
      <w:r w:rsidR="004B01D2">
        <w:t xml:space="preserve">. </w:t>
      </w:r>
      <w:r w:rsidR="004B01D2" w:rsidRPr="004B01D2">
        <w:rPr>
          <w:b/>
        </w:rPr>
        <w:t>Transform the first</w:t>
      </w:r>
      <w:r w:rsidR="004B01D2">
        <w:t xml:space="preserve"> string into </w:t>
      </w:r>
      <w:r w:rsidR="004B01D2" w:rsidRPr="004B01D2">
        <w:rPr>
          <w:b/>
        </w:rPr>
        <w:t xml:space="preserve">the second </w:t>
      </w:r>
      <w:r w:rsidR="004B01D2">
        <w:t xml:space="preserve">one, </w:t>
      </w:r>
      <w:r w:rsidR="004B01D2" w:rsidRPr="004B01D2">
        <w:rPr>
          <w:b/>
        </w:rPr>
        <w:t>one letter at a time</w:t>
      </w:r>
      <w:r w:rsidR="004B01D2">
        <w:t xml:space="preserve"> and </w:t>
      </w:r>
      <w:r w:rsidR="004B01D2" w:rsidRPr="004B01D2">
        <w:rPr>
          <w:b/>
        </w:rPr>
        <w:t>print it</w:t>
      </w:r>
      <w:r w:rsidR="004B01D2">
        <w:rPr>
          <w:b/>
        </w:rPr>
        <w:t xml:space="preserve">. </w:t>
      </w:r>
      <w:r w:rsidR="004B01D2">
        <w:t xml:space="preserve">Print only the </w:t>
      </w:r>
      <w:r w:rsidR="004B01D2" w:rsidRPr="004B01D2">
        <w:rPr>
          <w:b/>
        </w:rPr>
        <w:t>unique</w:t>
      </w:r>
      <w:r w:rsidR="004B01D2">
        <w:t xml:space="preserve"> strings</w:t>
      </w:r>
    </w:p>
    <w:p w:rsidR="00B339D7" w:rsidRPr="004B01D2" w:rsidRDefault="00B339D7" w:rsidP="0087298D">
      <w:r w:rsidRPr="00B339D7">
        <w:rPr>
          <w:b/>
          <w:i/>
          <w:u w:val="single"/>
        </w:rPr>
        <w:t>Note:</w:t>
      </w:r>
      <w:r>
        <w:t xml:space="preserve"> the strings will have the same lengths</w:t>
      </w:r>
    </w:p>
    <w:p w:rsidR="00B339D7" w:rsidRDefault="00B339D7" w:rsidP="0087298D"/>
    <w:p w:rsidR="00B339D7" w:rsidRDefault="00B339D7" w:rsidP="0087298D"/>
    <w:p w:rsidR="00B339D7" w:rsidRPr="00B339D7" w:rsidRDefault="00B339D7" w:rsidP="00B339D7">
      <w:pPr>
        <w:pStyle w:val="Heading3"/>
      </w:pPr>
      <w:r>
        <w:t>Examples</w:t>
      </w:r>
    </w:p>
    <w:tbl>
      <w:tblPr>
        <w:tblStyle w:val="TableGrid"/>
        <w:tblW w:w="37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890"/>
      </w:tblGrid>
      <w:tr w:rsidR="00B339D7" w:rsidRPr="0053582A" w:rsidTr="00B339D7">
        <w:tc>
          <w:tcPr>
            <w:tcW w:w="1862" w:type="dxa"/>
            <w:shd w:val="clear" w:color="auto" w:fill="D9D9D9" w:themeFill="background1" w:themeFillShade="D9"/>
          </w:tcPr>
          <w:p w:rsidR="00B339D7" w:rsidRPr="0053582A" w:rsidRDefault="00B339D7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339D7" w:rsidRPr="0053582A" w:rsidRDefault="00B339D7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B339D7" w:rsidRPr="0053582A" w:rsidTr="00B339D7">
        <w:tc>
          <w:tcPr>
            <w:tcW w:w="1862" w:type="dxa"/>
          </w:tcPr>
          <w:p w:rsidR="00B339D7" w:rsidRDefault="00B339D7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:rsidR="00B339D7" w:rsidRPr="0053582A" w:rsidRDefault="00B339D7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890" w:type="dxa"/>
            <w:vAlign w:val="center"/>
          </w:tcPr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 w:rsidRPr="00B339D7"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 w:rsidRPr="00B339D7"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 w:rsidRPr="00B339D7"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 w:rsidRPr="00B339D7"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B339D7"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:rsidR="00B339D7" w:rsidRPr="0053582A" w:rsidRDefault="00B339D7" w:rsidP="006D61C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B339D7"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  <w:bookmarkStart w:id="0" w:name="_GoBack"/>
        <w:bookmarkEnd w:id="0"/>
      </w:tr>
      <w:tr w:rsidR="00B339D7" w:rsidRPr="0053582A" w:rsidTr="00B339D7">
        <w:tc>
          <w:tcPr>
            <w:tcW w:w="1862" w:type="dxa"/>
          </w:tcPr>
          <w:p w:rsidR="00B339D7" w:rsidRDefault="00B339D7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:rsidR="00B339D7" w:rsidRDefault="00B339D7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890" w:type="dxa"/>
            <w:vAlign w:val="center"/>
          </w:tcPr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B339D7"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B339D7"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 w:rsidRPr="00B339D7"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B339D7"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:rsidR="00B339D7" w:rsidRPr="0087298D" w:rsidRDefault="00B339D7" w:rsidP="0087298D"/>
    <w:p w:rsidR="00FC31C2" w:rsidRDefault="00FC31C2" w:rsidP="00FC31C2">
      <w:pPr>
        <w:pStyle w:val="Heading2"/>
      </w:pPr>
      <w:r>
        <w:t xml:space="preserve">* Easter </w:t>
      </w:r>
      <w:proofErr w:type="spellStart"/>
      <w:r>
        <w:t>Cozonacs</w:t>
      </w:r>
      <w:proofErr w:type="spellEnd"/>
    </w:p>
    <w:p w:rsidR="00FC31C2" w:rsidRDefault="00FC31C2" w:rsidP="00FC31C2">
      <w:pPr>
        <w:jc w:val="both"/>
        <w:rPr>
          <w:i/>
        </w:rPr>
      </w:pPr>
      <w:r>
        <w:rPr>
          <w:i/>
        </w:rPr>
        <w:t xml:space="preserve">Since </w:t>
      </w:r>
      <w:proofErr w:type="gramStart"/>
      <w:r>
        <w:rPr>
          <w:i/>
        </w:rPr>
        <w:t>it’s</w:t>
      </w:r>
      <w:proofErr w:type="gramEnd"/>
      <w:r>
        <w:rPr>
          <w:i/>
        </w:rPr>
        <w:t xml:space="preserve"> Easter you have decided to make some </w:t>
      </w:r>
      <w:proofErr w:type="spellStart"/>
      <w:r>
        <w:rPr>
          <w:i/>
        </w:rPr>
        <w:t>cozonacs</w:t>
      </w:r>
      <w:proofErr w:type="spellEnd"/>
      <w:r>
        <w:rPr>
          <w:i/>
        </w:rPr>
        <w:t xml:space="preserve"> and exchange them for eggs.</w:t>
      </w:r>
    </w:p>
    <w:p w:rsidR="00FC31C2" w:rsidRPr="00DD494D" w:rsidRDefault="00FC31C2" w:rsidP="00FC31C2">
      <w:pPr>
        <w:jc w:val="both"/>
      </w:pPr>
      <w:r>
        <w:t xml:space="preserve">Create a program that </w:t>
      </w:r>
      <w:r w:rsidRPr="003B273E">
        <w:rPr>
          <w:b/>
        </w:rPr>
        <w:t>calculates</w:t>
      </w:r>
      <w:r>
        <w:t xml:space="preserve"> </w:t>
      </w:r>
      <w:r w:rsidRPr="002A7090">
        <w:t xml:space="preserve">how much </w:t>
      </w:r>
      <w:proofErr w:type="spellStart"/>
      <w:r>
        <w:rPr>
          <w:b/>
        </w:rPr>
        <w:t>cozonacs</w:t>
      </w:r>
      <w:proofErr w:type="spellEnd"/>
      <w:r w:rsidRPr="002A7090">
        <w:t xml:space="preserve"> </w:t>
      </w:r>
      <w:r w:rsidRPr="009C3643">
        <w:t xml:space="preserve">you </w:t>
      </w:r>
      <w:r>
        <w:t xml:space="preserve">can make with the </w:t>
      </w:r>
      <w:r w:rsidRPr="00925F90">
        <w:rPr>
          <w:b/>
        </w:rPr>
        <w:t xml:space="preserve">budget </w:t>
      </w:r>
      <w:r>
        <w:t xml:space="preserve">you </w:t>
      </w:r>
      <w:r w:rsidRPr="00925F90">
        <w:rPr>
          <w:b/>
        </w:rPr>
        <w:t>have</w:t>
      </w:r>
      <w:r>
        <w:t xml:space="preserve">. </w:t>
      </w:r>
      <w:r w:rsidRPr="00DD494D">
        <w:rPr>
          <w:b/>
        </w:rPr>
        <w:t>First</w:t>
      </w:r>
      <w:r>
        <w:t xml:space="preserve">, you will </w:t>
      </w:r>
      <w:r w:rsidRPr="00DD494D">
        <w:rPr>
          <w:b/>
        </w:rPr>
        <w:t>receive</w:t>
      </w:r>
      <w:r>
        <w:t xml:space="preserve"> your </w:t>
      </w:r>
      <w:r w:rsidRPr="00CC48C3">
        <w:rPr>
          <w:b/>
        </w:rPr>
        <w:t>budget</w:t>
      </w:r>
      <w:r>
        <w:t xml:space="preserve">. Then, you will </w:t>
      </w:r>
      <w:r w:rsidRPr="00DD494D">
        <w:rPr>
          <w:b/>
        </w:rPr>
        <w:t>receive</w:t>
      </w:r>
      <w:r>
        <w:t xml:space="preserve"> the </w:t>
      </w:r>
      <w:r w:rsidRPr="00DD494D">
        <w:rPr>
          <w:b/>
        </w:rPr>
        <w:t>price</w:t>
      </w:r>
      <w:r>
        <w:t xml:space="preserve"> for </w:t>
      </w:r>
      <w:r>
        <w:rPr>
          <w:b/>
        </w:rPr>
        <w:t>1 kg flou</w:t>
      </w:r>
      <w:r w:rsidRPr="00DD494D">
        <w:rPr>
          <w:b/>
        </w:rPr>
        <w:t>r</w:t>
      </w:r>
      <w:r>
        <w:t xml:space="preserve">. Here is the </w:t>
      </w:r>
      <w:r w:rsidRPr="00DD494D">
        <w:rPr>
          <w:b/>
        </w:rPr>
        <w:t>recipe</w:t>
      </w:r>
      <w:r>
        <w:t xml:space="preserve"> for </w:t>
      </w:r>
      <w:r w:rsidRPr="00DD494D"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FC31C2" w:rsidRPr="00C80A5E" w:rsidTr="001B0859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FC31C2" w:rsidTr="001B0859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FC31C2" w:rsidTr="001B0859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:rsidR="00FC31C2" w:rsidRDefault="00FC31C2" w:rsidP="00FC31C2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>
        <w:rPr>
          <w:b/>
        </w:rPr>
        <w:t>for 1 kg flou</w:t>
      </w:r>
      <w:r w:rsidRPr="00DD494D">
        <w:rPr>
          <w:b/>
        </w:rPr>
        <w:t>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>
        <w:t xml:space="preserve"> </w:t>
      </w:r>
      <w:r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>
        <w:t xml:space="preserve"> Notice, that you need </w:t>
      </w:r>
      <w:r w:rsidRPr="0005423C">
        <w:rPr>
          <w:b/>
        </w:rPr>
        <w:t>0.250l milk</w:t>
      </w:r>
      <w:r>
        <w:t xml:space="preserve"> for </w:t>
      </w:r>
      <w:r w:rsidRPr="0005423C"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 xml:space="preserve"> and the calculated price is for </w:t>
      </w:r>
      <w:r w:rsidRPr="0005423C">
        <w:rPr>
          <w:b/>
        </w:rPr>
        <w:t>1l</w:t>
      </w:r>
      <w:r>
        <w:t>.</w:t>
      </w:r>
    </w:p>
    <w:p w:rsidR="00FC31C2" w:rsidRDefault="00FC31C2" w:rsidP="00FC31C2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</w:t>
      </w:r>
      <w:proofErr w:type="spellStart"/>
      <w:r>
        <w:t>cozonacs</w:t>
      </w:r>
      <w:proofErr w:type="spellEnd"/>
      <w:r>
        <w:t xml:space="preserve">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:rsidR="00FC31C2" w:rsidRDefault="00FC31C2" w:rsidP="00FC31C2">
      <w:pPr>
        <w:pStyle w:val="ListParagraph"/>
        <w:numPr>
          <w:ilvl w:val="0"/>
          <w:numId w:val="23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receive </w:t>
      </w:r>
      <w:r w:rsidRPr="00DD494D">
        <w:rPr>
          <w:b/>
        </w:rPr>
        <w:t>3 colored eggs</w:t>
      </w:r>
      <w:r>
        <w:t xml:space="preserve">. </w:t>
      </w:r>
    </w:p>
    <w:p w:rsidR="00FC31C2" w:rsidRDefault="00FC31C2" w:rsidP="00FC31C2">
      <w:pPr>
        <w:pStyle w:val="ListParagraph"/>
        <w:numPr>
          <w:ilvl w:val="0"/>
          <w:numId w:val="23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lose some of your </w:t>
      </w:r>
      <w:r w:rsidRPr="00F65BB6">
        <w:rPr>
          <w:b/>
        </w:rPr>
        <w:t>colored</w:t>
      </w:r>
      <w:r>
        <w:t xml:space="preserve"> eggs </w:t>
      </w:r>
      <w:r w:rsidRPr="0058452C">
        <w:rPr>
          <w:b/>
        </w:rPr>
        <w:t xml:space="preserve">after </w:t>
      </w:r>
      <w:r>
        <w:t xml:space="preserve">you have </w:t>
      </w:r>
      <w:r w:rsidRPr="0058452C">
        <w:rPr>
          <w:b/>
        </w:rPr>
        <w:t>received</w:t>
      </w:r>
      <w:r>
        <w:t xml:space="preserve"> the usual </w:t>
      </w:r>
      <w:r w:rsidRPr="0058452C">
        <w:rPr>
          <w:b/>
        </w:rPr>
        <w:t xml:space="preserve">3 </w:t>
      </w:r>
      <w:r>
        <w:rPr>
          <w:b/>
        </w:rPr>
        <w:t xml:space="preserve">colored </w:t>
      </w:r>
      <w:r w:rsidRPr="0058452C">
        <w:rPr>
          <w:b/>
        </w:rPr>
        <w:t>eggs</w:t>
      </w:r>
      <w:r>
        <w:t xml:space="preserve"> for your </w:t>
      </w:r>
      <w:proofErr w:type="spellStart"/>
      <w:r>
        <w:t>cozonac</w:t>
      </w:r>
      <w:proofErr w:type="spellEnd"/>
      <w:r>
        <w:t xml:space="preserve">. The count of eggs you will lose is calculated when you </w:t>
      </w:r>
      <w:r w:rsidRPr="008F2C04">
        <w:rPr>
          <w:b/>
        </w:rPr>
        <w:t>subtract</w:t>
      </w:r>
      <w:r>
        <w:t xml:space="preserve"> </w:t>
      </w:r>
      <w:r w:rsidRPr="008F2C04">
        <w:rPr>
          <w:b/>
        </w:rPr>
        <w:t>2</w:t>
      </w:r>
      <w:r>
        <w:t xml:space="preserve"> from your </w:t>
      </w:r>
      <w:r w:rsidRPr="008F2C04">
        <w:rPr>
          <w:b/>
        </w:rPr>
        <w:t>current</w:t>
      </w:r>
      <w:r>
        <w:t xml:space="preserve"> </w:t>
      </w:r>
      <w:r w:rsidRPr="008F2C04">
        <w:rPr>
          <w:b/>
        </w:rPr>
        <w:t>count</w:t>
      </w:r>
      <w:r>
        <w:t xml:space="preserve"> of </w:t>
      </w:r>
      <w:proofErr w:type="spellStart"/>
      <w:r w:rsidRPr="008F2C04">
        <w:rPr>
          <w:b/>
        </w:rPr>
        <w:t>cozonacs</w:t>
      </w:r>
      <w:proofErr w:type="spellEnd"/>
      <w:r>
        <w:t xml:space="preserve"> – </w:t>
      </w:r>
      <w:r w:rsidRPr="008F2C04">
        <w:rPr>
          <w:rFonts w:ascii="Consolas" w:hAnsi="Consolas"/>
          <w:b/>
        </w:rPr>
        <w:t>({</w:t>
      </w:r>
      <w:proofErr w:type="spellStart"/>
      <w:r w:rsidRPr="008F2C04">
        <w:rPr>
          <w:rFonts w:ascii="Consolas" w:hAnsi="Consolas"/>
          <w:b/>
        </w:rPr>
        <w:t>currentCozonacsCount</w:t>
      </w:r>
      <w:proofErr w:type="spellEnd"/>
      <w:r w:rsidRPr="008F2C04">
        <w:rPr>
          <w:rFonts w:ascii="Consolas" w:hAnsi="Consolas"/>
          <w:b/>
        </w:rPr>
        <w:t>} – 2)</w:t>
      </w:r>
    </w:p>
    <w:p w:rsidR="00FC31C2" w:rsidRPr="00DD494D" w:rsidRDefault="00FC31C2" w:rsidP="00FC31C2">
      <w:pPr>
        <w:jc w:val="both"/>
      </w:pPr>
      <w:r>
        <w:t xml:space="preserve">In the end, print the </w:t>
      </w:r>
      <w:proofErr w:type="spellStart"/>
      <w:r>
        <w:t>cozonacs</w:t>
      </w:r>
      <w:proofErr w:type="spellEnd"/>
      <w:r>
        <w:t xml:space="preserve"> you made, the eggs you have gathered and the money you have </w:t>
      </w:r>
      <w:r w:rsidRPr="00B17715">
        <w:rPr>
          <w:b/>
        </w:rPr>
        <w:t>left</w:t>
      </w:r>
      <w:r>
        <w:t xml:space="preserve">, </w:t>
      </w:r>
      <w:r w:rsidRPr="00BE0B4C">
        <w:rPr>
          <w:b/>
        </w:rPr>
        <w:t>formatted</w:t>
      </w:r>
      <w:r>
        <w:t xml:space="preserve"> to the </w:t>
      </w:r>
      <w:r w:rsidRPr="00BE0B4C">
        <w:rPr>
          <w:b/>
        </w:rPr>
        <w:t>2</w:t>
      </w:r>
      <w:r w:rsidRPr="00BE0B4C">
        <w:rPr>
          <w:b/>
          <w:vertAlign w:val="superscript"/>
        </w:rPr>
        <w:t>nd</w:t>
      </w:r>
      <w:r w:rsidRPr="00BE0B4C">
        <w:rPr>
          <w:b/>
        </w:rPr>
        <w:t xml:space="preserve"> decimal place</w:t>
      </w:r>
      <w:r>
        <w:t>, in the following format:</w:t>
      </w:r>
    </w:p>
    <w:p w:rsidR="00FC31C2" w:rsidRPr="00C7201B" w:rsidRDefault="00FC31C2" w:rsidP="00FC31C2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lastRenderedPageBreak/>
        <w:t>"</w:t>
      </w:r>
      <w:r>
        <w:rPr>
          <w:rFonts w:ascii="Consolas" w:hAnsi="Consolas"/>
          <w:b/>
        </w:rPr>
        <w:t>You made {</w:t>
      </w:r>
      <w:proofErr w:type="spellStart"/>
      <w:r>
        <w:rPr>
          <w:rFonts w:ascii="Consolas" w:hAnsi="Consolas"/>
          <w:b/>
        </w:rPr>
        <w:t>countOfCozonacs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proofErr w:type="spellStart"/>
      <w:r>
        <w:rPr>
          <w:rFonts w:ascii="Consolas" w:hAnsi="Consolas"/>
          <w:b/>
        </w:rPr>
        <w:t>cozonacs</w:t>
      </w:r>
      <w:proofErr w:type="spellEnd"/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coloredEggs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moneyLeft</w:t>
      </w:r>
      <w:proofErr w:type="spellEnd"/>
      <w:proofErr w:type="gramStart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:rsidR="00FC31C2" w:rsidRDefault="00FC31C2" w:rsidP="00FC31C2">
      <w:pPr>
        <w:pStyle w:val="Heading3"/>
      </w:pPr>
      <w:r>
        <w:t>Input / Constraints</w:t>
      </w:r>
    </w:p>
    <w:p w:rsidR="00FC31C2" w:rsidRPr="00081BEE" w:rsidRDefault="00FC31C2" w:rsidP="00FC31C2">
      <w:pPr>
        <w:pStyle w:val="ListParagraph"/>
        <w:numPr>
          <w:ilvl w:val="0"/>
          <w:numId w:val="21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the budget – </w:t>
      </w:r>
      <w:r>
        <w:t xml:space="preserve">a </w:t>
      </w:r>
      <w:r w:rsidRPr="00D26246">
        <w:rPr>
          <w:b/>
        </w:rPr>
        <w:t>real number</w:t>
      </w:r>
      <w:r w:rsidRPr="001D6612">
        <w:t xml:space="preserve"> in</w:t>
      </w:r>
      <w:r>
        <w:t xml:space="preserve"> the</w:t>
      </w:r>
      <w:r w:rsidRPr="001D6612">
        <w:t xml:space="preserve"> range [0.0…100000.0]</w:t>
      </w:r>
    </w:p>
    <w:p w:rsidR="00FC31C2" w:rsidRDefault="00FC31C2" w:rsidP="00FC31C2">
      <w:pPr>
        <w:pStyle w:val="ListParagraph"/>
        <w:numPr>
          <w:ilvl w:val="0"/>
          <w:numId w:val="21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>
        <w:t xml:space="preserve">price for </w:t>
      </w:r>
      <w:r w:rsidRPr="00D2110F">
        <w:rPr>
          <w:b/>
        </w:rPr>
        <w:t>1 kg floor</w:t>
      </w:r>
      <w:r w:rsidRPr="001D6612">
        <w:t xml:space="preserve"> – </w:t>
      </w:r>
      <w:r>
        <w:t xml:space="preserve">a </w:t>
      </w:r>
      <w:r w:rsidRPr="00E22966">
        <w:rPr>
          <w:b/>
        </w:rPr>
        <w:t>real number</w:t>
      </w:r>
      <w:r w:rsidRPr="001D6612">
        <w:t xml:space="preserve"> in</w:t>
      </w:r>
      <w:r>
        <w:t xml:space="preserve"> the</w:t>
      </w:r>
      <w:r w:rsidRPr="001D6612">
        <w:t xml:space="preserve"> range [0.0…100000.0]</w:t>
      </w:r>
    </w:p>
    <w:p w:rsidR="00FC31C2" w:rsidRDefault="00FC31C2" w:rsidP="00FC31C2">
      <w:pPr>
        <w:pStyle w:val="ListParagraph"/>
        <w:numPr>
          <w:ilvl w:val="0"/>
          <w:numId w:val="21"/>
        </w:numPr>
        <w:jc w:val="both"/>
      </w:pPr>
      <w:r>
        <w:t>The input will always be in the right format.</w:t>
      </w:r>
    </w:p>
    <w:p w:rsidR="00FC31C2" w:rsidRDefault="00FC31C2" w:rsidP="00FC31C2">
      <w:pPr>
        <w:pStyle w:val="ListParagraph"/>
        <w:numPr>
          <w:ilvl w:val="0"/>
          <w:numId w:val="21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:rsidR="00FC31C2" w:rsidRPr="00081BEE" w:rsidRDefault="00FC31C2" w:rsidP="00FC31C2">
      <w:pPr>
        <w:pStyle w:val="ListParagraph"/>
        <w:numPr>
          <w:ilvl w:val="0"/>
          <w:numId w:val="21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:rsidR="00FC31C2" w:rsidRDefault="00FC31C2" w:rsidP="00FC31C2">
      <w:pPr>
        <w:pStyle w:val="Heading3"/>
      </w:pPr>
      <w:r>
        <w:t>Output</w:t>
      </w:r>
    </w:p>
    <w:p w:rsidR="00FC31C2" w:rsidRPr="00113465" w:rsidRDefault="00FC31C2" w:rsidP="00FC31C2">
      <w:pPr>
        <w:pStyle w:val="ListParagraph"/>
        <w:numPr>
          <w:ilvl w:val="0"/>
          <w:numId w:val="22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proofErr w:type="spellStart"/>
      <w:r w:rsidRPr="00BE0B4C">
        <w:rPr>
          <w:b/>
        </w:rPr>
        <w:t>cozonacs</w:t>
      </w:r>
      <w:proofErr w:type="spellEnd"/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>
        <w:t xml:space="preserve"> </w:t>
      </w:r>
      <w:r w:rsidRPr="00D26246">
        <w:rPr>
          <w:b/>
        </w:rPr>
        <w:t>formatted</w:t>
      </w:r>
      <w:r>
        <w:t xml:space="preserve"> to </w:t>
      </w:r>
      <w:r w:rsidRPr="00D26246">
        <w:rPr>
          <w:b/>
        </w:rPr>
        <w:t>the 2</w:t>
      </w:r>
      <w:r w:rsidRPr="00D26246">
        <w:rPr>
          <w:b/>
          <w:vertAlign w:val="superscript"/>
        </w:rPr>
        <w:t>nd</w:t>
      </w:r>
      <w:r>
        <w:t xml:space="preserve"> decimal place in the format described above.</w:t>
      </w:r>
    </w:p>
    <w:p w:rsidR="00FC31C2" w:rsidRDefault="00FC31C2" w:rsidP="00FC31C2">
      <w:pPr>
        <w:pStyle w:val="Heading3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FC31C2" w:rsidTr="001B085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FC31C2" w:rsidRPr="004149D0" w:rsidRDefault="00FC31C2" w:rsidP="001B0859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FC31C2" w:rsidRPr="004149D0" w:rsidRDefault="00FC31C2" w:rsidP="001B0859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C31C2" w:rsidTr="001B0859">
        <w:trPr>
          <w:trHeight w:val="2349"/>
        </w:trPr>
        <w:tc>
          <w:tcPr>
            <w:tcW w:w="5070" w:type="dxa"/>
          </w:tcPr>
          <w:p w:rsidR="00FC31C2" w:rsidRDefault="00FC31C2" w:rsidP="001B0859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20.50</w:t>
            </w:r>
          </w:p>
          <w:p w:rsidR="00FC31C2" w:rsidRPr="00286808" w:rsidRDefault="00FC31C2" w:rsidP="001B0859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:rsidR="00FC31C2" w:rsidRPr="00E53BB7" w:rsidRDefault="00FC31C2" w:rsidP="001B0859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 xml:space="preserve">You made 7 </w:t>
            </w:r>
            <w:proofErr w:type="spellStart"/>
            <w:r w:rsidRPr="00835D88">
              <w:rPr>
                <w:rFonts w:ascii="Consolas" w:hAnsi="Consolas"/>
              </w:rPr>
              <w:t>cozonacs</w:t>
            </w:r>
            <w:proofErr w:type="spellEnd"/>
            <w:r w:rsidRPr="00835D88">
              <w:rPr>
                <w:rFonts w:ascii="Consolas" w:hAnsi="Consolas"/>
              </w:rPr>
              <w:t>! Now you have 16 eggs and 2.45BGN left.</w:t>
            </w:r>
          </w:p>
        </w:tc>
      </w:tr>
      <w:tr w:rsidR="00FC31C2" w:rsidTr="001B085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FC31C2" w:rsidRDefault="00FC31C2" w:rsidP="001B085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FC31C2" w:rsidTr="001B0859">
        <w:trPr>
          <w:trHeight w:val="1987"/>
        </w:trPr>
        <w:tc>
          <w:tcPr>
            <w:tcW w:w="10313" w:type="dxa"/>
            <w:gridSpan w:val="2"/>
          </w:tcPr>
          <w:p w:rsidR="00FC31C2" w:rsidRPr="009118BC" w:rsidRDefault="00FC31C2" w:rsidP="001B0859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Pr="009118BC">
              <w:rPr>
                <w:rFonts w:cstheme="minorHAnsi"/>
              </w:rPr>
              <w:t xml:space="preserve">, but we need the price for 0.250ml, which is -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Pr="009118BC">
              <w:rPr>
                <w:rFonts w:cstheme="minorHAnsi"/>
              </w:rPr>
              <w:t xml:space="preserve">. The total price for one </w:t>
            </w:r>
            <w:proofErr w:type="spellStart"/>
            <w:r w:rsidRPr="009118BC">
              <w:rPr>
                <w:rFonts w:cstheme="minorHAnsi"/>
              </w:rPr>
              <w:t>cozonac</w:t>
            </w:r>
            <w:proofErr w:type="spellEnd"/>
            <w:r w:rsidRPr="009118BC">
              <w:rPr>
                <w:rFonts w:cstheme="minorHAnsi"/>
              </w:rPr>
              <w:t xml:space="preserve"> is:</w:t>
            </w:r>
          </w:p>
          <w:p w:rsidR="00FC31C2" w:rsidRPr="009118BC" w:rsidRDefault="00FC31C2" w:rsidP="001B0859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:rsidR="00FC31C2" w:rsidRPr="00B17715" w:rsidRDefault="00FC31C2" w:rsidP="001B085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</w:t>
            </w:r>
            <w:proofErr w:type="spellStart"/>
            <w:r w:rsidRPr="009118BC">
              <w:rPr>
                <w:rFonts w:cstheme="minorHAnsi"/>
                <w:color w:val="000000"/>
                <w:szCs w:val="19"/>
              </w:rPr>
              <w:t>cozonac</w:t>
            </w:r>
            <w:proofErr w:type="spellEnd"/>
            <w:r w:rsidRPr="009118BC">
              <w:rPr>
                <w:rFonts w:cstheme="minorHAnsi"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 xml:space="preserve">for every </w:t>
            </w:r>
            <w:proofErr w:type="spellStart"/>
            <w:r w:rsidRPr="00E11728">
              <w:rPr>
                <w:rFonts w:cstheme="minorHAnsi"/>
                <w:b/>
                <w:color w:val="000000"/>
                <w:szCs w:val="19"/>
              </w:rPr>
              <w:t>cozonac</w:t>
            </w:r>
            <w:proofErr w:type="spellEnd"/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</w:t>
            </w:r>
            <w:proofErr w:type="spellStart"/>
            <w:r w:rsidRPr="00E11728">
              <w:rPr>
                <w:rFonts w:cstheme="minorHAnsi"/>
                <w:color w:val="000000"/>
                <w:szCs w:val="19"/>
              </w:rPr>
              <w:t>cozonac</w:t>
            </w:r>
            <w:proofErr w:type="spellEnd"/>
            <w:r w:rsidRPr="00E11728">
              <w:rPr>
                <w:rFonts w:cstheme="minorHAnsi"/>
                <w:color w:val="000000"/>
                <w:szCs w:val="19"/>
              </w:rPr>
              <w:t xml:space="preserve">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it’s the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, we need to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. We continue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for us to make a </w:t>
            </w:r>
            <w:proofErr w:type="spellStart"/>
            <w:r w:rsidRPr="0058452C">
              <w:rPr>
                <w:rFonts w:cstheme="minorHAnsi"/>
                <w:color w:val="000000"/>
                <w:szCs w:val="19"/>
              </w:rPr>
              <w:t>cozonac</w:t>
            </w:r>
            <w:proofErr w:type="spellEnd"/>
            <w:r w:rsidRPr="0058452C">
              <w:rPr>
                <w:rFonts w:cstheme="minorHAnsi"/>
                <w:color w:val="000000"/>
                <w:szCs w:val="19"/>
              </w:rPr>
              <w:t xml:space="preserve">. In the end we have </w:t>
            </w:r>
            <w:r>
              <w:rPr>
                <w:rFonts w:ascii="Consolas" w:hAnsi="Consolas"/>
              </w:rPr>
              <w:t>2.45</w:t>
            </w:r>
            <w:r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FC31C2" w:rsidTr="001B085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FC31C2" w:rsidRDefault="00FC31C2" w:rsidP="001B08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FC31C2" w:rsidTr="001B0859">
        <w:trPr>
          <w:trHeight w:val="2349"/>
        </w:trPr>
        <w:tc>
          <w:tcPr>
            <w:tcW w:w="5070" w:type="dxa"/>
          </w:tcPr>
          <w:p w:rsidR="00FC31C2" w:rsidRPr="001D2EF4" w:rsidRDefault="00FC31C2" w:rsidP="001B0859">
            <w:pPr>
              <w:spacing w:after="0"/>
              <w:rPr>
                <w:rFonts w:ascii="Consolas" w:hAnsi="Consolas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lastRenderedPageBreak/>
              <w:t>15.75</w:t>
            </w:r>
          </w:p>
          <w:p w:rsidR="00FC31C2" w:rsidRPr="0026608C" w:rsidRDefault="00FC31C2" w:rsidP="001B0859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</w:tcPr>
          <w:p w:rsidR="00FC31C2" w:rsidRPr="00E53BB7" w:rsidRDefault="00FC31C2" w:rsidP="001B0859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 w:rsidRPr="00EF5E95">
              <w:rPr>
                <w:rFonts w:ascii="Consolas" w:hAnsi="Consolas"/>
                <w:szCs w:val="24"/>
              </w:rPr>
              <w:t>cozonacs</w:t>
            </w:r>
            <w:proofErr w:type="spellEnd"/>
            <w:r w:rsidRPr="00EF5E95"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:rsidR="00FC31C2" w:rsidRPr="00974B68" w:rsidRDefault="00B339D7" w:rsidP="0087298D">
      <w:pPr>
        <w:pStyle w:val="Heading2"/>
      </w:pPr>
      <w:r>
        <w:t xml:space="preserve">* </w:t>
      </w:r>
      <w:r w:rsidR="0087298D">
        <w:t xml:space="preserve">Christmas Spirit </w:t>
      </w:r>
    </w:p>
    <w:p w:rsidR="0087298D" w:rsidRDefault="0087298D" w:rsidP="0087298D">
      <w:pPr>
        <w:spacing w:line="360" w:lineRule="auto"/>
        <w:jc w:val="both"/>
        <w:rPr>
          <w:i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:rsidR="0087298D" w:rsidRDefault="0087298D" w:rsidP="0087298D">
      <w:pPr>
        <w:spacing w:line="360" w:lineRule="auto"/>
        <w:jc w:val="both"/>
      </w:pPr>
      <w:r>
        <w:t xml:space="preserve">You will receive </w:t>
      </w:r>
      <w:r w:rsidRPr="00D54C68">
        <w:rPr>
          <w:b/>
        </w:rPr>
        <w:t>allowed quantity</w:t>
      </w:r>
      <w:r>
        <w:t xml:space="preserve"> for </w:t>
      </w:r>
      <w:r w:rsidRPr="00D54C68">
        <w:rPr>
          <w:b/>
        </w:rPr>
        <w:t>one type</w:t>
      </w:r>
      <w:r>
        <w:t xml:space="preserve"> of decoration and </w:t>
      </w:r>
      <w:r w:rsidRPr="00D54C68">
        <w:rPr>
          <w:b/>
        </w:rPr>
        <w:t>days</w:t>
      </w:r>
      <w:r>
        <w:t xml:space="preserve"> left until Christmas day to decorate the house.</w:t>
      </w:r>
    </w:p>
    <w:p w:rsidR="0087298D" w:rsidRDefault="0087298D" w:rsidP="0087298D">
      <w:pPr>
        <w:spacing w:line="360" w:lineRule="auto"/>
        <w:jc w:val="both"/>
      </w:pPr>
      <w:r>
        <w:t xml:space="preserve">There are </w:t>
      </w:r>
      <w:r>
        <w:rPr>
          <w:b/>
          <w:lang w:val="bg-BG"/>
        </w:rPr>
        <w:t>4</w:t>
      </w:r>
      <w:r w:rsidRPr="00D54C68">
        <w:rPr>
          <w:b/>
        </w:rPr>
        <w:t xml:space="preserve"> types</w:t>
      </w:r>
      <w:r>
        <w:t xml:space="preserve"> of decorations and each piece costs a </w:t>
      </w:r>
      <w:r w:rsidRPr="00D54C68">
        <w:rPr>
          <w:b/>
        </w:rPr>
        <w:t>price</w:t>
      </w:r>
    </w:p>
    <w:p w:rsidR="0087298D" w:rsidRPr="00525AE1" w:rsidRDefault="0087298D" w:rsidP="0087298D">
      <w:pPr>
        <w:pStyle w:val="ListParagraph"/>
        <w:numPr>
          <w:ilvl w:val="0"/>
          <w:numId w:val="25"/>
        </w:numPr>
        <w:spacing w:line="360" w:lineRule="auto"/>
        <w:jc w:val="both"/>
      </w:pPr>
      <w:r>
        <w:t>Ornament Set – 2$ a piece</w:t>
      </w:r>
    </w:p>
    <w:p w:rsidR="0087298D" w:rsidRPr="00525AE1" w:rsidRDefault="0087298D" w:rsidP="0087298D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Tree Skirt – 5$ a piece</w:t>
      </w:r>
    </w:p>
    <w:p w:rsidR="0087298D" w:rsidRPr="00525AE1" w:rsidRDefault="0087298D" w:rsidP="0087298D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Tree Garlands – 3$ a piece</w:t>
      </w:r>
    </w:p>
    <w:p w:rsidR="0087298D" w:rsidRPr="00525AE1" w:rsidRDefault="0087298D" w:rsidP="0087298D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Tree Lights – 15$ a piece</w:t>
      </w:r>
    </w:p>
    <w:p w:rsidR="0087298D" w:rsidRDefault="0087298D" w:rsidP="0087298D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second day</w:t>
      </w:r>
      <w:r>
        <w:t xml:space="preserve"> you buy an </w:t>
      </w:r>
      <w:r w:rsidRPr="00D54C68">
        <w:rPr>
          <w:b/>
        </w:rPr>
        <w:t>Ornament Set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</w:t>
      </w:r>
      <w:r w:rsidRPr="00D54C68">
        <w:t>spirit by</w:t>
      </w:r>
      <w:r w:rsidRPr="00D54C68">
        <w:rPr>
          <w:b/>
        </w:rPr>
        <w:t xml:space="preserve"> 5</w:t>
      </w:r>
      <w:r>
        <w:t>.</w:t>
      </w:r>
    </w:p>
    <w:p w:rsidR="0087298D" w:rsidRDefault="0087298D" w:rsidP="0087298D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third day</w:t>
      </w:r>
      <w:r>
        <w:t xml:space="preserve"> you buy </w:t>
      </w:r>
      <w:r w:rsidRPr="00D54C68">
        <w:rPr>
          <w:b/>
        </w:rPr>
        <w:t>Tree Skirts</w:t>
      </w:r>
      <w:r>
        <w:t xml:space="preserve"> and </w:t>
      </w:r>
      <w:r w:rsidRPr="00D54C68">
        <w:rPr>
          <w:b/>
        </w:rPr>
        <w:t>Tree Garlands</w:t>
      </w:r>
      <w:r>
        <w:t xml:space="preserve"> (both quantity of times) and </w:t>
      </w:r>
      <w:r w:rsidRPr="00D54C68">
        <w:rPr>
          <w:b/>
        </w:rPr>
        <w:t>increase</w:t>
      </w:r>
      <w:r>
        <w:t xml:space="preserve"> your spirit by </w:t>
      </w:r>
      <w:r w:rsidRPr="00D54C68">
        <w:rPr>
          <w:b/>
        </w:rPr>
        <w:t>13</w:t>
      </w:r>
      <w:r>
        <w:t>.</w:t>
      </w:r>
    </w:p>
    <w:p w:rsidR="0087298D" w:rsidRDefault="0087298D" w:rsidP="0087298D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fifth day</w:t>
      </w:r>
      <w:r>
        <w:t xml:space="preserve"> you buy </w:t>
      </w:r>
      <w:r w:rsidRPr="00D54C68">
        <w:rPr>
          <w:b/>
        </w:rPr>
        <w:t>Tree Lights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spirit by </w:t>
      </w:r>
      <w:r w:rsidRPr="00D54C68">
        <w:rPr>
          <w:b/>
        </w:rPr>
        <w:t>17</w:t>
      </w:r>
      <w:r>
        <w:t xml:space="preserve">. If you have bought Tree Skirts and Tree Garlands at the </w:t>
      </w:r>
      <w:r w:rsidRPr="00D54C68">
        <w:rPr>
          <w:b/>
        </w:rPr>
        <w:t>same day</w:t>
      </w:r>
      <w:r>
        <w:t xml:space="preserve"> you </w:t>
      </w:r>
      <w:r w:rsidRPr="00D54C68">
        <w:rPr>
          <w:b/>
        </w:rPr>
        <w:t>additionally increase</w:t>
      </w:r>
      <w:r>
        <w:t xml:space="preserve"> your spirit by </w:t>
      </w:r>
      <w:r w:rsidRPr="00D54C68">
        <w:rPr>
          <w:b/>
        </w:rPr>
        <w:t>30</w:t>
      </w:r>
      <w:r>
        <w:t>.</w:t>
      </w:r>
    </w:p>
    <w:p w:rsidR="0087298D" w:rsidRDefault="0087298D" w:rsidP="0087298D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tenth day</w:t>
      </w:r>
      <w:r>
        <w:t xml:space="preserve"> you </w:t>
      </w:r>
      <w:r w:rsidRPr="00D54C68">
        <w:rPr>
          <w:b/>
        </w:rPr>
        <w:t>lose 20 spirit</w:t>
      </w:r>
      <w:r>
        <w:t xml:space="preserve">, because your cat ruins all tree decorations and you have to </w:t>
      </w:r>
      <w:r w:rsidRPr="00D54C68">
        <w:t>rebuild</w:t>
      </w:r>
      <w:r>
        <w:t xml:space="preserve"> the tree and buy </w:t>
      </w:r>
      <w:r w:rsidRPr="00D54C68">
        <w:rPr>
          <w:b/>
        </w:rPr>
        <w:t>one</w:t>
      </w:r>
      <w:r>
        <w:t xml:space="preserve"> piece of tree </w:t>
      </w:r>
      <w:r w:rsidRPr="00D54C68">
        <w:rPr>
          <w:b/>
        </w:rPr>
        <w:t>skirt</w:t>
      </w:r>
      <w:r>
        <w:t xml:space="preserve">, </w:t>
      </w:r>
      <w:r w:rsidRPr="00D54C68">
        <w:rPr>
          <w:b/>
        </w:rPr>
        <w:t>garlands</w:t>
      </w:r>
      <w:r>
        <w:t xml:space="preserve"> and </w:t>
      </w:r>
      <w:r w:rsidRPr="00D54C68">
        <w:rPr>
          <w:b/>
        </w:rPr>
        <w:t>lights</w:t>
      </w:r>
      <w:r>
        <w:t xml:space="preserve">. That is why you are forced to </w:t>
      </w:r>
      <w:r w:rsidRPr="00D54C68">
        <w:rPr>
          <w:b/>
        </w:rPr>
        <w:t>increase</w:t>
      </w:r>
      <w:r>
        <w:t xml:space="preserve"> the allowed </w:t>
      </w:r>
      <w:r w:rsidRPr="00D54C68">
        <w:rPr>
          <w:b/>
        </w:rPr>
        <w:t xml:space="preserve">quantity </w:t>
      </w:r>
      <w:r>
        <w:rPr>
          <w:b/>
        </w:rPr>
        <w:t>with</w:t>
      </w:r>
      <w:r w:rsidRPr="00D54C68">
        <w:rPr>
          <w:b/>
        </w:rPr>
        <w:t xml:space="preserve"> 2</w:t>
      </w:r>
      <w:r>
        <w:t xml:space="preserve"> at the </w:t>
      </w:r>
      <w:r w:rsidRPr="00D54C68">
        <w:rPr>
          <w:b/>
        </w:rPr>
        <w:t>beginning</w:t>
      </w:r>
      <w:r>
        <w:t xml:space="preserve"> of </w:t>
      </w:r>
      <w:r w:rsidRPr="00D54C68">
        <w:t>every</w:t>
      </w:r>
      <w:r w:rsidRPr="00D54C68">
        <w:rPr>
          <w:b/>
        </w:rPr>
        <w:t xml:space="preserve"> eleventh day</w:t>
      </w:r>
      <w:r>
        <w:t>.</w:t>
      </w:r>
    </w:p>
    <w:p w:rsidR="0087298D" w:rsidRDefault="0087298D" w:rsidP="0087298D">
      <w:pPr>
        <w:spacing w:line="360" w:lineRule="auto"/>
        <w:jc w:val="both"/>
      </w:pPr>
      <w:r>
        <w:t xml:space="preserve">Also if the </w:t>
      </w:r>
      <w:r w:rsidRPr="00D54C68">
        <w:rPr>
          <w:b/>
        </w:rPr>
        <w:t xml:space="preserve">last day </w:t>
      </w:r>
      <w:r>
        <w:t xml:space="preserve">is a </w:t>
      </w:r>
      <w:r w:rsidRPr="00D54C68">
        <w:rPr>
          <w:b/>
        </w:rPr>
        <w:t>tenth day</w:t>
      </w:r>
      <w:r>
        <w:t xml:space="preserve"> the cat decides to demolish even more and ruins the Christmas turkey and you </w:t>
      </w:r>
      <w:r w:rsidRPr="00D54C68">
        <w:rPr>
          <w:b/>
        </w:rPr>
        <w:t>lose</w:t>
      </w:r>
      <w:r>
        <w:t xml:space="preserve"> additional </w:t>
      </w:r>
      <w:r w:rsidRPr="00D54C68">
        <w:rPr>
          <w:b/>
        </w:rPr>
        <w:t>30 spirit</w:t>
      </w:r>
      <w:r>
        <w:t>.</w:t>
      </w:r>
    </w:p>
    <w:p w:rsidR="0087298D" w:rsidRDefault="0087298D" w:rsidP="0087298D">
      <w:pPr>
        <w:spacing w:line="360" w:lineRule="auto"/>
        <w:jc w:val="both"/>
      </w:pPr>
      <w:r>
        <w:t xml:space="preserve">At the end you must print the </w:t>
      </w:r>
      <w:r w:rsidRPr="00D54C68">
        <w:rPr>
          <w:b/>
        </w:rPr>
        <w:t>total cost</w:t>
      </w:r>
      <w:r>
        <w:t xml:space="preserve"> and the </w:t>
      </w:r>
      <w:r w:rsidRPr="00D54C68">
        <w:rPr>
          <w:b/>
        </w:rPr>
        <w:t>gained spirit</w:t>
      </w:r>
      <w:r>
        <w:t>.</w:t>
      </w:r>
    </w:p>
    <w:p w:rsidR="0087298D" w:rsidRDefault="0087298D" w:rsidP="0087298D">
      <w:pPr>
        <w:pStyle w:val="Heading3"/>
      </w:pPr>
      <w:r>
        <w:lastRenderedPageBreak/>
        <w:t>Input / Constraints</w:t>
      </w:r>
    </w:p>
    <w:p w:rsidR="0087298D" w:rsidRPr="00636015" w:rsidRDefault="0087298D" w:rsidP="0087298D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:rsidR="0087298D" w:rsidRPr="00CC0D91" w:rsidRDefault="0087298D" w:rsidP="0087298D">
      <w:pPr>
        <w:pStyle w:val="ListParagraph"/>
        <w:numPr>
          <w:ilvl w:val="0"/>
          <w:numId w:val="24"/>
        </w:numPr>
        <w:rPr>
          <w:b/>
        </w:rPr>
      </w:pPr>
      <w:r>
        <w:t xml:space="preserve">quantity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87298D" w:rsidRDefault="0087298D" w:rsidP="0087298D">
      <w:pPr>
        <w:pStyle w:val="ListParagraph"/>
        <w:numPr>
          <w:ilvl w:val="0"/>
          <w:numId w:val="24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87298D" w:rsidRDefault="0087298D" w:rsidP="0087298D">
      <w:pPr>
        <w:pStyle w:val="Heading3"/>
      </w:pPr>
      <w:r>
        <w:t>Output</w:t>
      </w:r>
    </w:p>
    <w:p w:rsidR="0087298D" w:rsidRDefault="0087298D" w:rsidP="0087298D">
      <w:r>
        <w:t xml:space="preserve">At the end print the </w:t>
      </w:r>
      <w:r w:rsidRPr="00D54C68">
        <w:rPr>
          <w:b/>
        </w:rPr>
        <w:t>total cost</w:t>
      </w:r>
      <w:r>
        <w:t xml:space="preserve"> and the total gained </w:t>
      </w:r>
      <w:r w:rsidRPr="00D54C68">
        <w:rPr>
          <w:b/>
        </w:rPr>
        <w:t>spirit</w:t>
      </w:r>
      <w:r>
        <w:t xml:space="preserve"> in the following format:</w:t>
      </w:r>
    </w:p>
    <w:p w:rsidR="0087298D" w:rsidRPr="008C6BF8" w:rsidRDefault="0087298D" w:rsidP="0087298D">
      <w:pPr>
        <w:pStyle w:val="ListParagraph"/>
        <w:numPr>
          <w:ilvl w:val="0"/>
          <w:numId w:val="26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cost: {budget}"</w:t>
      </w:r>
    </w:p>
    <w:p w:rsidR="0087298D" w:rsidRPr="008C6BF8" w:rsidRDefault="0087298D" w:rsidP="0087298D">
      <w:pPr>
        <w:pStyle w:val="ListParagraph"/>
        <w:numPr>
          <w:ilvl w:val="0"/>
          <w:numId w:val="26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spirit: {</w:t>
      </w:r>
      <w:proofErr w:type="spellStart"/>
      <w:r w:rsidRPr="008C6BF8">
        <w:rPr>
          <w:rFonts w:ascii="Consolas" w:hAnsi="Consolas"/>
          <w:b/>
          <w:lang w:val="en-GB"/>
        </w:rPr>
        <w:t>totalSpirit</w:t>
      </w:r>
      <w:proofErr w:type="spellEnd"/>
      <w:r w:rsidRPr="008C6BF8">
        <w:rPr>
          <w:rFonts w:ascii="Consolas" w:hAnsi="Consolas"/>
          <w:b/>
          <w:lang w:val="en-GB"/>
        </w:rPr>
        <w:t>}"</w:t>
      </w:r>
    </w:p>
    <w:p w:rsidR="0087298D" w:rsidRDefault="0087298D" w:rsidP="0087298D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7298D" w:rsidRPr="00B57630" w:rsidTr="001B0859">
        <w:tc>
          <w:tcPr>
            <w:tcW w:w="4855" w:type="dxa"/>
            <w:shd w:val="clear" w:color="auto" w:fill="D9D9D9"/>
          </w:tcPr>
          <w:p w:rsidR="0087298D" w:rsidRPr="000A64A2" w:rsidRDefault="0087298D" w:rsidP="001B085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87298D" w:rsidRPr="000A64A2" w:rsidRDefault="0087298D" w:rsidP="001B085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7298D" w:rsidRPr="00B57630" w:rsidTr="001B0859">
        <w:trPr>
          <w:trHeight w:val="856"/>
        </w:trPr>
        <w:tc>
          <w:tcPr>
            <w:tcW w:w="4855" w:type="dxa"/>
          </w:tcPr>
          <w:p w:rsidR="0087298D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  <w:p w:rsidR="0087298D" w:rsidRPr="00783DDD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5580" w:type="dxa"/>
          </w:tcPr>
          <w:p w:rsidR="0087298D" w:rsidRPr="00D27BD5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cost: 37</w:t>
            </w:r>
          </w:p>
          <w:p w:rsidR="0087298D" w:rsidRPr="00A23671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spirit: 58</w:t>
            </w:r>
          </w:p>
        </w:tc>
      </w:tr>
      <w:tr w:rsidR="0087298D" w:rsidRPr="00B57630" w:rsidTr="001B0859">
        <w:tc>
          <w:tcPr>
            <w:tcW w:w="4855" w:type="dxa"/>
            <w:shd w:val="clear" w:color="auto" w:fill="D9D9D9"/>
          </w:tcPr>
          <w:p w:rsidR="0087298D" w:rsidRPr="000A64A2" w:rsidRDefault="0087298D" w:rsidP="001B085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87298D" w:rsidRPr="000A64A2" w:rsidRDefault="0087298D" w:rsidP="001B085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7298D" w:rsidRPr="00B57630" w:rsidTr="001B0859">
        <w:trPr>
          <w:trHeight w:val="406"/>
        </w:trPr>
        <w:tc>
          <w:tcPr>
            <w:tcW w:w="4855" w:type="dxa"/>
          </w:tcPr>
          <w:p w:rsidR="0087298D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87298D" w:rsidRPr="00B45879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</w:tc>
        <w:tc>
          <w:tcPr>
            <w:tcW w:w="5580" w:type="dxa"/>
          </w:tcPr>
          <w:p w:rsidR="0087298D" w:rsidRPr="00B45879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cost: 558</w:t>
            </w:r>
          </w:p>
          <w:p w:rsidR="0087298D" w:rsidRPr="00914741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spirit: 156</w:t>
            </w:r>
          </w:p>
        </w:tc>
      </w:tr>
    </w:tbl>
    <w:p w:rsidR="00FC31C2" w:rsidRPr="00FC31C2" w:rsidRDefault="00FC31C2" w:rsidP="00FC31C2"/>
    <w:sectPr w:rsidR="00FC31C2" w:rsidRPr="00FC31C2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04" w:rsidRDefault="00A03C04" w:rsidP="00CD5174">
      <w:pPr>
        <w:spacing w:before="0" w:after="0" w:line="240" w:lineRule="auto"/>
      </w:pPr>
      <w:r>
        <w:separator/>
      </w:r>
    </w:p>
  </w:endnote>
  <w:endnote w:type="continuationSeparator" w:id="0">
    <w:p w:rsidR="00A03C04" w:rsidRDefault="00A03C04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1C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1C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61C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61C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04" w:rsidRDefault="00A03C04" w:rsidP="00CD5174">
      <w:pPr>
        <w:spacing w:before="0" w:after="0" w:line="240" w:lineRule="auto"/>
      </w:pPr>
      <w:r>
        <w:separator/>
      </w:r>
    </w:p>
  </w:footnote>
  <w:footnote w:type="continuationSeparator" w:id="0">
    <w:p w:rsidR="00A03C04" w:rsidRDefault="00A03C04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806FF"/>
    <w:multiLevelType w:val="hybridMultilevel"/>
    <w:tmpl w:val="64B88116"/>
    <w:lvl w:ilvl="0" w:tplc="D32CEA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5"/>
  </w:num>
  <w:num w:numId="4">
    <w:abstractNumId w:val="27"/>
  </w:num>
  <w:num w:numId="5">
    <w:abstractNumId w:val="22"/>
  </w:num>
  <w:num w:numId="6">
    <w:abstractNumId w:val="7"/>
  </w:num>
  <w:num w:numId="7">
    <w:abstractNumId w:val="21"/>
  </w:num>
  <w:num w:numId="8">
    <w:abstractNumId w:val="1"/>
  </w:num>
  <w:num w:numId="9">
    <w:abstractNumId w:val="13"/>
  </w:num>
  <w:num w:numId="10">
    <w:abstractNumId w:val="31"/>
  </w:num>
  <w:num w:numId="11">
    <w:abstractNumId w:val="34"/>
  </w:num>
  <w:num w:numId="12">
    <w:abstractNumId w:val="23"/>
  </w:num>
  <w:num w:numId="13">
    <w:abstractNumId w:val="19"/>
  </w:num>
  <w:num w:numId="14">
    <w:abstractNumId w:val="24"/>
  </w:num>
  <w:num w:numId="15">
    <w:abstractNumId w:val="35"/>
  </w:num>
  <w:num w:numId="16">
    <w:abstractNumId w:val="30"/>
  </w:num>
  <w:num w:numId="17">
    <w:abstractNumId w:val="9"/>
  </w:num>
  <w:num w:numId="18">
    <w:abstractNumId w:val="4"/>
  </w:num>
  <w:num w:numId="19">
    <w:abstractNumId w:val="12"/>
  </w:num>
  <w:num w:numId="20">
    <w:abstractNumId w:val="28"/>
  </w:num>
  <w:num w:numId="21">
    <w:abstractNumId w:val="29"/>
  </w:num>
  <w:num w:numId="22">
    <w:abstractNumId w:val="18"/>
  </w:num>
  <w:num w:numId="23">
    <w:abstractNumId w:val="15"/>
  </w:num>
  <w:num w:numId="24">
    <w:abstractNumId w:val="3"/>
  </w:num>
  <w:num w:numId="25">
    <w:abstractNumId w:val="10"/>
  </w:num>
  <w:num w:numId="26">
    <w:abstractNumId w:val="16"/>
  </w:num>
  <w:num w:numId="27">
    <w:abstractNumId w:val="2"/>
  </w:num>
  <w:num w:numId="28">
    <w:abstractNumId w:val="32"/>
  </w:num>
  <w:num w:numId="29">
    <w:abstractNumId w:val="20"/>
  </w:num>
  <w:num w:numId="30">
    <w:abstractNumId w:val="33"/>
  </w:num>
  <w:num w:numId="31">
    <w:abstractNumId w:val="26"/>
  </w:num>
  <w:num w:numId="32">
    <w:abstractNumId w:val="14"/>
  </w:num>
  <w:num w:numId="33">
    <w:abstractNumId w:val="11"/>
  </w:num>
  <w:num w:numId="34">
    <w:abstractNumId w:val="6"/>
  </w:num>
  <w:num w:numId="35">
    <w:abstractNumId w:val="0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22656"/>
    <w:rsid w:val="00040AA9"/>
    <w:rsid w:val="000B11D4"/>
    <w:rsid w:val="00122AFE"/>
    <w:rsid w:val="001D119A"/>
    <w:rsid w:val="001E2B79"/>
    <w:rsid w:val="002060F8"/>
    <w:rsid w:val="002401F7"/>
    <w:rsid w:val="00240F01"/>
    <w:rsid w:val="00247872"/>
    <w:rsid w:val="002E6BDD"/>
    <w:rsid w:val="00384F71"/>
    <w:rsid w:val="003B28FB"/>
    <w:rsid w:val="003C36BE"/>
    <w:rsid w:val="003D4364"/>
    <w:rsid w:val="003D5181"/>
    <w:rsid w:val="00487759"/>
    <w:rsid w:val="004B01D2"/>
    <w:rsid w:val="004C3F38"/>
    <w:rsid w:val="005061CC"/>
    <w:rsid w:val="005A2300"/>
    <w:rsid w:val="005A5E3E"/>
    <w:rsid w:val="005B6250"/>
    <w:rsid w:val="005F3132"/>
    <w:rsid w:val="006516A8"/>
    <w:rsid w:val="006D61C1"/>
    <w:rsid w:val="007574AD"/>
    <w:rsid w:val="00762582"/>
    <w:rsid w:val="007C4014"/>
    <w:rsid w:val="00834ACF"/>
    <w:rsid w:val="00847A40"/>
    <w:rsid w:val="00861EE8"/>
    <w:rsid w:val="0087298D"/>
    <w:rsid w:val="008C2AB0"/>
    <w:rsid w:val="00A03C04"/>
    <w:rsid w:val="00A13533"/>
    <w:rsid w:val="00AC2B46"/>
    <w:rsid w:val="00B339D7"/>
    <w:rsid w:val="00B842E7"/>
    <w:rsid w:val="00BA6EF2"/>
    <w:rsid w:val="00BD7AC1"/>
    <w:rsid w:val="00C2592E"/>
    <w:rsid w:val="00C51DBE"/>
    <w:rsid w:val="00CA7D26"/>
    <w:rsid w:val="00CD5174"/>
    <w:rsid w:val="00D201FC"/>
    <w:rsid w:val="00D25251"/>
    <w:rsid w:val="00D97E4E"/>
    <w:rsid w:val="00DA26B0"/>
    <w:rsid w:val="00E302A8"/>
    <w:rsid w:val="00EA6110"/>
    <w:rsid w:val="00EB7174"/>
    <w:rsid w:val="00F535E3"/>
    <w:rsid w:val="00FC31C2"/>
    <w:rsid w:val="00FD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1778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17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717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717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17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17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7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EB717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B7174"/>
  </w:style>
  <w:style w:type="character" w:customStyle="1" w:styleId="Heading1Char">
    <w:name w:val="Heading 1 Char"/>
    <w:basedOn w:val="DefaultParagraphFont"/>
    <w:link w:val="Heading1"/>
    <w:uiPriority w:val="9"/>
    <w:rsid w:val="00EB717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17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717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B717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7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EB7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174"/>
  </w:style>
  <w:style w:type="paragraph" w:styleId="Footer">
    <w:name w:val="footer"/>
    <w:basedOn w:val="Normal"/>
    <w:link w:val="FooterChar"/>
    <w:uiPriority w:val="99"/>
    <w:unhideWhenUsed/>
    <w:rsid w:val="00EB7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174"/>
  </w:style>
  <w:style w:type="paragraph" w:styleId="BalloonText">
    <w:name w:val="Balloon Text"/>
    <w:basedOn w:val="Normal"/>
    <w:link w:val="BalloonTextChar"/>
    <w:uiPriority w:val="99"/>
    <w:semiHidden/>
    <w:unhideWhenUsed/>
    <w:rsid w:val="00EB7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717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17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B71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717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B717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B717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B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B7174"/>
  </w:style>
  <w:style w:type="table" w:customStyle="1" w:styleId="TableGrid1">
    <w:name w:val="Table Grid1"/>
    <w:basedOn w:val="TableNormal"/>
    <w:next w:val="TableGrid"/>
    <w:uiPriority w:val="59"/>
    <w:rsid w:val="00EB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B717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71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EB71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7174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EB7174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B7174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EB7174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2/python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542</TotalTime>
  <Pages>7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Conditional Statements and Loops</vt:lpstr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Conditional Statements and Loops</dc:title>
  <dc:subject/>
  <dc:creator>Tanya Staneva</dc:creator>
  <cp:keywords>programing fundamentals.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26</cp:revision>
  <dcterms:created xsi:type="dcterms:W3CDTF">2019-05-14T06:56:00Z</dcterms:created>
  <dcterms:modified xsi:type="dcterms:W3CDTF">2019-09-20T14:23:00Z</dcterms:modified>
</cp:coreProperties>
</file>