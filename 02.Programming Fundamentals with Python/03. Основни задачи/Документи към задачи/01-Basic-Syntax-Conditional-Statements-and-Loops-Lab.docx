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A8" w:rsidRDefault="004C3F38" w:rsidP="004C3F38">
      <w:pPr>
        <w:pStyle w:val="Heading1"/>
        <w:jc w:val="center"/>
      </w:pPr>
      <w:r>
        <w:t xml:space="preserve">Lab: </w:t>
      </w:r>
      <w:r w:rsidR="001B0848">
        <w:t xml:space="preserve">Basic Syntax, </w:t>
      </w:r>
      <w:r>
        <w:t>Conditional Statements</w:t>
      </w:r>
      <w:r w:rsidR="001B0848">
        <w:t xml:space="preserve"> and Loops</w:t>
      </w:r>
    </w:p>
    <w:p w:rsidR="004C3F38" w:rsidRDefault="004C3F38" w:rsidP="004C3F38">
      <w:pPr>
        <w:jc w:val="center"/>
        <w:rPr>
          <w:rStyle w:val="Hyperlink"/>
          <w:color w:val="FF0000"/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bookmarkStart w:id="0" w:name="_GoBack"/>
      <w:r w:rsidR="00E168A3">
        <w:fldChar w:fldCharType="begin"/>
      </w:r>
      <w:r w:rsidR="00E168A3">
        <w:instrText xml:space="preserve"> HYPERLINK "https://softuni.bg/trainings/2442/python-fundamentals-september-2019" </w:instrText>
      </w:r>
      <w:r w:rsidR="00E168A3">
        <w:fldChar w:fldCharType="separate"/>
      </w:r>
      <w:r w:rsidR="001B0848" w:rsidRPr="001B0848">
        <w:rPr>
          <w:rStyle w:val="Hyperlink"/>
          <w:sz w:val="24"/>
          <w:szCs w:val="24"/>
        </w:rPr>
        <w:t>Python Fundamentals Course</w:t>
      </w:r>
      <w:r w:rsidR="001B0848">
        <w:rPr>
          <w:rStyle w:val="Hyperlink"/>
          <w:sz w:val="24"/>
          <w:szCs w:val="24"/>
        </w:rPr>
        <w:t xml:space="preserve"> @</w:t>
      </w:r>
      <w:r w:rsidR="001B0848" w:rsidRPr="001B0848">
        <w:rPr>
          <w:rStyle w:val="Hyperlink"/>
          <w:sz w:val="24"/>
          <w:szCs w:val="24"/>
        </w:rPr>
        <w:t>SoftUni</w:t>
      </w:r>
      <w:r w:rsidR="00E168A3">
        <w:rPr>
          <w:rStyle w:val="Hyperlink"/>
          <w:sz w:val="24"/>
          <w:szCs w:val="24"/>
        </w:rPr>
        <w:fldChar w:fldCharType="end"/>
      </w:r>
      <w:r w:rsidR="001B0848">
        <w:rPr>
          <w:sz w:val="24"/>
          <w:szCs w:val="24"/>
        </w:rPr>
        <w:t xml:space="preserve">. </w:t>
      </w:r>
      <w:bookmarkEnd w:id="0"/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7" w:history="1">
        <w:r w:rsidR="0074011D" w:rsidRPr="00FF1961">
          <w:rPr>
            <w:rStyle w:val="Hyperlink"/>
          </w:rPr>
          <w:t>https://judge.softuni.bg/Contests/1718</w:t>
        </w:r>
      </w:hyperlink>
    </w:p>
    <w:p w:rsidR="004C3F38" w:rsidRDefault="00EA6110" w:rsidP="004C3F38">
      <w:pPr>
        <w:pStyle w:val="Heading2"/>
      </w:pPr>
      <w:r>
        <w:t>Biggest of Three Numbers</w:t>
      </w:r>
    </w:p>
    <w:p w:rsidR="00EA6110" w:rsidRDefault="00EA6110" w:rsidP="00EA6110">
      <w:r>
        <w:t xml:space="preserve">Write a program that receives </w:t>
      </w:r>
      <w:r w:rsidRPr="00EA6110">
        <w:rPr>
          <w:b/>
        </w:rPr>
        <w:t>three whole numbers</w:t>
      </w:r>
      <w:r>
        <w:t xml:space="preserve"> and print the </w:t>
      </w:r>
      <w:r w:rsidRPr="00EA6110">
        <w:rPr>
          <w:b/>
        </w:rPr>
        <w:t>biggest one</w:t>
      </w:r>
    </w:p>
    <w:p w:rsidR="00EA6110" w:rsidRPr="0053582A" w:rsidRDefault="00EA6110" w:rsidP="00EA6110">
      <w:pPr>
        <w:pStyle w:val="Heading3"/>
      </w:pPr>
      <w:r w:rsidRPr="0053582A">
        <w:t>Example</w:t>
      </w:r>
    </w:p>
    <w:tbl>
      <w:tblPr>
        <w:tblStyle w:val="TableGrid"/>
        <w:tblW w:w="58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600"/>
      </w:tblGrid>
      <w:tr w:rsidR="00EA6110" w:rsidRPr="0053582A" w:rsidTr="00EA6110">
        <w:tc>
          <w:tcPr>
            <w:tcW w:w="2222" w:type="dxa"/>
            <w:shd w:val="clear" w:color="auto" w:fill="D9D9D9" w:themeFill="background1" w:themeFillShade="D9"/>
          </w:tcPr>
          <w:p w:rsidR="00EA6110" w:rsidRPr="0053582A" w:rsidRDefault="00EA6110" w:rsidP="001F08C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EA6110" w:rsidRPr="0053582A" w:rsidRDefault="00EA6110" w:rsidP="001F08C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EA6110" w:rsidRPr="0053582A" w:rsidTr="00EA6110">
        <w:tc>
          <w:tcPr>
            <w:tcW w:w="2222" w:type="dxa"/>
          </w:tcPr>
          <w:p w:rsidR="00FB7ED8" w:rsidRDefault="00FB7ED8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:rsidR="00FB7ED8" w:rsidRDefault="00FB7ED8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:rsidR="00EA6110" w:rsidRPr="0053582A" w:rsidRDefault="00EA6110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3600" w:type="dxa"/>
            <w:vAlign w:val="center"/>
          </w:tcPr>
          <w:p w:rsidR="00EA6110" w:rsidRPr="0053582A" w:rsidRDefault="00EA6110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</w:tr>
      <w:tr w:rsidR="00EA6110" w:rsidRPr="0053582A" w:rsidTr="00EA6110">
        <w:tc>
          <w:tcPr>
            <w:tcW w:w="2222" w:type="dxa"/>
          </w:tcPr>
          <w:p w:rsidR="00FB7ED8" w:rsidRDefault="00FB7ED8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:rsidR="00FB7ED8" w:rsidRDefault="00FB7ED8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:rsidR="00EA6110" w:rsidRPr="0053582A" w:rsidRDefault="00EA6110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</w:tc>
        <w:tc>
          <w:tcPr>
            <w:tcW w:w="3600" w:type="dxa"/>
            <w:vAlign w:val="center"/>
          </w:tcPr>
          <w:p w:rsidR="00EA6110" w:rsidRPr="0053582A" w:rsidRDefault="00EA6110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:rsidR="00EA6110" w:rsidRDefault="00EA6110" w:rsidP="00EA6110">
      <w:pPr>
        <w:pStyle w:val="Heading3"/>
      </w:pPr>
      <w:r>
        <w:t>Hints</w:t>
      </w:r>
    </w:p>
    <w:p w:rsidR="00EA6110" w:rsidRDefault="000B11D4" w:rsidP="00EA6110">
      <w:r>
        <w:t>We start by reading the three numbers from the console:</w:t>
      </w:r>
    </w:p>
    <w:p w:rsidR="000B11D4" w:rsidRDefault="000B11D4" w:rsidP="00EA6110">
      <w:r>
        <w:rPr>
          <w:noProof/>
        </w:rPr>
        <w:drawing>
          <wp:inline distT="0" distB="0" distL="0" distR="0" wp14:anchorId="25E6A5B8" wp14:editId="1DA455CD">
            <wp:extent cx="5524500" cy="19431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11D4" w:rsidRDefault="000B11D4" w:rsidP="00EA6110">
      <w:r>
        <w:t>Then we compare them and print the biggest one:</w:t>
      </w:r>
    </w:p>
    <w:p w:rsidR="000B11D4" w:rsidRDefault="000B11D4" w:rsidP="00EA6110">
      <w:r>
        <w:rPr>
          <w:noProof/>
        </w:rPr>
        <w:lastRenderedPageBreak/>
        <w:drawing>
          <wp:inline distT="0" distB="0" distL="0" distR="0" wp14:anchorId="6D561136" wp14:editId="3E411092">
            <wp:extent cx="5972810" cy="1540510"/>
            <wp:effectExtent l="19050" t="19050" r="2794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40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872" w:rsidRDefault="00247872" w:rsidP="00247872">
      <w:pPr>
        <w:pStyle w:val="Heading2"/>
      </w:pPr>
      <w:r>
        <w:t>Number Definer</w:t>
      </w:r>
    </w:p>
    <w:p w:rsidR="00247872" w:rsidRDefault="00247872" w:rsidP="00247872">
      <w:r>
        <w:t>Write a</w:t>
      </w:r>
      <w:r w:rsidRPr="00247872">
        <w:t xml:space="preserve"> program that reads a floating-point number and prints "zero" if the number is zero. Otherwise, print "positive" or "negative". Add "small" if the absolute value of the number is less than 1,</w:t>
      </w:r>
      <w:r>
        <w:t xml:space="preserve"> or "large" if it exceeds 1 000 </w:t>
      </w:r>
      <w:r w:rsidRPr="00247872">
        <w:t>000.</w:t>
      </w:r>
    </w:p>
    <w:p w:rsidR="003D4364" w:rsidRPr="0053582A" w:rsidRDefault="003D4364" w:rsidP="003D4364">
      <w:pPr>
        <w:pStyle w:val="Heading3"/>
      </w:pPr>
      <w:r w:rsidRPr="0053582A">
        <w:t>Example</w:t>
      </w:r>
    </w:p>
    <w:tbl>
      <w:tblPr>
        <w:tblStyle w:val="TableGrid"/>
        <w:tblW w:w="58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3150"/>
      </w:tblGrid>
      <w:tr w:rsidR="003D4364" w:rsidRPr="0053582A" w:rsidTr="003D4364">
        <w:tc>
          <w:tcPr>
            <w:tcW w:w="2672" w:type="dxa"/>
            <w:shd w:val="clear" w:color="auto" w:fill="D9D9D9" w:themeFill="background1" w:themeFillShade="D9"/>
          </w:tcPr>
          <w:p w:rsidR="003D4364" w:rsidRPr="0053582A" w:rsidRDefault="003D4364" w:rsidP="001F08C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3D4364" w:rsidRPr="0053582A" w:rsidRDefault="003D4364" w:rsidP="001F08C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3D4364" w:rsidRPr="0053582A" w:rsidTr="003D4364">
        <w:tc>
          <w:tcPr>
            <w:tcW w:w="2672" w:type="dxa"/>
          </w:tcPr>
          <w:p w:rsidR="003D4364" w:rsidRPr="0053582A" w:rsidRDefault="003D4364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</w:t>
            </w:r>
          </w:p>
        </w:tc>
        <w:tc>
          <w:tcPr>
            <w:tcW w:w="3150" w:type="dxa"/>
            <w:vAlign w:val="center"/>
          </w:tcPr>
          <w:p w:rsidR="003D4364" w:rsidRPr="0053582A" w:rsidRDefault="003D4364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positive</w:t>
            </w:r>
          </w:p>
        </w:tc>
      </w:tr>
      <w:tr w:rsidR="003D4364" w:rsidRPr="0053582A" w:rsidTr="003D4364">
        <w:tc>
          <w:tcPr>
            <w:tcW w:w="2672" w:type="dxa"/>
          </w:tcPr>
          <w:p w:rsidR="003D4364" w:rsidRPr="0053582A" w:rsidRDefault="003D4364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0.7</w:t>
            </w:r>
          </w:p>
        </w:tc>
        <w:tc>
          <w:tcPr>
            <w:tcW w:w="3150" w:type="dxa"/>
            <w:vAlign w:val="center"/>
          </w:tcPr>
          <w:p w:rsidR="003D4364" w:rsidRPr="0053582A" w:rsidRDefault="003D4364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positive</w:t>
            </w:r>
          </w:p>
        </w:tc>
      </w:tr>
      <w:tr w:rsidR="003D4364" w:rsidRPr="0053582A" w:rsidTr="003D4364">
        <w:tc>
          <w:tcPr>
            <w:tcW w:w="2672" w:type="dxa"/>
          </w:tcPr>
          <w:p w:rsidR="003D4364" w:rsidRDefault="003D4364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435247392.921</w:t>
            </w:r>
          </w:p>
        </w:tc>
        <w:tc>
          <w:tcPr>
            <w:tcW w:w="3150" w:type="dxa"/>
            <w:vAlign w:val="center"/>
          </w:tcPr>
          <w:p w:rsidR="003D4364" w:rsidRDefault="003D4364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positive</w:t>
            </w:r>
          </w:p>
        </w:tc>
      </w:tr>
      <w:tr w:rsidR="003D4364" w:rsidRPr="0053582A" w:rsidTr="003D4364">
        <w:tc>
          <w:tcPr>
            <w:tcW w:w="2672" w:type="dxa"/>
          </w:tcPr>
          <w:p w:rsidR="003D4364" w:rsidRDefault="003D4364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-0.005</w:t>
            </w:r>
          </w:p>
        </w:tc>
        <w:tc>
          <w:tcPr>
            <w:tcW w:w="3150" w:type="dxa"/>
            <w:vAlign w:val="center"/>
          </w:tcPr>
          <w:p w:rsidR="003D4364" w:rsidRDefault="003D4364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negative</w:t>
            </w:r>
          </w:p>
        </w:tc>
      </w:tr>
      <w:tr w:rsidR="003D4364" w:rsidRPr="0053582A" w:rsidTr="003D4364">
        <w:tc>
          <w:tcPr>
            <w:tcW w:w="2672" w:type="dxa"/>
          </w:tcPr>
          <w:p w:rsidR="003D4364" w:rsidRDefault="003D4364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-103.21</w:t>
            </w:r>
          </w:p>
        </w:tc>
        <w:tc>
          <w:tcPr>
            <w:tcW w:w="3150" w:type="dxa"/>
            <w:vAlign w:val="center"/>
          </w:tcPr>
          <w:p w:rsidR="003D4364" w:rsidRDefault="003D4364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negative</w:t>
            </w:r>
          </w:p>
        </w:tc>
      </w:tr>
      <w:tr w:rsidR="003D4364" w:rsidRPr="0053582A" w:rsidTr="003D4364">
        <w:tc>
          <w:tcPr>
            <w:tcW w:w="2672" w:type="dxa"/>
          </w:tcPr>
          <w:p w:rsidR="003D4364" w:rsidRDefault="003D4364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-358583355123.001</w:t>
            </w:r>
          </w:p>
        </w:tc>
        <w:tc>
          <w:tcPr>
            <w:tcW w:w="3150" w:type="dxa"/>
            <w:vAlign w:val="center"/>
          </w:tcPr>
          <w:p w:rsidR="003D4364" w:rsidRDefault="003D4364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negative</w:t>
            </w:r>
          </w:p>
        </w:tc>
      </w:tr>
    </w:tbl>
    <w:p w:rsidR="00247872" w:rsidRDefault="003C36BE" w:rsidP="003C36BE">
      <w:pPr>
        <w:pStyle w:val="Heading3"/>
      </w:pPr>
      <w:r>
        <w:t>Hints</w:t>
      </w:r>
    </w:p>
    <w:p w:rsidR="003C36BE" w:rsidRDefault="003C36BE" w:rsidP="003C36BE">
      <w:r>
        <w:t>First, we read the number from the console as a float, because we are going to receive floating point numbers:</w:t>
      </w:r>
    </w:p>
    <w:p w:rsidR="003C36BE" w:rsidRDefault="003C36BE" w:rsidP="003C36BE">
      <w:r>
        <w:rPr>
          <w:noProof/>
        </w:rPr>
        <w:drawing>
          <wp:inline distT="0" distB="0" distL="0" distR="0" wp14:anchorId="584E48EA" wp14:editId="1C368050">
            <wp:extent cx="4175760" cy="362146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427" cy="377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36BE" w:rsidRDefault="003C36BE" w:rsidP="003C36BE">
      <w:r>
        <w:t>Then, we write the conditions if the number is zero:</w:t>
      </w:r>
    </w:p>
    <w:p w:rsidR="003C36BE" w:rsidRDefault="003C36BE" w:rsidP="003C36BE">
      <w:r>
        <w:rPr>
          <w:noProof/>
        </w:rPr>
        <w:drawing>
          <wp:inline distT="0" distB="0" distL="0" distR="0" wp14:anchorId="5F89716E" wp14:editId="2E1F78D5">
            <wp:extent cx="4191000" cy="714883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886" cy="716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36BE" w:rsidRDefault="003C36BE" w:rsidP="003C36BE">
      <w:r>
        <w:t>After that, we write the condition if the number is positive and add the additional conditions to that:</w:t>
      </w:r>
    </w:p>
    <w:p w:rsidR="003C36BE" w:rsidRDefault="003C36BE" w:rsidP="003C36BE">
      <w:r>
        <w:rPr>
          <w:noProof/>
        </w:rPr>
        <w:lastRenderedPageBreak/>
        <w:drawing>
          <wp:inline distT="0" distB="0" distL="0" distR="0" wp14:anchorId="570D3E44" wp14:editId="4E0567EB">
            <wp:extent cx="4983480" cy="2075303"/>
            <wp:effectExtent l="19050" t="19050" r="2667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772" cy="2076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36BE" w:rsidRDefault="003C36BE" w:rsidP="003C36BE">
      <w:r>
        <w:t>Then, if the number is negative. For the nested conditions here, we use the absolute value of the number, because that is what we need:</w:t>
      </w:r>
    </w:p>
    <w:p w:rsidR="003C36BE" w:rsidRDefault="003C36BE" w:rsidP="003C36BE">
      <w:r>
        <w:rPr>
          <w:noProof/>
        </w:rPr>
        <w:drawing>
          <wp:inline distT="0" distB="0" distL="0" distR="0" wp14:anchorId="5FDFF844" wp14:editId="2E360AEA">
            <wp:extent cx="5074723" cy="2156460"/>
            <wp:effectExtent l="19050" t="19050" r="1206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075" cy="2163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36BE" w:rsidRDefault="007574AD" w:rsidP="007574AD">
      <w:pPr>
        <w:pStyle w:val="Heading2"/>
      </w:pPr>
      <w:r>
        <w:t>Word Reverse</w:t>
      </w:r>
    </w:p>
    <w:p w:rsidR="007574AD" w:rsidRDefault="007574AD" w:rsidP="007574AD">
      <w:r>
        <w:t>Write a program that receives a single word from the user, reverses it and prints it</w:t>
      </w:r>
    </w:p>
    <w:p w:rsidR="00384F71" w:rsidRDefault="00384F71" w:rsidP="00384F71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3150"/>
      </w:tblGrid>
      <w:tr w:rsidR="007574AD" w:rsidRPr="0053582A" w:rsidTr="001F08C0">
        <w:tc>
          <w:tcPr>
            <w:tcW w:w="2672" w:type="dxa"/>
            <w:shd w:val="clear" w:color="auto" w:fill="D9D9D9" w:themeFill="background1" w:themeFillShade="D9"/>
          </w:tcPr>
          <w:p w:rsidR="007574AD" w:rsidRPr="0053582A" w:rsidRDefault="007574AD" w:rsidP="001F08C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7574AD" w:rsidRPr="0053582A" w:rsidRDefault="007574AD" w:rsidP="001F08C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7574AD" w:rsidRPr="0053582A" w:rsidTr="001F08C0">
        <w:tc>
          <w:tcPr>
            <w:tcW w:w="2672" w:type="dxa"/>
          </w:tcPr>
          <w:p w:rsidR="007574AD" w:rsidRPr="0053582A" w:rsidRDefault="007574AD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Python</w:t>
            </w:r>
          </w:p>
        </w:tc>
        <w:tc>
          <w:tcPr>
            <w:tcW w:w="3150" w:type="dxa"/>
            <w:vAlign w:val="center"/>
          </w:tcPr>
          <w:p w:rsidR="007574AD" w:rsidRPr="0053582A" w:rsidRDefault="007574AD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nohtyP</w:t>
            </w:r>
            <w:proofErr w:type="spellEnd"/>
          </w:p>
        </w:tc>
      </w:tr>
      <w:tr w:rsidR="007574AD" w:rsidRPr="0053582A" w:rsidTr="001F08C0">
        <w:tc>
          <w:tcPr>
            <w:tcW w:w="2672" w:type="dxa"/>
          </w:tcPr>
          <w:p w:rsidR="007574AD" w:rsidRDefault="007574AD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banana</w:t>
            </w:r>
          </w:p>
        </w:tc>
        <w:tc>
          <w:tcPr>
            <w:tcW w:w="3150" w:type="dxa"/>
            <w:vAlign w:val="center"/>
          </w:tcPr>
          <w:p w:rsidR="007574AD" w:rsidRDefault="007574AD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ananab</w:t>
            </w:r>
            <w:proofErr w:type="spellEnd"/>
          </w:p>
        </w:tc>
      </w:tr>
    </w:tbl>
    <w:p w:rsidR="007574AD" w:rsidRDefault="00384F71" w:rsidP="00384F71">
      <w:pPr>
        <w:pStyle w:val="Heading3"/>
      </w:pPr>
      <w:r>
        <w:t>Hints</w:t>
      </w:r>
    </w:p>
    <w:p w:rsidR="00384F71" w:rsidRDefault="00384F71" w:rsidP="00384F71">
      <w:r>
        <w:t>We read the word from the console</w:t>
      </w:r>
    </w:p>
    <w:p w:rsidR="00384F71" w:rsidRDefault="00384F71" w:rsidP="00384F71">
      <w:r>
        <w:rPr>
          <w:noProof/>
        </w:rPr>
        <w:lastRenderedPageBreak/>
        <w:drawing>
          <wp:inline distT="0" distB="0" distL="0" distR="0" wp14:anchorId="5007B207" wp14:editId="1C631FBF">
            <wp:extent cx="3514725" cy="4953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4F71" w:rsidRDefault="00384F71" w:rsidP="00384F71">
      <w:r>
        <w:t>We create new variable to store the reversed word</w:t>
      </w:r>
    </w:p>
    <w:p w:rsidR="00384F71" w:rsidRDefault="00384F71" w:rsidP="00384F71">
      <w:r>
        <w:rPr>
          <w:noProof/>
        </w:rPr>
        <w:drawing>
          <wp:inline distT="0" distB="0" distL="0" distR="0" wp14:anchorId="776204BF" wp14:editId="2448A9DC">
            <wp:extent cx="3451860" cy="312420"/>
            <wp:effectExtent l="19050" t="19050" r="1524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590" cy="322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4F71" w:rsidRDefault="00384F71" w:rsidP="00384F71">
      <w:r>
        <w:t>We create a reversed loop and add each character to the new word</w:t>
      </w:r>
    </w:p>
    <w:p w:rsidR="00384F71" w:rsidRDefault="00384F71" w:rsidP="00384F71">
      <w:r>
        <w:rPr>
          <w:noProof/>
        </w:rPr>
        <w:drawing>
          <wp:inline distT="0" distB="0" distL="0" distR="0" wp14:anchorId="2B56E66C" wp14:editId="779436BA">
            <wp:extent cx="5204460" cy="1081726"/>
            <wp:effectExtent l="19050" t="19050" r="1524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701" cy="1086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4F71" w:rsidRDefault="00384F71" w:rsidP="00384F71">
      <w:pPr>
        <w:pStyle w:val="ListParagraph"/>
        <w:numPr>
          <w:ilvl w:val="0"/>
          <w:numId w:val="18"/>
        </w:numPr>
      </w:pPr>
      <w:r>
        <w:t>We start form the length of the word - 1, because indices start from 0</w:t>
      </w:r>
    </w:p>
    <w:p w:rsidR="00384F71" w:rsidRDefault="00384F71" w:rsidP="00384F71">
      <w:pPr>
        <w:pStyle w:val="ListParagraph"/>
        <w:numPr>
          <w:ilvl w:val="0"/>
          <w:numId w:val="18"/>
        </w:numPr>
      </w:pPr>
      <w:r>
        <w:t>To loop until we reach 0, we type as end -1, because the end is not inclusive</w:t>
      </w:r>
    </w:p>
    <w:p w:rsidR="00384F71" w:rsidRDefault="00384F71" w:rsidP="00384F71">
      <w:pPr>
        <w:pStyle w:val="ListParagraph"/>
        <w:numPr>
          <w:ilvl w:val="0"/>
          <w:numId w:val="18"/>
        </w:numPr>
      </w:pPr>
      <w:r>
        <w:t>Finally the step is negative, so we type -1</w:t>
      </w:r>
    </w:p>
    <w:p w:rsidR="00384F71" w:rsidRDefault="00384F71" w:rsidP="00384F71">
      <w:pPr>
        <w:pStyle w:val="Heading2"/>
      </w:pPr>
      <w:r>
        <w:t>Number between 1 and 100</w:t>
      </w:r>
    </w:p>
    <w:p w:rsidR="00384F71" w:rsidRDefault="00384F71" w:rsidP="00384F71">
      <w:pPr>
        <w:rPr>
          <w:rFonts w:ascii="Consolas" w:hAnsi="Consolas"/>
          <w:b/>
        </w:rPr>
      </w:pPr>
      <w:r>
        <w:t>Write a program which reads numbers</w:t>
      </w:r>
      <w:r w:rsidR="006516A8">
        <w:t xml:space="preserve"> from the console until it receives a number between 1 and 100 inclusive. When the correct number is received, stop reading and print </w:t>
      </w:r>
      <w:r w:rsidR="006516A8" w:rsidRPr="006516A8">
        <w:rPr>
          <w:rFonts w:ascii="Consolas" w:hAnsi="Consolas"/>
          <w:b/>
        </w:rPr>
        <w:t>"The number {number} is between 1 and 100"</w:t>
      </w:r>
    </w:p>
    <w:p w:rsidR="006516A8" w:rsidRDefault="006516A8" w:rsidP="006516A8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3150"/>
      </w:tblGrid>
      <w:tr w:rsidR="006516A8" w:rsidRPr="0053582A" w:rsidTr="001F08C0">
        <w:tc>
          <w:tcPr>
            <w:tcW w:w="2672" w:type="dxa"/>
            <w:shd w:val="clear" w:color="auto" w:fill="D9D9D9" w:themeFill="background1" w:themeFillShade="D9"/>
          </w:tcPr>
          <w:p w:rsidR="006516A8" w:rsidRPr="0053582A" w:rsidRDefault="006516A8" w:rsidP="001F08C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6516A8" w:rsidRPr="0053582A" w:rsidRDefault="006516A8" w:rsidP="001F08C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6516A8" w:rsidRPr="0053582A" w:rsidTr="001F08C0">
        <w:tc>
          <w:tcPr>
            <w:tcW w:w="2672" w:type="dxa"/>
          </w:tcPr>
          <w:p w:rsidR="006516A8" w:rsidRDefault="006516A8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-3</w:t>
            </w:r>
          </w:p>
          <w:p w:rsidR="006516A8" w:rsidRDefault="006516A8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0.9</w:t>
            </w:r>
          </w:p>
          <w:p w:rsidR="006516A8" w:rsidRPr="0053582A" w:rsidRDefault="006516A8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3150" w:type="dxa"/>
            <w:vAlign w:val="center"/>
          </w:tcPr>
          <w:p w:rsidR="006516A8" w:rsidRPr="0053582A" w:rsidRDefault="006516A8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number 44.0 is between 1 and 100</w:t>
            </w:r>
          </w:p>
        </w:tc>
      </w:tr>
    </w:tbl>
    <w:p w:rsidR="006516A8" w:rsidRDefault="006516A8" w:rsidP="006516A8">
      <w:pPr>
        <w:pStyle w:val="Heading3"/>
      </w:pPr>
      <w:r>
        <w:t>Hints</w:t>
      </w:r>
    </w:p>
    <w:p w:rsidR="006516A8" w:rsidRDefault="006516A8" w:rsidP="006516A8">
      <w:r>
        <w:t>We start by reading a floating-point number</w:t>
      </w:r>
    </w:p>
    <w:p w:rsidR="006516A8" w:rsidRDefault="006516A8" w:rsidP="006516A8">
      <w:r>
        <w:rPr>
          <w:noProof/>
        </w:rPr>
        <w:drawing>
          <wp:inline distT="0" distB="0" distL="0" distR="0" wp14:anchorId="6BE9BDE1" wp14:editId="3AFFDB0F">
            <wp:extent cx="5095875" cy="4667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16A8" w:rsidRDefault="006516A8" w:rsidP="006516A8">
      <w:r>
        <w:t>We create a whi</w:t>
      </w:r>
      <w:r w:rsidR="00834ACF">
        <w:t>le</w:t>
      </w:r>
      <w:r>
        <w:t xml:space="preserve"> loop</w:t>
      </w:r>
      <w:r w:rsidR="00834ACF">
        <w:t xml:space="preserve"> with a condition for the number being less than 1 or greater than 100, since that is when we want to enter the body of the loop:</w:t>
      </w:r>
    </w:p>
    <w:p w:rsidR="00834ACF" w:rsidRDefault="00834ACF" w:rsidP="006516A8">
      <w:r>
        <w:rPr>
          <w:noProof/>
        </w:rPr>
        <w:lastRenderedPageBreak/>
        <w:drawing>
          <wp:inline distT="0" distB="0" distL="0" distR="0" wp14:anchorId="7115508F" wp14:editId="3F892900">
            <wp:extent cx="5972810" cy="753745"/>
            <wp:effectExtent l="19050" t="19050" r="2794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53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ACF" w:rsidRDefault="00834ACF" w:rsidP="006516A8">
      <w:r>
        <w:t>If the condition is not met, we exit the loop and print the result:</w:t>
      </w:r>
    </w:p>
    <w:p w:rsidR="00834ACF" w:rsidRDefault="00834ACF" w:rsidP="006516A8">
      <w:r>
        <w:rPr>
          <w:noProof/>
        </w:rPr>
        <w:drawing>
          <wp:inline distT="0" distB="0" distL="0" distR="0" wp14:anchorId="6A70B922" wp14:editId="1629B05A">
            <wp:extent cx="5972810" cy="314325"/>
            <wp:effectExtent l="19050" t="19050" r="2794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ACF" w:rsidRDefault="00834ACF" w:rsidP="00834ACF">
      <w:pPr>
        <w:pStyle w:val="Heading2"/>
      </w:pPr>
      <w:r>
        <w:t>Patterns</w:t>
      </w:r>
    </w:p>
    <w:p w:rsidR="00834ACF" w:rsidRDefault="00834ACF" w:rsidP="00834ACF">
      <w:r>
        <w:t>Write a program to create the following pattern:</w:t>
      </w:r>
    </w:p>
    <w:p w:rsidR="00834ACF" w:rsidRDefault="00834ACF" w:rsidP="00834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8FDD14E" wp14:editId="7D372062">
            <wp:extent cx="543574" cy="9525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006" cy="99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CF" w:rsidRDefault="00834ACF" w:rsidP="00834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</w:rPr>
      </w:pPr>
      <w:r w:rsidRPr="00834ACF">
        <w:rPr>
          <w:rFonts w:eastAsia="Times New Roman" w:cstheme="minorHAnsi"/>
        </w:rPr>
        <w:t>You will</w:t>
      </w:r>
      <w:r>
        <w:rPr>
          <w:rFonts w:eastAsia="Times New Roman" w:cstheme="minorHAnsi"/>
        </w:rPr>
        <w:t xml:space="preserve"> receive a number that represents the highest number of stars.</w:t>
      </w:r>
    </w:p>
    <w:p w:rsidR="00834ACF" w:rsidRDefault="00834ACF" w:rsidP="00834ACF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3150"/>
      </w:tblGrid>
      <w:tr w:rsidR="00834ACF" w:rsidRPr="0053582A" w:rsidTr="001F08C0">
        <w:tc>
          <w:tcPr>
            <w:tcW w:w="2672" w:type="dxa"/>
            <w:shd w:val="clear" w:color="auto" w:fill="D9D9D9" w:themeFill="background1" w:themeFillShade="D9"/>
          </w:tcPr>
          <w:p w:rsidR="00834ACF" w:rsidRPr="0053582A" w:rsidRDefault="00834ACF" w:rsidP="001F08C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834ACF" w:rsidRPr="0053582A" w:rsidRDefault="00834ACF" w:rsidP="001F08C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834ACF" w:rsidRPr="0053582A" w:rsidTr="001F08C0">
        <w:tc>
          <w:tcPr>
            <w:tcW w:w="2672" w:type="dxa"/>
          </w:tcPr>
          <w:p w:rsidR="00834ACF" w:rsidRPr="0053582A" w:rsidRDefault="00834ACF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3150" w:type="dxa"/>
            <w:vAlign w:val="center"/>
          </w:tcPr>
          <w:p w:rsidR="00834ACF" w:rsidRDefault="00834ACF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:rsidR="00834ACF" w:rsidRDefault="00834ACF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:rsidR="00834ACF" w:rsidRDefault="00834ACF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:rsidR="00834ACF" w:rsidRDefault="00834ACF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:rsidR="00834ACF" w:rsidRPr="0053582A" w:rsidRDefault="00834ACF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  <w:tr w:rsidR="00834ACF" w:rsidRPr="0053582A" w:rsidTr="001F08C0">
        <w:tc>
          <w:tcPr>
            <w:tcW w:w="2672" w:type="dxa"/>
          </w:tcPr>
          <w:p w:rsidR="00834ACF" w:rsidRDefault="00834ACF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3150" w:type="dxa"/>
            <w:vAlign w:val="center"/>
          </w:tcPr>
          <w:p w:rsidR="00834ACF" w:rsidRDefault="00834ACF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:rsidR="00834ACF" w:rsidRDefault="00834ACF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:rsidR="00834ACF" w:rsidRDefault="00834ACF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:rsidR="00834ACF" w:rsidRDefault="00834ACF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:rsidR="00834ACF" w:rsidRDefault="00834ACF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*****</w:t>
            </w:r>
          </w:p>
          <w:p w:rsidR="00834ACF" w:rsidRDefault="00834ACF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:rsidR="00834ACF" w:rsidRDefault="00834ACF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:rsidR="00834ACF" w:rsidRDefault="00834ACF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:rsidR="00834ACF" w:rsidRDefault="00834ACF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</w:tbl>
    <w:p w:rsidR="00834ACF" w:rsidRDefault="00834ACF" w:rsidP="00834ACF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834ACF" w:rsidRDefault="00834ACF" w:rsidP="00834ACF">
      <w:r>
        <w:t>First, we</w:t>
      </w:r>
      <w:r>
        <w:rPr>
          <w:lang w:val="bg-BG"/>
        </w:rPr>
        <w:t xml:space="preserve"> </w:t>
      </w:r>
      <w:r>
        <w:t>read the number from the console:</w:t>
      </w:r>
    </w:p>
    <w:p w:rsidR="00834ACF" w:rsidRDefault="00834ACF" w:rsidP="00834ACF">
      <w:r>
        <w:rPr>
          <w:noProof/>
        </w:rPr>
        <w:lastRenderedPageBreak/>
        <w:drawing>
          <wp:inline distT="0" distB="0" distL="0" distR="0" wp14:anchorId="28455182" wp14:editId="3E7C2320">
            <wp:extent cx="5114925" cy="39052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ACF" w:rsidRDefault="00834ACF" w:rsidP="00834ACF">
      <w:r>
        <w:t>We create the first loop, which will print the half of the pattern</w:t>
      </w:r>
      <w:r w:rsidR="005B6250">
        <w:t xml:space="preserve">, until </w:t>
      </w:r>
      <w:proofErr w:type="spellStart"/>
      <w:r w:rsidR="005B6250" w:rsidRPr="005B6250">
        <w:rPr>
          <w:rFonts w:ascii="Consolas" w:hAnsi="Consolas"/>
          <w:b/>
        </w:rPr>
        <w:t>i</w:t>
      </w:r>
      <w:proofErr w:type="spellEnd"/>
      <w:r w:rsidR="005B6250" w:rsidRPr="005B6250">
        <w:rPr>
          <w:rFonts w:ascii="Consolas" w:hAnsi="Consolas"/>
          <w:b/>
        </w:rPr>
        <w:t xml:space="preserve"> == number</w:t>
      </w:r>
      <w:r w:rsidR="005B6250">
        <w:t>:</w:t>
      </w:r>
    </w:p>
    <w:p w:rsidR="005B6250" w:rsidRDefault="005B6250" w:rsidP="00834ACF">
      <w:r>
        <w:rPr>
          <w:noProof/>
        </w:rPr>
        <w:drawing>
          <wp:inline distT="0" distB="0" distL="0" distR="0" wp14:anchorId="18CDF2F1" wp14:editId="2CA20D06">
            <wp:extent cx="5128260" cy="1189106"/>
            <wp:effectExtent l="19050" t="19050" r="1524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9788" cy="1201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250" w:rsidRDefault="005B6250" w:rsidP="00834ACF">
      <w:r>
        <w:t xml:space="preserve">We create the inner loop to loop through the number from </w:t>
      </w:r>
      <w:r w:rsidRPr="005B6250">
        <w:rPr>
          <w:rFonts w:ascii="Consolas" w:hAnsi="Consolas"/>
          <w:b/>
        </w:rPr>
        <w:t>0</w:t>
      </w:r>
      <w:r>
        <w:t xml:space="preserve"> to </w:t>
      </w:r>
      <w:proofErr w:type="spellStart"/>
      <w:r w:rsidRPr="005B6250">
        <w:rPr>
          <w:rFonts w:ascii="Consolas" w:hAnsi="Consolas"/>
          <w:b/>
        </w:rPr>
        <w:t>i</w:t>
      </w:r>
      <w:proofErr w:type="spellEnd"/>
      <w:r>
        <w:t xml:space="preserve"> (remember</w:t>
      </w:r>
      <w:r w:rsidRPr="005B6250">
        <w:rPr>
          <w:rFonts w:cstheme="minorHAnsi"/>
          <w:b/>
        </w:rPr>
        <w:t xml:space="preserve"> </w:t>
      </w:r>
      <w:proofErr w:type="spellStart"/>
      <w:r w:rsidRPr="005B6250">
        <w:rPr>
          <w:rFonts w:ascii="Consolas" w:hAnsi="Consolas"/>
          <w:b/>
        </w:rPr>
        <w:t>i</w:t>
      </w:r>
      <w:proofErr w:type="spellEnd"/>
      <w:r>
        <w:t xml:space="preserve"> is not inclusive). We use </w:t>
      </w:r>
      <w:r w:rsidRPr="005B6250">
        <w:rPr>
          <w:rFonts w:ascii="Consolas" w:hAnsi="Consolas"/>
          <w:b/>
        </w:rPr>
        <w:t>end=''</w:t>
      </w:r>
      <w:r>
        <w:t xml:space="preserve"> to stay on the same line. We print the new line after we draw all the start for the particular line</w:t>
      </w:r>
    </w:p>
    <w:p w:rsidR="005B6250" w:rsidRDefault="005B6250" w:rsidP="00834ACF">
      <w:r>
        <w:t>Now, we create the second loop, which will draw one less lines from the previous one (since the count of the lines is always odd):</w:t>
      </w:r>
    </w:p>
    <w:p w:rsidR="005B6250" w:rsidRDefault="005B6250" w:rsidP="00834ACF">
      <w:r>
        <w:rPr>
          <w:noProof/>
        </w:rPr>
        <w:drawing>
          <wp:inline distT="0" distB="0" distL="0" distR="0" wp14:anchorId="6C293788" wp14:editId="0D0AA729">
            <wp:extent cx="5151120" cy="1192764"/>
            <wp:effectExtent l="19050" t="19050" r="1143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298" cy="1199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250" w:rsidRPr="00834ACF" w:rsidRDefault="005B6250" w:rsidP="00834ACF">
      <w:r>
        <w:t xml:space="preserve">Here we loop backwards, because we decrease the number of stars with each line </w:t>
      </w:r>
    </w:p>
    <w:sectPr w:rsidR="005B6250" w:rsidRPr="00834ACF">
      <w:footerReference w:type="default" r:id="rId2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8A3" w:rsidRDefault="00E168A3" w:rsidP="00CD5174">
      <w:pPr>
        <w:spacing w:before="0" w:after="0" w:line="240" w:lineRule="auto"/>
      </w:pPr>
      <w:r>
        <w:separator/>
      </w:r>
    </w:p>
  </w:endnote>
  <w:endnote w:type="continuationSeparator" w:id="0">
    <w:p w:rsidR="00E168A3" w:rsidRDefault="00E168A3" w:rsidP="00CD5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74" w:rsidRPr="00AC77AD" w:rsidRDefault="00CD517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0825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Pr="008C2B83" w:rsidRDefault="00CD517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F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FC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CD5174" w:rsidRPr="008C2B83" w:rsidRDefault="00CD517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5F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5FC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Default="00CD517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CD5174" w:rsidRDefault="00CD517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5174" w:rsidRDefault="00CD517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5174" w:rsidRDefault="00CD517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2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5174" w:rsidRDefault="00CD517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5174" w:rsidRDefault="00CD517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28" name="Picture 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29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D5174" w:rsidRDefault="00CD5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8A3" w:rsidRDefault="00E168A3" w:rsidP="00CD5174">
      <w:pPr>
        <w:spacing w:before="0" w:after="0" w:line="240" w:lineRule="auto"/>
      </w:pPr>
      <w:r>
        <w:separator/>
      </w:r>
    </w:p>
  </w:footnote>
  <w:footnote w:type="continuationSeparator" w:id="0">
    <w:p w:rsidR="00E168A3" w:rsidRDefault="00E168A3" w:rsidP="00CD5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C0424A9"/>
    <w:multiLevelType w:val="hybridMultilevel"/>
    <w:tmpl w:val="623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3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15"/>
  </w:num>
  <w:num w:numId="11">
    <w:abstractNumId w:val="16"/>
  </w:num>
  <w:num w:numId="12">
    <w:abstractNumId w:val="10"/>
  </w:num>
  <w:num w:numId="13">
    <w:abstractNumId w:val="7"/>
  </w:num>
  <w:num w:numId="14">
    <w:abstractNumId w:val="11"/>
  </w:num>
  <w:num w:numId="15">
    <w:abstractNumId w:val="17"/>
  </w:num>
  <w:num w:numId="16">
    <w:abstractNumId w:val="14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B11D4"/>
    <w:rsid w:val="001B0848"/>
    <w:rsid w:val="00240F01"/>
    <w:rsid w:val="00247872"/>
    <w:rsid w:val="00384F71"/>
    <w:rsid w:val="003C36BE"/>
    <w:rsid w:val="003D4364"/>
    <w:rsid w:val="00487759"/>
    <w:rsid w:val="004B5FCC"/>
    <w:rsid w:val="004C3F38"/>
    <w:rsid w:val="00516C80"/>
    <w:rsid w:val="005B6250"/>
    <w:rsid w:val="005D0AEC"/>
    <w:rsid w:val="006516A8"/>
    <w:rsid w:val="0074011D"/>
    <w:rsid w:val="007574AD"/>
    <w:rsid w:val="00834ACF"/>
    <w:rsid w:val="00843AFA"/>
    <w:rsid w:val="00A66C14"/>
    <w:rsid w:val="00B07D63"/>
    <w:rsid w:val="00BA6EF2"/>
    <w:rsid w:val="00CD5174"/>
    <w:rsid w:val="00CF6E52"/>
    <w:rsid w:val="00D61A99"/>
    <w:rsid w:val="00DD57AB"/>
    <w:rsid w:val="00E168A3"/>
    <w:rsid w:val="00E302A8"/>
    <w:rsid w:val="00EA6110"/>
    <w:rsid w:val="00EB3AD1"/>
    <w:rsid w:val="00FB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A2D8"/>
  <w15:chartTrackingRefBased/>
  <w15:docId w15:val="{38036999-DD4A-4D77-B0D5-7C0D6AC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C8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6C8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6C80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C8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C8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C8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516C8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16C80"/>
  </w:style>
  <w:style w:type="character" w:customStyle="1" w:styleId="Heading1Char">
    <w:name w:val="Heading 1 Char"/>
    <w:basedOn w:val="DefaultParagraphFont"/>
    <w:link w:val="Heading1"/>
    <w:uiPriority w:val="9"/>
    <w:rsid w:val="00516C8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C8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6C8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16C8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C80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16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C80"/>
  </w:style>
  <w:style w:type="paragraph" w:styleId="Footer">
    <w:name w:val="footer"/>
    <w:basedOn w:val="Normal"/>
    <w:link w:val="FooterChar"/>
    <w:uiPriority w:val="99"/>
    <w:unhideWhenUsed/>
    <w:rsid w:val="00516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C80"/>
  </w:style>
  <w:style w:type="paragraph" w:styleId="BalloonText">
    <w:name w:val="Balloon Text"/>
    <w:basedOn w:val="Normal"/>
    <w:link w:val="BalloonTextChar"/>
    <w:uiPriority w:val="99"/>
    <w:semiHidden/>
    <w:unhideWhenUsed/>
    <w:rsid w:val="00516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6C8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6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6C80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16C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6C80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16C8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16C80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16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16C80"/>
  </w:style>
  <w:style w:type="table" w:customStyle="1" w:styleId="TableGrid1">
    <w:name w:val="Table Grid1"/>
    <w:basedOn w:val="TableNormal"/>
    <w:next w:val="TableGrid"/>
    <w:uiPriority w:val="59"/>
    <w:rsid w:val="00516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16C8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6C8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judge.softuni.bg/Contests/171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7.png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172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Conditional Statements and Loops</vt:lpstr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 - Conditional Statements and Loops</dc:title>
  <dc:subject/>
  <dc:creator>Tanya Staneva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15</cp:revision>
  <dcterms:created xsi:type="dcterms:W3CDTF">2019-05-14T06:56:00Z</dcterms:created>
  <dcterms:modified xsi:type="dcterms:W3CDTF">2019-06-28T07:46:00Z</dcterms:modified>
</cp:coreProperties>
</file>